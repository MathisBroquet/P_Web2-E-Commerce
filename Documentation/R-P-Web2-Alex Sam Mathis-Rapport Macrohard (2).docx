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jc w:val="center"/>
        <w:tblLook w:val="04A0" w:firstRow="1" w:lastRow="0" w:firstColumn="1" w:lastColumn="0" w:noHBand="0" w:noVBand="1"/>
      </w:tblPr>
      <w:tblGrid>
        <w:gridCol w:w="9062"/>
      </w:tblGrid>
      <w:tr w:rsidR="00F54547" w:rsidRPr="00B7612F" w14:paraId="44E1C025" w14:textId="77777777" w:rsidTr="005837E8">
        <w:trPr>
          <w:trHeight w:val="14015"/>
          <w:jc w:val="center"/>
        </w:trPr>
        <w:tc>
          <w:tcPr>
            <w:tcW w:w="9062" w:type="dxa"/>
            <w:tcBorders>
              <w:top w:val="nil"/>
              <w:left w:val="nil"/>
              <w:bottom w:val="nil"/>
              <w:right w:val="nil"/>
            </w:tcBorders>
            <w:vAlign w:val="center"/>
          </w:tcPr>
          <w:p w14:paraId="44E1C01E" w14:textId="77777777" w:rsidR="00F54547" w:rsidRPr="00B7612F" w:rsidRDefault="00D31BAB" w:rsidP="00B7612F">
            <w:pPr>
              <w:spacing w:line="276" w:lineRule="auto"/>
              <w:jc w:val="center"/>
              <w:rPr>
                <w:sz w:val="160"/>
                <w:lang w:val="de-CH"/>
              </w:rPr>
            </w:pPr>
            <w:proofErr w:type="spellStart"/>
            <w:r w:rsidRPr="00B7612F">
              <w:rPr>
                <w:sz w:val="160"/>
                <w:lang w:val="de-CH"/>
              </w:rPr>
              <w:t>MacroHard</w:t>
            </w:r>
            <w:proofErr w:type="spellEnd"/>
          </w:p>
          <w:p w14:paraId="44E1C01F" w14:textId="77777777" w:rsidR="005837E8" w:rsidRPr="00B7612F" w:rsidRDefault="005837E8" w:rsidP="00B7612F">
            <w:pPr>
              <w:spacing w:line="276" w:lineRule="auto"/>
              <w:jc w:val="center"/>
              <w:rPr>
                <w:sz w:val="72"/>
                <w:lang w:val="de-CH"/>
              </w:rPr>
            </w:pPr>
          </w:p>
          <w:p w14:paraId="44E1C020" w14:textId="77777777" w:rsidR="005837E8" w:rsidRPr="00B7612F" w:rsidRDefault="00D31BAB" w:rsidP="00B7612F">
            <w:pPr>
              <w:spacing w:line="276" w:lineRule="auto"/>
              <w:jc w:val="center"/>
              <w:rPr>
                <w:sz w:val="40"/>
                <w:lang w:val="de-CH"/>
              </w:rPr>
            </w:pPr>
            <w:r w:rsidRPr="00B7612F">
              <w:rPr>
                <w:sz w:val="40"/>
                <w:lang w:val="de-CH"/>
              </w:rPr>
              <w:t>Alex-Sam-Mathis</w:t>
            </w:r>
          </w:p>
          <w:p w14:paraId="44E1C021" w14:textId="77777777" w:rsidR="005837E8" w:rsidRPr="00B7612F" w:rsidRDefault="00D31BAB" w:rsidP="00B7612F">
            <w:pPr>
              <w:spacing w:line="276" w:lineRule="auto"/>
              <w:jc w:val="center"/>
              <w:rPr>
                <w:sz w:val="40"/>
                <w:lang w:val="de-CH"/>
              </w:rPr>
            </w:pPr>
            <w:r w:rsidRPr="00B7612F">
              <w:rPr>
                <w:sz w:val="40"/>
                <w:lang w:val="de-CH"/>
              </w:rPr>
              <w:t>P-Web2</w:t>
            </w:r>
          </w:p>
          <w:p w14:paraId="44E1C022" w14:textId="77777777" w:rsidR="005837E8" w:rsidRPr="00B7612F" w:rsidRDefault="005837E8" w:rsidP="00B7612F">
            <w:pPr>
              <w:spacing w:line="276" w:lineRule="auto"/>
              <w:jc w:val="center"/>
              <w:rPr>
                <w:sz w:val="40"/>
                <w:lang w:val="de-CH"/>
              </w:rPr>
            </w:pPr>
          </w:p>
          <w:p w14:paraId="44E1C023" w14:textId="77777777" w:rsidR="005837E8" w:rsidRPr="00B7612F" w:rsidRDefault="00D31BAB" w:rsidP="00B7612F">
            <w:pPr>
              <w:spacing w:line="276" w:lineRule="auto"/>
              <w:jc w:val="center"/>
              <w:rPr>
                <w:sz w:val="40"/>
              </w:rPr>
            </w:pPr>
            <w:r w:rsidRPr="00B7612F">
              <w:rPr>
                <w:sz w:val="40"/>
              </w:rPr>
              <w:t xml:space="preserve">Grégory </w:t>
            </w:r>
            <w:proofErr w:type="spellStart"/>
            <w:r w:rsidRPr="00B7612F">
              <w:rPr>
                <w:sz w:val="40"/>
              </w:rPr>
              <w:t>Charmier</w:t>
            </w:r>
            <w:proofErr w:type="spellEnd"/>
          </w:p>
          <w:p w14:paraId="44E1C024" w14:textId="77777777" w:rsidR="005837E8" w:rsidRPr="00B7612F" w:rsidRDefault="005837E8" w:rsidP="00B7612F">
            <w:pPr>
              <w:spacing w:line="276" w:lineRule="auto"/>
              <w:jc w:val="center"/>
              <w:rPr>
                <w:sz w:val="56"/>
              </w:rPr>
            </w:pPr>
          </w:p>
        </w:tc>
      </w:tr>
    </w:tbl>
    <w:sdt>
      <w:sdtPr>
        <w:rPr>
          <w:rFonts w:ascii="Verdana" w:eastAsiaTheme="minorHAnsi" w:hAnsi="Verdana" w:cstheme="minorBidi"/>
          <w:sz w:val="22"/>
          <w:szCs w:val="22"/>
          <w:u w:val="none"/>
          <w:lang w:val="fr-FR" w:eastAsia="en-US"/>
        </w:rPr>
        <w:id w:val="645782542"/>
        <w:docPartObj>
          <w:docPartGallery w:val="Table of Contents"/>
          <w:docPartUnique/>
        </w:docPartObj>
      </w:sdtPr>
      <w:sdtEndPr>
        <w:rPr>
          <w:b/>
          <w:bCs/>
        </w:rPr>
      </w:sdtEndPr>
      <w:sdtContent>
        <w:p w14:paraId="44E1C026" w14:textId="77777777" w:rsidR="00F54547" w:rsidRPr="00B7612F" w:rsidRDefault="00F54547" w:rsidP="00B7612F">
          <w:pPr>
            <w:pStyle w:val="En-ttedetabledesmatires"/>
            <w:spacing w:line="276" w:lineRule="auto"/>
            <w:rPr>
              <w:rFonts w:ascii="Verdana" w:hAnsi="Verdana"/>
            </w:rPr>
          </w:pPr>
          <w:r w:rsidRPr="00B7612F">
            <w:rPr>
              <w:rFonts w:ascii="Verdana" w:hAnsi="Verdana"/>
              <w:lang w:val="fr-FR"/>
            </w:rPr>
            <w:t>Table des matières</w:t>
          </w:r>
        </w:p>
        <w:p w14:paraId="2F7C0DC1" w14:textId="3DD4A18E" w:rsidR="001D0E5C" w:rsidRDefault="00F54547">
          <w:pPr>
            <w:pStyle w:val="TM1"/>
            <w:tabs>
              <w:tab w:val="left" w:pos="660"/>
              <w:tab w:val="right" w:leader="dot" w:pos="9062"/>
            </w:tabs>
            <w:rPr>
              <w:rFonts w:asciiTheme="minorHAnsi" w:eastAsiaTheme="minorEastAsia" w:hAnsiTheme="minorHAnsi"/>
              <w:noProof/>
              <w:lang w:eastAsia="fr-CH"/>
            </w:rPr>
          </w:pPr>
          <w:r w:rsidRPr="00B7612F">
            <w:fldChar w:fldCharType="begin"/>
          </w:r>
          <w:r w:rsidRPr="00B7612F">
            <w:instrText xml:space="preserve"> TOC \o "1-3" \h \z \u </w:instrText>
          </w:r>
          <w:r w:rsidRPr="00B7612F">
            <w:fldChar w:fldCharType="separate"/>
          </w:r>
          <w:hyperlink w:anchor="_Toc103972379" w:history="1">
            <w:r w:rsidR="001D0E5C" w:rsidRPr="006F10EF">
              <w:rPr>
                <w:rStyle w:val="Lienhypertexte"/>
                <w:noProof/>
              </w:rPr>
              <w:t>1.0</w:t>
            </w:r>
            <w:r w:rsidR="001D0E5C">
              <w:rPr>
                <w:rFonts w:asciiTheme="minorHAnsi" w:eastAsiaTheme="minorEastAsia" w:hAnsiTheme="minorHAnsi"/>
                <w:noProof/>
                <w:lang w:eastAsia="fr-CH"/>
              </w:rPr>
              <w:tab/>
            </w:r>
            <w:r w:rsidR="001D0E5C" w:rsidRPr="006F10EF">
              <w:rPr>
                <w:rStyle w:val="Lienhypertexte"/>
                <w:noProof/>
              </w:rPr>
              <w:t>Introduction</w:t>
            </w:r>
            <w:r w:rsidR="001D0E5C">
              <w:rPr>
                <w:noProof/>
                <w:webHidden/>
              </w:rPr>
              <w:tab/>
            </w:r>
            <w:r w:rsidR="001D0E5C">
              <w:rPr>
                <w:noProof/>
                <w:webHidden/>
              </w:rPr>
              <w:fldChar w:fldCharType="begin"/>
            </w:r>
            <w:r w:rsidR="001D0E5C">
              <w:rPr>
                <w:noProof/>
                <w:webHidden/>
              </w:rPr>
              <w:instrText xml:space="preserve"> PAGEREF _Toc103972379 \h </w:instrText>
            </w:r>
            <w:r w:rsidR="001D0E5C">
              <w:rPr>
                <w:noProof/>
                <w:webHidden/>
              </w:rPr>
            </w:r>
            <w:r w:rsidR="001D0E5C">
              <w:rPr>
                <w:noProof/>
                <w:webHidden/>
              </w:rPr>
              <w:fldChar w:fldCharType="separate"/>
            </w:r>
            <w:r w:rsidR="001D0E5C">
              <w:rPr>
                <w:noProof/>
                <w:webHidden/>
              </w:rPr>
              <w:t>4</w:t>
            </w:r>
            <w:r w:rsidR="001D0E5C">
              <w:rPr>
                <w:noProof/>
                <w:webHidden/>
              </w:rPr>
              <w:fldChar w:fldCharType="end"/>
            </w:r>
          </w:hyperlink>
        </w:p>
        <w:p w14:paraId="452864E1" w14:textId="27329DD8"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80" w:history="1">
            <w:r w:rsidRPr="006F10EF">
              <w:rPr>
                <w:rStyle w:val="Lienhypertexte"/>
                <w:noProof/>
              </w:rPr>
              <w:t>1.1</w:t>
            </w:r>
            <w:r>
              <w:rPr>
                <w:rFonts w:asciiTheme="minorHAnsi" w:eastAsiaTheme="minorEastAsia" w:hAnsiTheme="minorHAnsi"/>
                <w:noProof/>
                <w:lang w:eastAsia="fr-CH"/>
              </w:rPr>
              <w:tab/>
            </w:r>
            <w:r w:rsidRPr="006F10EF">
              <w:rPr>
                <w:rStyle w:val="Lienhypertexte"/>
                <w:noProof/>
              </w:rPr>
              <w:t>Objectifs</w:t>
            </w:r>
            <w:r>
              <w:rPr>
                <w:noProof/>
                <w:webHidden/>
              </w:rPr>
              <w:tab/>
            </w:r>
            <w:r>
              <w:rPr>
                <w:noProof/>
                <w:webHidden/>
              </w:rPr>
              <w:fldChar w:fldCharType="begin"/>
            </w:r>
            <w:r>
              <w:rPr>
                <w:noProof/>
                <w:webHidden/>
              </w:rPr>
              <w:instrText xml:space="preserve"> PAGEREF _Toc103972380 \h </w:instrText>
            </w:r>
            <w:r>
              <w:rPr>
                <w:noProof/>
                <w:webHidden/>
              </w:rPr>
            </w:r>
            <w:r>
              <w:rPr>
                <w:noProof/>
                <w:webHidden/>
              </w:rPr>
              <w:fldChar w:fldCharType="separate"/>
            </w:r>
            <w:r>
              <w:rPr>
                <w:noProof/>
                <w:webHidden/>
              </w:rPr>
              <w:t>4</w:t>
            </w:r>
            <w:r>
              <w:rPr>
                <w:noProof/>
                <w:webHidden/>
              </w:rPr>
              <w:fldChar w:fldCharType="end"/>
            </w:r>
          </w:hyperlink>
        </w:p>
        <w:p w14:paraId="39B2D552" w14:textId="3F62862A"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81" w:history="1">
            <w:r w:rsidRPr="006F10EF">
              <w:rPr>
                <w:rStyle w:val="Lienhypertexte"/>
                <w:noProof/>
              </w:rPr>
              <w:t>1.2</w:t>
            </w:r>
            <w:r>
              <w:rPr>
                <w:rFonts w:asciiTheme="minorHAnsi" w:eastAsiaTheme="minorEastAsia" w:hAnsiTheme="minorHAnsi"/>
                <w:noProof/>
                <w:lang w:eastAsia="fr-CH"/>
              </w:rPr>
              <w:tab/>
            </w:r>
            <w:r w:rsidRPr="006F10EF">
              <w:rPr>
                <w:rStyle w:val="Lienhypertexte"/>
                <w:noProof/>
              </w:rPr>
              <w:t>Outils</w:t>
            </w:r>
            <w:r>
              <w:rPr>
                <w:noProof/>
                <w:webHidden/>
              </w:rPr>
              <w:tab/>
            </w:r>
            <w:r>
              <w:rPr>
                <w:noProof/>
                <w:webHidden/>
              </w:rPr>
              <w:fldChar w:fldCharType="begin"/>
            </w:r>
            <w:r>
              <w:rPr>
                <w:noProof/>
                <w:webHidden/>
              </w:rPr>
              <w:instrText xml:space="preserve"> PAGEREF _Toc103972381 \h </w:instrText>
            </w:r>
            <w:r>
              <w:rPr>
                <w:noProof/>
                <w:webHidden/>
              </w:rPr>
            </w:r>
            <w:r>
              <w:rPr>
                <w:noProof/>
                <w:webHidden/>
              </w:rPr>
              <w:fldChar w:fldCharType="separate"/>
            </w:r>
            <w:r>
              <w:rPr>
                <w:noProof/>
                <w:webHidden/>
              </w:rPr>
              <w:t>4</w:t>
            </w:r>
            <w:r>
              <w:rPr>
                <w:noProof/>
                <w:webHidden/>
              </w:rPr>
              <w:fldChar w:fldCharType="end"/>
            </w:r>
          </w:hyperlink>
        </w:p>
        <w:p w14:paraId="1CAE6C81" w14:textId="13918083"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82" w:history="1">
            <w:r w:rsidRPr="006F10EF">
              <w:rPr>
                <w:rStyle w:val="Lienhypertexte"/>
                <w:noProof/>
              </w:rPr>
              <w:t>1.3</w:t>
            </w:r>
            <w:r>
              <w:rPr>
                <w:rFonts w:asciiTheme="minorHAnsi" w:eastAsiaTheme="minorEastAsia" w:hAnsiTheme="minorHAnsi"/>
                <w:noProof/>
                <w:lang w:eastAsia="fr-CH"/>
              </w:rPr>
              <w:tab/>
            </w:r>
            <w:r w:rsidRPr="006F10EF">
              <w:rPr>
                <w:rStyle w:val="Lienhypertexte"/>
                <w:noProof/>
              </w:rPr>
              <w:t>Prérequis</w:t>
            </w:r>
            <w:r>
              <w:rPr>
                <w:noProof/>
                <w:webHidden/>
              </w:rPr>
              <w:tab/>
            </w:r>
            <w:r>
              <w:rPr>
                <w:noProof/>
                <w:webHidden/>
              </w:rPr>
              <w:fldChar w:fldCharType="begin"/>
            </w:r>
            <w:r>
              <w:rPr>
                <w:noProof/>
                <w:webHidden/>
              </w:rPr>
              <w:instrText xml:space="preserve"> PAGEREF _Toc103972382 \h </w:instrText>
            </w:r>
            <w:r>
              <w:rPr>
                <w:noProof/>
                <w:webHidden/>
              </w:rPr>
            </w:r>
            <w:r>
              <w:rPr>
                <w:noProof/>
                <w:webHidden/>
              </w:rPr>
              <w:fldChar w:fldCharType="separate"/>
            </w:r>
            <w:r>
              <w:rPr>
                <w:noProof/>
                <w:webHidden/>
              </w:rPr>
              <w:t>4</w:t>
            </w:r>
            <w:r>
              <w:rPr>
                <w:noProof/>
                <w:webHidden/>
              </w:rPr>
              <w:fldChar w:fldCharType="end"/>
            </w:r>
          </w:hyperlink>
        </w:p>
        <w:p w14:paraId="6A854FCD" w14:textId="7B596AD3" w:rsidR="001D0E5C" w:rsidRDefault="001D0E5C">
          <w:pPr>
            <w:pStyle w:val="TM1"/>
            <w:tabs>
              <w:tab w:val="left" w:pos="660"/>
              <w:tab w:val="right" w:leader="dot" w:pos="9062"/>
            </w:tabs>
            <w:rPr>
              <w:rFonts w:asciiTheme="minorHAnsi" w:eastAsiaTheme="minorEastAsia" w:hAnsiTheme="minorHAnsi"/>
              <w:noProof/>
              <w:lang w:eastAsia="fr-CH"/>
            </w:rPr>
          </w:pPr>
          <w:hyperlink w:anchor="_Toc103972383" w:history="1">
            <w:r w:rsidRPr="006F10EF">
              <w:rPr>
                <w:rStyle w:val="Lienhypertexte"/>
                <w:noProof/>
              </w:rPr>
              <w:t>2.0</w:t>
            </w:r>
            <w:r>
              <w:rPr>
                <w:rFonts w:asciiTheme="minorHAnsi" w:eastAsiaTheme="minorEastAsia" w:hAnsiTheme="minorHAnsi"/>
                <w:noProof/>
                <w:lang w:eastAsia="fr-CH"/>
              </w:rPr>
              <w:tab/>
            </w:r>
            <w:r w:rsidRPr="006F10EF">
              <w:rPr>
                <w:rStyle w:val="Lienhypertexte"/>
                <w:noProof/>
              </w:rPr>
              <w:t>Sujet</w:t>
            </w:r>
            <w:r>
              <w:rPr>
                <w:noProof/>
                <w:webHidden/>
              </w:rPr>
              <w:tab/>
            </w:r>
            <w:r>
              <w:rPr>
                <w:noProof/>
                <w:webHidden/>
              </w:rPr>
              <w:fldChar w:fldCharType="begin"/>
            </w:r>
            <w:r>
              <w:rPr>
                <w:noProof/>
                <w:webHidden/>
              </w:rPr>
              <w:instrText xml:space="preserve"> PAGEREF _Toc103972383 \h </w:instrText>
            </w:r>
            <w:r>
              <w:rPr>
                <w:noProof/>
                <w:webHidden/>
              </w:rPr>
            </w:r>
            <w:r>
              <w:rPr>
                <w:noProof/>
                <w:webHidden/>
              </w:rPr>
              <w:fldChar w:fldCharType="separate"/>
            </w:r>
            <w:r>
              <w:rPr>
                <w:noProof/>
                <w:webHidden/>
              </w:rPr>
              <w:t>4</w:t>
            </w:r>
            <w:r>
              <w:rPr>
                <w:noProof/>
                <w:webHidden/>
              </w:rPr>
              <w:fldChar w:fldCharType="end"/>
            </w:r>
          </w:hyperlink>
        </w:p>
        <w:p w14:paraId="17535B7E" w14:textId="04B824D5"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84" w:history="1">
            <w:r w:rsidRPr="006F10EF">
              <w:rPr>
                <w:rStyle w:val="Lienhypertexte"/>
                <w:noProof/>
              </w:rPr>
              <w:t>2.1</w:t>
            </w:r>
            <w:r>
              <w:rPr>
                <w:rFonts w:asciiTheme="minorHAnsi" w:eastAsiaTheme="minorEastAsia" w:hAnsiTheme="minorHAnsi"/>
                <w:noProof/>
                <w:lang w:eastAsia="fr-CH"/>
              </w:rPr>
              <w:tab/>
            </w:r>
            <w:r w:rsidRPr="006F10EF">
              <w:rPr>
                <w:rStyle w:val="Lienhypertexte"/>
                <w:noProof/>
              </w:rPr>
              <w:t>Mise en place d’un site avec Laravel</w:t>
            </w:r>
            <w:r>
              <w:rPr>
                <w:noProof/>
                <w:webHidden/>
              </w:rPr>
              <w:tab/>
            </w:r>
            <w:r>
              <w:rPr>
                <w:noProof/>
                <w:webHidden/>
              </w:rPr>
              <w:fldChar w:fldCharType="begin"/>
            </w:r>
            <w:r>
              <w:rPr>
                <w:noProof/>
                <w:webHidden/>
              </w:rPr>
              <w:instrText xml:space="preserve"> PAGEREF _Toc103972384 \h </w:instrText>
            </w:r>
            <w:r>
              <w:rPr>
                <w:noProof/>
                <w:webHidden/>
              </w:rPr>
            </w:r>
            <w:r>
              <w:rPr>
                <w:noProof/>
                <w:webHidden/>
              </w:rPr>
              <w:fldChar w:fldCharType="separate"/>
            </w:r>
            <w:r>
              <w:rPr>
                <w:noProof/>
                <w:webHidden/>
              </w:rPr>
              <w:t>4</w:t>
            </w:r>
            <w:r>
              <w:rPr>
                <w:noProof/>
                <w:webHidden/>
              </w:rPr>
              <w:fldChar w:fldCharType="end"/>
            </w:r>
          </w:hyperlink>
        </w:p>
        <w:p w14:paraId="73E9B973" w14:textId="456B3826"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85" w:history="1">
            <w:r w:rsidRPr="006F10EF">
              <w:rPr>
                <w:rStyle w:val="Lienhypertexte"/>
                <w:noProof/>
              </w:rPr>
              <w:t>2.2</w:t>
            </w:r>
            <w:r>
              <w:rPr>
                <w:rFonts w:asciiTheme="minorHAnsi" w:eastAsiaTheme="minorEastAsia" w:hAnsiTheme="minorHAnsi"/>
                <w:noProof/>
                <w:lang w:eastAsia="fr-CH"/>
              </w:rPr>
              <w:tab/>
            </w:r>
            <w:r w:rsidRPr="006F10EF">
              <w:rPr>
                <w:rStyle w:val="Lienhypertexte"/>
                <w:noProof/>
              </w:rPr>
              <w:t>Utilisation du framework Tailwind</w:t>
            </w:r>
            <w:r>
              <w:rPr>
                <w:noProof/>
                <w:webHidden/>
              </w:rPr>
              <w:tab/>
            </w:r>
            <w:r>
              <w:rPr>
                <w:noProof/>
                <w:webHidden/>
              </w:rPr>
              <w:fldChar w:fldCharType="begin"/>
            </w:r>
            <w:r>
              <w:rPr>
                <w:noProof/>
                <w:webHidden/>
              </w:rPr>
              <w:instrText xml:space="preserve"> PAGEREF _Toc103972385 \h </w:instrText>
            </w:r>
            <w:r>
              <w:rPr>
                <w:noProof/>
                <w:webHidden/>
              </w:rPr>
            </w:r>
            <w:r>
              <w:rPr>
                <w:noProof/>
                <w:webHidden/>
              </w:rPr>
              <w:fldChar w:fldCharType="separate"/>
            </w:r>
            <w:r>
              <w:rPr>
                <w:noProof/>
                <w:webHidden/>
              </w:rPr>
              <w:t>4</w:t>
            </w:r>
            <w:r>
              <w:rPr>
                <w:noProof/>
                <w:webHidden/>
              </w:rPr>
              <w:fldChar w:fldCharType="end"/>
            </w:r>
          </w:hyperlink>
        </w:p>
        <w:p w14:paraId="687C7852" w14:textId="61C9842A" w:rsidR="001D0E5C" w:rsidRDefault="001D0E5C">
          <w:pPr>
            <w:pStyle w:val="TM1"/>
            <w:tabs>
              <w:tab w:val="left" w:pos="660"/>
              <w:tab w:val="right" w:leader="dot" w:pos="9062"/>
            </w:tabs>
            <w:rPr>
              <w:rFonts w:asciiTheme="minorHAnsi" w:eastAsiaTheme="minorEastAsia" w:hAnsiTheme="minorHAnsi"/>
              <w:noProof/>
              <w:lang w:eastAsia="fr-CH"/>
            </w:rPr>
          </w:pPr>
          <w:hyperlink w:anchor="_Toc103972386" w:history="1">
            <w:r w:rsidRPr="006F10EF">
              <w:rPr>
                <w:rStyle w:val="Lienhypertexte"/>
                <w:noProof/>
              </w:rPr>
              <w:t>3.0</w:t>
            </w:r>
            <w:r>
              <w:rPr>
                <w:rFonts w:asciiTheme="minorHAnsi" w:eastAsiaTheme="minorEastAsia" w:hAnsiTheme="minorHAnsi"/>
                <w:noProof/>
                <w:lang w:eastAsia="fr-CH"/>
              </w:rPr>
              <w:tab/>
            </w:r>
            <w:r w:rsidRPr="006F10EF">
              <w:rPr>
                <w:rStyle w:val="Lienhypertexte"/>
                <w:noProof/>
              </w:rPr>
              <w:t>Planification</w:t>
            </w:r>
            <w:r>
              <w:rPr>
                <w:noProof/>
                <w:webHidden/>
              </w:rPr>
              <w:tab/>
            </w:r>
            <w:r>
              <w:rPr>
                <w:noProof/>
                <w:webHidden/>
              </w:rPr>
              <w:fldChar w:fldCharType="begin"/>
            </w:r>
            <w:r>
              <w:rPr>
                <w:noProof/>
                <w:webHidden/>
              </w:rPr>
              <w:instrText xml:space="preserve"> PAGEREF _Toc103972386 \h </w:instrText>
            </w:r>
            <w:r>
              <w:rPr>
                <w:noProof/>
                <w:webHidden/>
              </w:rPr>
            </w:r>
            <w:r>
              <w:rPr>
                <w:noProof/>
                <w:webHidden/>
              </w:rPr>
              <w:fldChar w:fldCharType="separate"/>
            </w:r>
            <w:r>
              <w:rPr>
                <w:noProof/>
                <w:webHidden/>
              </w:rPr>
              <w:t>5</w:t>
            </w:r>
            <w:r>
              <w:rPr>
                <w:noProof/>
                <w:webHidden/>
              </w:rPr>
              <w:fldChar w:fldCharType="end"/>
            </w:r>
          </w:hyperlink>
        </w:p>
        <w:p w14:paraId="0A20D243" w14:textId="3A3772E6"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87" w:history="1">
            <w:r w:rsidRPr="006F10EF">
              <w:rPr>
                <w:rStyle w:val="Lienhypertexte"/>
                <w:noProof/>
              </w:rPr>
              <w:t>3.1</w:t>
            </w:r>
            <w:r>
              <w:rPr>
                <w:rFonts w:asciiTheme="minorHAnsi" w:eastAsiaTheme="minorEastAsia" w:hAnsiTheme="minorHAnsi"/>
                <w:noProof/>
                <w:lang w:eastAsia="fr-CH"/>
              </w:rPr>
              <w:tab/>
            </w:r>
            <w:r w:rsidRPr="006F10EF">
              <w:rPr>
                <w:rStyle w:val="Lienhypertexte"/>
                <w:noProof/>
              </w:rPr>
              <w:t>Organisation sur GitHub</w:t>
            </w:r>
            <w:r>
              <w:rPr>
                <w:noProof/>
                <w:webHidden/>
              </w:rPr>
              <w:tab/>
            </w:r>
            <w:r>
              <w:rPr>
                <w:noProof/>
                <w:webHidden/>
              </w:rPr>
              <w:fldChar w:fldCharType="begin"/>
            </w:r>
            <w:r>
              <w:rPr>
                <w:noProof/>
                <w:webHidden/>
              </w:rPr>
              <w:instrText xml:space="preserve"> PAGEREF _Toc103972387 \h </w:instrText>
            </w:r>
            <w:r>
              <w:rPr>
                <w:noProof/>
                <w:webHidden/>
              </w:rPr>
            </w:r>
            <w:r>
              <w:rPr>
                <w:noProof/>
                <w:webHidden/>
              </w:rPr>
              <w:fldChar w:fldCharType="separate"/>
            </w:r>
            <w:r>
              <w:rPr>
                <w:noProof/>
                <w:webHidden/>
              </w:rPr>
              <w:t>5</w:t>
            </w:r>
            <w:r>
              <w:rPr>
                <w:noProof/>
                <w:webHidden/>
              </w:rPr>
              <w:fldChar w:fldCharType="end"/>
            </w:r>
          </w:hyperlink>
        </w:p>
        <w:p w14:paraId="282EFA1B" w14:textId="7E80C6B9"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88" w:history="1">
            <w:r w:rsidRPr="006F10EF">
              <w:rPr>
                <w:rStyle w:val="Lienhypertexte"/>
                <w:noProof/>
              </w:rPr>
              <w:t>3.2</w:t>
            </w:r>
            <w:r>
              <w:rPr>
                <w:rFonts w:asciiTheme="minorHAnsi" w:eastAsiaTheme="minorEastAsia" w:hAnsiTheme="minorHAnsi"/>
                <w:noProof/>
                <w:lang w:eastAsia="fr-CH"/>
              </w:rPr>
              <w:tab/>
            </w:r>
            <w:r w:rsidRPr="006F10EF">
              <w:rPr>
                <w:rStyle w:val="Lienhypertexte"/>
                <w:noProof/>
              </w:rPr>
              <w:t>Organisation au sein du groupe</w:t>
            </w:r>
            <w:r>
              <w:rPr>
                <w:noProof/>
                <w:webHidden/>
              </w:rPr>
              <w:tab/>
            </w:r>
            <w:r>
              <w:rPr>
                <w:noProof/>
                <w:webHidden/>
              </w:rPr>
              <w:fldChar w:fldCharType="begin"/>
            </w:r>
            <w:r>
              <w:rPr>
                <w:noProof/>
                <w:webHidden/>
              </w:rPr>
              <w:instrText xml:space="preserve"> PAGEREF _Toc103972388 \h </w:instrText>
            </w:r>
            <w:r>
              <w:rPr>
                <w:noProof/>
                <w:webHidden/>
              </w:rPr>
            </w:r>
            <w:r>
              <w:rPr>
                <w:noProof/>
                <w:webHidden/>
              </w:rPr>
              <w:fldChar w:fldCharType="separate"/>
            </w:r>
            <w:r>
              <w:rPr>
                <w:noProof/>
                <w:webHidden/>
              </w:rPr>
              <w:t>5</w:t>
            </w:r>
            <w:r>
              <w:rPr>
                <w:noProof/>
                <w:webHidden/>
              </w:rPr>
              <w:fldChar w:fldCharType="end"/>
            </w:r>
          </w:hyperlink>
        </w:p>
        <w:p w14:paraId="2D3DA644" w14:textId="5585EA0B" w:rsidR="001D0E5C" w:rsidRDefault="001D0E5C">
          <w:pPr>
            <w:pStyle w:val="TM1"/>
            <w:tabs>
              <w:tab w:val="left" w:pos="660"/>
              <w:tab w:val="right" w:leader="dot" w:pos="9062"/>
            </w:tabs>
            <w:rPr>
              <w:rFonts w:asciiTheme="minorHAnsi" w:eastAsiaTheme="minorEastAsia" w:hAnsiTheme="minorHAnsi"/>
              <w:noProof/>
              <w:lang w:eastAsia="fr-CH"/>
            </w:rPr>
          </w:pPr>
          <w:hyperlink w:anchor="_Toc103972389" w:history="1">
            <w:r w:rsidRPr="006F10EF">
              <w:rPr>
                <w:rStyle w:val="Lienhypertexte"/>
                <w:noProof/>
              </w:rPr>
              <w:t>4.0</w:t>
            </w:r>
            <w:r>
              <w:rPr>
                <w:rFonts w:asciiTheme="minorHAnsi" w:eastAsiaTheme="minorEastAsia" w:hAnsiTheme="minorHAnsi"/>
                <w:noProof/>
                <w:lang w:eastAsia="fr-CH"/>
              </w:rPr>
              <w:tab/>
            </w:r>
            <w:r w:rsidRPr="006F10EF">
              <w:rPr>
                <w:rStyle w:val="Lienhypertexte"/>
                <w:noProof/>
              </w:rPr>
              <w:t>Réalisation</w:t>
            </w:r>
            <w:r>
              <w:rPr>
                <w:noProof/>
                <w:webHidden/>
              </w:rPr>
              <w:tab/>
            </w:r>
            <w:r>
              <w:rPr>
                <w:noProof/>
                <w:webHidden/>
              </w:rPr>
              <w:fldChar w:fldCharType="begin"/>
            </w:r>
            <w:r>
              <w:rPr>
                <w:noProof/>
                <w:webHidden/>
              </w:rPr>
              <w:instrText xml:space="preserve"> PAGEREF _Toc103972389 \h </w:instrText>
            </w:r>
            <w:r>
              <w:rPr>
                <w:noProof/>
                <w:webHidden/>
              </w:rPr>
            </w:r>
            <w:r>
              <w:rPr>
                <w:noProof/>
                <w:webHidden/>
              </w:rPr>
              <w:fldChar w:fldCharType="separate"/>
            </w:r>
            <w:r>
              <w:rPr>
                <w:noProof/>
                <w:webHidden/>
              </w:rPr>
              <w:t>6</w:t>
            </w:r>
            <w:r>
              <w:rPr>
                <w:noProof/>
                <w:webHidden/>
              </w:rPr>
              <w:fldChar w:fldCharType="end"/>
            </w:r>
          </w:hyperlink>
        </w:p>
        <w:p w14:paraId="31204AFB" w14:textId="47508C8F"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90" w:history="1">
            <w:r w:rsidRPr="006F10EF">
              <w:rPr>
                <w:rStyle w:val="Lienhypertexte"/>
                <w:noProof/>
              </w:rPr>
              <w:t>4.1</w:t>
            </w:r>
            <w:r>
              <w:rPr>
                <w:rFonts w:asciiTheme="minorHAnsi" w:eastAsiaTheme="minorEastAsia" w:hAnsiTheme="minorHAnsi"/>
                <w:noProof/>
                <w:lang w:eastAsia="fr-CH"/>
              </w:rPr>
              <w:tab/>
            </w:r>
            <w:r w:rsidRPr="006F10EF">
              <w:rPr>
                <w:rStyle w:val="Lienhypertexte"/>
                <w:noProof/>
              </w:rPr>
              <w:t>Mise en place des éléments</w:t>
            </w:r>
            <w:r>
              <w:rPr>
                <w:noProof/>
                <w:webHidden/>
              </w:rPr>
              <w:tab/>
            </w:r>
            <w:r>
              <w:rPr>
                <w:noProof/>
                <w:webHidden/>
              </w:rPr>
              <w:fldChar w:fldCharType="begin"/>
            </w:r>
            <w:r>
              <w:rPr>
                <w:noProof/>
                <w:webHidden/>
              </w:rPr>
              <w:instrText xml:space="preserve"> PAGEREF _Toc103972390 \h </w:instrText>
            </w:r>
            <w:r>
              <w:rPr>
                <w:noProof/>
                <w:webHidden/>
              </w:rPr>
            </w:r>
            <w:r>
              <w:rPr>
                <w:noProof/>
                <w:webHidden/>
              </w:rPr>
              <w:fldChar w:fldCharType="separate"/>
            </w:r>
            <w:r>
              <w:rPr>
                <w:noProof/>
                <w:webHidden/>
              </w:rPr>
              <w:t>6</w:t>
            </w:r>
            <w:r>
              <w:rPr>
                <w:noProof/>
                <w:webHidden/>
              </w:rPr>
              <w:fldChar w:fldCharType="end"/>
            </w:r>
          </w:hyperlink>
        </w:p>
        <w:p w14:paraId="3EE95594" w14:textId="7365D095"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391" w:history="1">
            <w:r w:rsidRPr="006F10EF">
              <w:rPr>
                <w:rStyle w:val="Lienhypertexte"/>
                <w:noProof/>
              </w:rPr>
              <w:t>4.1.1</w:t>
            </w:r>
            <w:r>
              <w:rPr>
                <w:rFonts w:asciiTheme="minorHAnsi" w:eastAsiaTheme="minorEastAsia" w:hAnsiTheme="minorHAnsi"/>
                <w:noProof/>
                <w:lang w:eastAsia="fr-CH"/>
              </w:rPr>
              <w:tab/>
            </w:r>
            <w:r w:rsidRPr="006F10EF">
              <w:rPr>
                <w:rStyle w:val="Lienhypertexte"/>
                <w:noProof/>
              </w:rPr>
              <w:t>Heroku</w:t>
            </w:r>
            <w:r>
              <w:rPr>
                <w:noProof/>
                <w:webHidden/>
              </w:rPr>
              <w:tab/>
            </w:r>
            <w:r>
              <w:rPr>
                <w:noProof/>
                <w:webHidden/>
              </w:rPr>
              <w:fldChar w:fldCharType="begin"/>
            </w:r>
            <w:r>
              <w:rPr>
                <w:noProof/>
                <w:webHidden/>
              </w:rPr>
              <w:instrText xml:space="preserve"> PAGEREF _Toc103972391 \h </w:instrText>
            </w:r>
            <w:r>
              <w:rPr>
                <w:noProof/>
                <w:webHidden/>
              </w:rPr>
            </w:r>
            <w:r>
              <w:rPr>
                <w:noProof/>
                <w:webHidden/>
              </w:rPr>
              <w:fldChar w:fldCharType="separate"/>
            </w:r>
            <w:r>
              <w:rPr>
                <w:noProof/>
                <w:webHidden/>
              </w:rPr>
              <w:t>6</w:t>
            </w:r>
            <w:r>
              <w:rPr>
                <w:noProof/>
                <w:webHidden/>
              </w:rPr>
              <w:fldChar w:fldCharType="end"/>
            </w:r>
          </w:hyperlink>
        </w:p>
        <w:p w14:paraId="1884D2CE" w14:textId="739FE989"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392" w:history="1">
            <w:r w:rsidRPr="006F10EF">
              <w:rPr>
                <w:rStyle w:val="Lienhypertexte"/>
                <w:noProof/>
              </w:rPr>
              <w:t>4.1.2</w:t>
            </w:r>
            <w:r>
              <w:rPr>
                <w:rFonts w:asciiTheme="minorHAnsi" w:eastAsiaTheme="minorEastAsia" w:hAnsiTheme="minorHAnsi"/>
                <w:noProof/>
                <w:lang w:eastAsia="fr-CH"/>
              </w:rPr>
              <w:tab/>
            </w:r>
            <w:r w:rsidRPr="006F10EF">
              <w:rPr>
                <w:rStyle w:val="Lienhypertexte"/>
                <w:noProof/>
              </w:rPr>
              <w:t>Laravel</w:t>
            </w:r>
            <w:r>
              <w:rPr>
                <w:noProof/>
                <w:webHidden/>
              </w:rPr>
              <w:tab/>
            </w:r>
            <w:r>
              <w:rPr>
                <w:noProof/>
                <w:webHidden/>
              </w:rPr>
              <w:fldChar w:fldCharType="begin"/>
            </w:r>
            <w:r>
              <w:rPr>
                <w:noProof/>
                <w:webHidden/>
              </w:rPr>
              <w:instrText xml:space="preserve"> PAGEREF _Toc103972392 \h </w:instrText>
            </w:r>
            <w:r>
              <w:rPr>
                <w:noProof/>
                <w:webHidden/>
              </w:rPr>
            </w:r>
            <w:r>
              <w:rPr>
                <w:noProof/>
                <w:webHidden/>
              </w:rPr>
              <w:fldChar w:fldCharType="separate"/>
            </w:r>
            <w:r>
              <w:rPr>
                <w:noProof/>
                <w:webHidden/>
              </w:rPr>
              <w:t>6</w:t>
            </w:r>
            <w:r>
              <w:rPr>
                <w:noProof/>
                <w:webHidden/>
              </w:rPr>
              <w:fldChar w:fldCharType="end"/>
            </w:r>
          </w:hyperlink>
        </w:p>
        <w:p w14:paraId="3A97D99D" w14:textId="6B3C753A"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393" w:history="1">
            <w:r w:rsidRPr="006F10EF">
              <w:rPr>
                <w:rStyle w:val="Lienhypertexte"/>
                <w:noProof/>
              </w:rPr>
              <w:t>4.1.3</w:t>
            </w:r>
            <w:r>
              <w:rPr>
                <w:rFonts w:asciiTheme="minorHAnsi" w:eastAsiaTheme="minorEastAsia" w:hAnsiTheme="minorHAnsi"/>
                <w:noProof/>
                <w:lang w:eastAsia="fr-CH"/>
              </w:rPr>
              <w:tab/>
            </w:r>
            <w:r w:rsidRPr="006F10EF">
              <w:rPr>
                <w:rStyle w:val="Lienhypertexte"/>
                <w:noProof/>
              </w:rPr>
              <w:t>Tailwind</w:t>
            </w:r>
            <w:r>
              <w:rPr>
                <w:noProof/>
                <w:webHidden/>
              </w:rPr>
              <w:tab/>
            </w:r>
            <w:r>
              <w:rPr>
                <w:noProof/>
                <w:webHidden/>
              </w:rPr>
              <w:fldChar w:fldCharType="begin"/>
            </w:r>
            <w:r>
              <w:rPr>
                <w:noProof/>
                <w:webHidden/>
              </w:rPr>
              <w:instrText xml:space="preserve"> PAGEREF _Toc103972393 \h </w:instrText>
            </w:r>
            <w:r>
              <w:rPr>
                <w:noProof/>
                <w:webHidden/>
              </w:rPr>
            </w:r>
            <w:r>
              <w:rPr>
                <w:noProof/>
                <w:webHidden/>
              </w:rPr>
              <w:fldChar w:fldCharType="separate"/>
            </w:r>
            <w:r>
              <w:rPr>
                <w:noProof/>
                <w:webHidden/>
              </w:rPr>
              <w:t>6</w:t>
            </w:r>
            <w:r>
              <w:rPr>
                <w:noProof/>
                <w:webHidden/>
              </w:rPr>
              <w:fldChar w:fldCharType="end"/>
            </w:r>
          </w:hyperlink>
        </w:p>
        <w:p w14:paraId="6E843F63" w14:textId="69580C63"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94" w:history="1">
            <w:r w:rsidRPr="006F10EF">
              <w:rPr>
                <w:rStyle w:val="Lienhypertexte"/>
                <w:noProof/>
              </w:rPr>
              <w:t>4.2</w:t>
            </w:r>
            <w:r>
              <w:rPr>
                <w:rFonts w:asciiTheme="minorHAnsi" w:eastAsiaTheme="minorEastAsia" w:hAnsiTheme="minorHAnsi"/>
                <w:noProof/>
                <w:lang w:eastAsia="fr-CH"/>
              </w:rPr>
              <w:tab/>
            </w:r>
            <w:r w:rsidRPr="006F10EF">
              <w:rPr>
                <w:rStyle w:val="Lienhypertexte"/>
                <w:noProof/>
              </w:rPr>
              <w:t>Git et Github</w:t>
            </w:r>
            <w:r>
              <w:rPr>
                <w:noProof/>
                <w:webHidden/>
              </w:rPr>
              <w:tab/>
            </w:r>
            <w:r>
              <w:rPr>
                <w:noProof/>
                <w:webHidden/>
              </w:rPr>
              <w:fldChar w:fldCharType="begin"/>
            </w:r>
            <w:r>
              <w:rPr>
                <w:noProof/>
                <w:webHidden/>
              </w:rPr>
              <w:instrText xml:space="preserve"> PAGEREF _Toc103972394 \h </w:instrText>
            </w:r>
            <w:r>
              <w:rPr>
                <w:noProof/>
                <w:webHidden/>
              </w:rPr>
            </w:r>
            <w:r>
              <w:rPr>
                <w:noProof/>
                <w:webHidden/>
              </w:rPr>
              <w:fldChar w:fldCharType="separate"/>
            </w:r>
            <w:r>
              <w:rPr>
                <w:noProof/>
                <w:webHidden/>
              </w:rPr>
              <w:t>6</w:t>
            </w:r>
            <w:r>
              <w:rPr>
                <w:noProof/>
                <w:webHidden/>
              </w:rPr>
              <w:fldChar w:fldCharType="end"/>
            </w:r>
          </w:hyperlink>
        </w:p>
        <w:p w14:paraId="6280B39F" w14:textId="210A57E1"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95" w:history="1">
            <w:r w:rsidRPr="006F10EF">
              <w:rPr>
                <w:rStyle w:val="Lienhypertexte"/>
                <w:noProof/>
              </w:rPr>
              <w:t>4.3</w:t>
            </w:r>
            <w:r>
              <w:rPr>
                <w:rFonts w:asciiTheme="minorHAnsi" w:eastAsiaTheme="minorEastAsia" w:hAnsiTheme="minorHAnsi"/>
                <w:noProof/>
                <w:lang w:eastAsia="fr-CH"/>
              </w:rPr>
              <w:tab/>
            </w:r>
            <w:r w:rsidRPr="006F10EF">
              <w:rPr>
                <w:rStyle w:val="Lienhypertexte"/>
                <w:noProof/>
              </w:rPr>
              <w:t>Maquettes du site</w:t>
            </w:r>
            <w:r>
              <w:rPr>
                <w:noProof/>
                <w:webHidden/>
              </w:rPr>
              <w:tab/>
            </w:r>
            <w:r>
              <w:rPr>
                <w:noProof/>
                <w:webHidden/>
              </w:rPr>
              <w:fldChar w:fldCharType="begin"/>
            </w:r>
            <w:r>
              <w:rPr>
                <w:noProof/>
                <w:webHidden/>
              </w:rPr>
              <w:instrText xml:space="preserve"> PAGEREF _Toc103972395 \h </w:instrText>
            </w:r>
            <w:r>
              <w:rPr>
                <w:noProof/>
                <w:webHidden/>
              </w:rPr>
            </w:r>
            <w:r>
              <w:rPr>
                <w:noProof/>
                <w:webHidden/>
              </w:rPr>
              <w:fldChar w:fldCharType="separate"/>
            </w:r>
            <w:r>
              <w:rPr>
                <w:noProof/>
                <w:webHidden/>
              </w:rPr>
              <w:t>7</w:t>
            </w:r>
            <w:r>
              <w:rPr>
                <w:noProof/>
                <w:webHidden/>
              </w:rPr>
              <w:fldChar w:fldCharType="end"/>
            </w:r>
          </w:hyperlink>
        </w:p>
        <w:p w14:paraId="7E77C1EF" w14:textId="5A4346C3"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96" w:history="1">
            <w:r w:rsidRPr="006F10EF">
              <w:rPr>
                <w:rStyle w:val="Lienhypertexte"/>
                <w:noProof/>
              </w:rPr>
              <w:t>4.4</w:t>
            </w:r>
            <w:r>
              <w:rPr>
                <w:rFonts w:asciiTheme="minorHAnsi" w:eastAsiaTheme="minorEastAsia" w:hAnsiTheme="minorHAnsi"/>
                <w:noProof/>
                <w:lang w:eastAsia="fr-CH"/>
              </w:rPr>
              <w:tab/>
            </w:r>
            <w:r w:rsidRPr="006F10EF">
              <w:rPr>
                <w:rStyle w:val="Lienhypertexte"/>
                <w:noProof/>
              </w:rPr>
              <w:t>Base de données</w:t>
            </w:r>
            <w:r>
              <w:rPr>
                <w:noProof/>
                <w:webHidden/>
              </w:rPr>
              <w:tab/>
            </w:r>
            <w:r>
              <w:rPr>
                <w:noProof/>
                <w:webHidden/>
              </w:rPr>
              <w:fldChar w:fldCharType="begin"/>
            </w:r>
            <w:r>
              <w:rPr>
                <w:noProof/>
                <w:webHidden/>
              </w:rPr>
              <w:instrText xml:space="preserve"> PAGEREF _Toc103972396 \h </w:instrText>
            </w:r>
            <w:r>
              <w:rPr>
                <w:noProof/>
                <w:webHidden/>
              </w:rPr>
            </w:r>
            <w:r>
              <w:rPr>
                <w:noProof/>
                <w:webHidden/>
              </w:rPr>
              <w:fldChar w:fldCharType="separate"/>
            </w:r>
            <w:r>
              <w:rPr>
                <w:noProof/>
                <w:webHidden/>
              </w:rPr>
              <w:t>8</w:t>
            </w:r>
            <w:r>
              <w:rPr>
                <w:noProof/>
                <w:webHidden/>
              </w:rPr>
              <w:fldChar w:fldCharType="end"/>
            </w:r>
          </w:hyperlink>
        </w:p>
        <w:p w14:paraId="5357F299" w14:textId="389688E5"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397" w:history="1">
            <w:r w:rsidRPr="006F10EF">
              <w:rPr>
                <w:rStyle w:val="Lienhypertexte"/>
                <w:noProof/>
              </w:rPr>
              <w:t>4.4.1</w:t>
            </w:r>
            <w:r>
              <w:rPr>
                <w:rFonts w:asciiTheme="minorHAnsi" w:eastAsiaTheme="minorEastAsia" w:hAnsiTheme="minorHAnsi"/>
                <w:noProof/>
                <w:lang w:eastAsia="fr-CH"/>
              </w:rPr>
              <w:tab/>
            </w:r>
            <w:r w:rsidRPr="006F10EF">
              <w:rPr>
                <w:rStyle w:val="Lienhypertexte"/>
                <w:noProof/>
              </w:rPr>
              <w:t>MCD</w:t>
            </w:r>
            <w:r>
              <w:rPr>
                <w:noProof/>
                <w:webHidden/>
              </w:rPr>
              <w:tab/>
            </w:r>
            <w:r>
              <w:rPr>
                <w:noProof/>
                <w:webHidden/>
              </w:rPr>
              <w:fldChar w:fldCharType="begin"/>
            </w:r>
            <w:r>
              <w:rPr>
                <w:noProof/>
                <w:webHidden/>
              </w:rPr>
              <w:instrText xml:space="preserve"> PAGEREF _Toc103972397 \h </w:instrText>
            </w:r>
            <w:r>
              <w:rPr>
                <w:noProof/>
                <w:webHidden/>
              </w:rPr>
            </w:r>
            <w:r>
              <w:rPr>
                <w:noProof/>
                <w:webHidden/>
              </w:rPr>
              <w:fldChar w:fldCharType="separate"/>
            </w:r>
            <w:r>
              <w:rPr>
                <w:noProof/>
                <w:webHidden/>
              </w:rPr>
              <w:t>8</w:t>
            </w:r>
            <w:r>
              <w:rPr>
                <w:noProof/>
                <w:webHidden/>
              </w:rPr>
              <w:fldChar w:fldCharType="end"/>
            </w:r>
          </w:hyperlink>
        </w:p>
        <w:p w14:paraId="7002AC53" w14:textId="3615BB40"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398" w:history="1">
            <w:r w:rsidRPr="006F10EF">
              <w:rPr>
                <w:rStyle w:val="Lienhypertexte"/>
                <w:noProof/>
              </w:rPr>
              <w:t>4.4.2</w:t>
            </w:r>
            <w:r>
              <w:rPr>
                <w:rFonts w:asciiTheme="minorHAnsi" w:eastAsiaTheme="minorEastAsia" w:hAnsiTheme="minorHAnsi"/>
                <w:noProof/>
                <w:lang w:eastAsia="fr-CH"/>
              </w:rPr>
              <w:tab/>
            </w:r>
            <w:r w:rsidRPr="006F10EF">
              <w:rPr>
                <w:rStyle w:val="Lienhypertexte"/>
                <w:noProof/>
              </w:rPr>
              <w:t>MLD</w:t>
            </w:r>
            <w:r>
              <w:rPr>
                <w:noProof/>
                <w:webHidden/>
              </w:rPr>
              <w:tab/>
            </w:r>
            <w:r>
              <w:rPr>
                <w:noProof/>
                <w:webHidden/>
              </w:rPr>
              <w:fldChar w:fldCharType="begin"/>
            </w:r>
            <w:r>
              <w:rPr>
                <w:noProof/>
                <w:webHidden/>
              </w:rPr>
              <w:instrText xml:space="preserve"> PAGEREF _Toc103972398 \h </w:instrText>
            </w:r>
            <w:r>
              <w:rPr>
                <w:noProof/>
                <w:webHidden/>
              </w:rPr>
            </w:r>
            <w:r>
              <w:rPr>
                <w:noProof/>
                <w:webHidden/>
              </w:rPr>
              <w:fldChar w:fldCharType="separate"/>
            </w:r>
            <w:r>
              <w:rPr>
                <w:noProof/>
                <w:webHidden/>
              </w:rPr>
              <w:t>9</w:t>
            </w:r>
            <w:r>
              <w:rPr>
                <w:noProof/>
                <w:webHidden/>
              </w:rPr>
              <w:fldChar w:fldCharType="end"/>
            </w:r>
          </w:hyperlink>
        </w:p>
        <w:p w14:paraId="3199D6B4" w14:textId="1B7CEE3D"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399" w:history="1">
            <w:r w:rsidRPr="006F10EF">
              <w:rPr>
                <w:rStyle w:val="Lienhypertexte"/>
                <w:noProof/>
              </w:rPr>
              <w:t>4.5</w:t>
            </w:r>
            <w:r>
              <w:rPr>
                <w:rFonts w:asciiTheme="minorHAnsi" w:eastAsiaTheme="minorEastAsia" w:hAnsiTheme="minorHAnsi"/>
                <w:noProof/>
                <w:lang w:eastAsia="fr-CH"/>
              </w:rPr>
              <w:tab/>
            </w:r>
            <w:r w:rsidRPr="006F10EF">
              <w:rPr>
                <w:rStyle w:val="Lienhypertexte"/>
                <w:noProof/>
              </w:rPr>
              <w:t>Laravel</w:t>
            </w:r>
            <w:r>
              <w:rPr>
                <w:noProof/>
                <w:webHidden/>
              </w:rPr>
              <w:tab/>
            </w:r>
            <w:r>
              <w:rPr>
                <w:noProof/>
                <w:webHidden/>
              </w:rPr>
              <w:fldChar w:fldCharType="begin"/>
            </w:r>
            <w:r>
              <w:rPr>
                <w:noProof/>
                <w:webHidden/>
              </w:rPr>
              <w:instrText xml:space="preserve"> PAGEREF _Toc103972399 \h </w:instrText>
            </w:r>
            <w:r>
              <w:rPr>
                <w:noProof/>
                <w:webHidden/>
              </w:rPr>
            </w:r>
            <w:r>
              <w:rPr>
                <w:noProof/>
                <w:webHidden/>
              </w:rPr>
              <w:fldChar w:fldCharType="separate"/>
            </w:r>
            <w:r>
              <w:rPr>
                <w:noProof/>
                <w:webHidden/>
              </w:rPr>
              <w:t>9</w:t>
            </w:r>
            <w:r>
              <w:rPr>
                <w:noProof/>
                <w:webHidden/>
              </w:rPr>
              <w:fldChar w:fldCharType="end"/>
            </w:r>
          </w:hyperlink>
        </w:p>
        <w:p w14:paraId="75CE7641" w14:textId="725DACB4"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400" w:history="1">
            <w:r w:rsidRPr="006F10EF">
              <w:rPr>
                <w:rStyle w:val="Lienhypertexte"/>
                <w:noProof/>
              </w:rPr>
              <w:t>4.5.1</w:t>
            </w:r>
            <w:r>
              <w:rPr>
                <w:rFonts w:asciiTheme="minorHAnsi" w:eastAsiaTheme="minorEastAsia" w:hAnsiTheme="minorHAnsi"/>
                <w:noProof/>
                <w:lang w:eastAsia="fr-CH"/>
              </w:rPr>
              <w:tab/>
            </w:r>
            <w:r w:rsidRPr="006F10EF">
              <w:rPr>
                <w:rStyle w:val="Lienhypertexte"/>
                <w:noProof/>
              </w:rPr>
              <w:t>Modèles</w:t>
            </w:r>
            <w:r>
              <w:rPr>
                <w:noProof/>
                <w:webHidden/>
              </w:rPr>
              <w:tab/>
            </w:r>
            <w:r>
              <w:rPr>
                <w:noProof/>
                <w:webHidden/>
              </w:rPr>
              <w:fldChar w:fldCharType="begin"/>
            </w:r>
            <w:r>
              <w:rPr>
                <w:noProof/>
                <w:webHidden/>
              </w:rPr>
              <w:instrText xml:space="preserve"> PAGEREF _Toc103972400 \h </w:instrText>
            </w:r>
            <w:r>
              <w:rPr>
                <w:noProof/>
                <w:webHidden/>
              </w:rPr>
            </w:r>
            <w:r>
              <w:rPr>
                <w:noProof/>
                <w:webHidden/>
              </w:rPr>
              <w:fldChar w:fldCharType="separate"/>
            </w:r>
            <w:r>
              <w:rPr>
                <w:noProof/>
                <w:webHidden/>
              </w:rPr>
              <w:t>9</w:t>
            </w:r>
            <w:r>
              <w:rPr>
                <w:noProof/>
                <w:webHidden/>
              </w:rPr>
              <w:fldChar w:fldCharType="end"/>
            </w:r>
          </w:hyperlink>
        </w:p>
        <w:p w14:paraId="0C9B84AB" w14:textId="0B2D6937"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401" w:history="1">
            <w:r w:rsidRPr="006F10EF">
              <w:rPr>
                <w:rStyle w:val="Lienhypertexte"/>
                <w:noProof/>
              </w:rPr>
              <w:t>4.5.2</w:t>
            </w:r>
            <w:r>
              <w:rPr>
                <w:rFonts w:asciiTheme="minorHAnsi" w:eastAsiaTheme="minorEastAsia" w:hAnsiTheme="minorHAnsi"/>
                <w:noProof/>
                <w:lang w:eastAsia="fr-CH"/>
              </w:rPr>
              <w:tab/>
            </w:r>
            <w:r w:rsidRPr="006F10EF">
              <w:rPr>
                <w:rStyle w:val="Lienhypertexte"/>
                <w:noProof/>
              </w:rPr>
              <w:t>Factories</w:t>
            </w:r>
            <w:r>
              <w:rPr>
                <w:noProof/>
                <w:webHidden/>
              </w:rPr>
              <w:tab/>
            </w:r>
            <w:r>
              <w:rPr>
                <w:noProof/>
                <w:webHidden/>
              </w:rPr>
              <w:fldChar w:fldCharType="begin"/>
            </w:r>
            <w:r>
              <w:rPr>
                <w:noProof/>
                <w:webHidden/>
              </w:rPr>
              <w:instrText xml:space="preserve"> PAGEREF _Toc103972401 \h </w:instrText>
            </w:r>
            <w:r>
              <w:rPr>
                <w:noProof/>
                <w:webHidden/>
              </w:rPr>
            </w:r>
            <w:r>
              <w:rPr>
                <w:noProof/>
                <w:webHidden/>
              </w:rPr>
              <w:fldChar w:fldCharType="separate"/>
            </w:r>
            <w:r>
              <w:rPr>
                <w:noProof/>
                <w:webHidden/>
              </w:rPr>
              <w:t>11</w:t>
            </w:r>
            <w:r>
              <w:rPr>
                <w:noProof/>
                <w:webHidden/>
              </w:rPr>
              <w:fldChar w:fldCharType="end"/>
            </w:r>
          </w:hyperlink>
        </w:p>
        <w:p w14:paraId="453D3AB6" w14:textId="78F7E096"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402" w:history="1">
            <w:r w:rsidRPr="006F10EF">
              <w:rPr>
                <w:rStyle w:val="Lienhypertexte"/>
                <w:noProof/>
              </w:rPr>
              <w:t>4.5.3</w:t>
            </w:r>
            <w:r>
              <w:rPr>
                <w:rFonts w:asciiTheme="minorHAnsi" w:eastAsiaTheme="minorEastAsia" w:hAnsiTheme="minorHAnsi"/>
                <w:noProof/>
                <w:lang w:eastAsia="fr-CH"/>
              </w:rPr>
              <w:tab/>
            </w:r>
            <w:r w:rsidRPr="006F10EF">
              <w:rPr>
                <w:rStyle w:val="Lienhypertexte"/>
                <w:noProof/>
              </w:rPr>
              <w:t>Migrations</w:t>
            </w:r>
            <w:r>
              <w:rPr>
                <w:noProof/>
                <w:webHidden/>
              </w:rPr>
              <w:tab/>
            </w:r>
            <w:r>
              <w:rPr>
                <w:noProof/>
                <w:webHidden/>
              </w:rPr>
              <w:fldChar w:fldCharType="begin"/>
            </w:r>
            <w:r>
              <w:rPr>
                <w:noProof/>
                <w:webHidden/>
              </w:rPr>
              <w:instrText xml:space="preserve"> PAGEREF _Toc103972402 \h </w:instrText>
            </w:r>
            <w:r>
              <w:rPr>
                <w:noProof/>
                <w:webHidden/>
              </w:rPr>
            </w:r>
            <w:r>
              <w:rPr>
                <w:noProof/>
                <w:webHidden/>
              </w:rPr>
              <w:fldChar w:fldCharType="separate"/>
            </w:r>
            <w:r>
              <w:rPr>
                <w:noProof/>
                <w:webHidden/>
              </w:rPr>
              <w:t>12</w:t>
            </w:r>
            <w:r>
              <w:rPr>
                <w:noProof/>
                <w:webHidden/>
              </w:rPr>
              <w:fldChar w:fldCharType="end"/>
            </w:r>
          </w:hyperlink>
        </w:p>
        <w:p w14:paraId="5902207F" w14:textId="3FCA8DAA"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403" w:history="1">
            <w:r w:rsidRPr="006F10EF">
              <w:rPr>
                <w:rStyle w:val="Lienhypertexte"/>
                <w:noProof/>
              </w:rPr>
              <w:t>4.5.4</w:t>
            </w:r>
            <w:r>
              <w:rPr>
                <w:rFonts w:asciiTheme="minorHAnsi" w:eastAsiaTheme="minorEastAsia" w:hAnsiTheme="minorHAnsi"/>
                <w:noProof/>
                <w:lang w:eastAsia="fr-CH"/>
              </w:rPr>
              <w:tab/>
            </w:r>
            <w:r w:rsidRPr="006F10EF">
              <w:rPr>
                <w:rStyle w:val="Lienhypertexte"/>
                <w:noProof/>
              </w:rPr>
              <w:t>Seeders</w:t>
            </w:r>
            <w:r>
              <w:rPr>
                <w:noProof/>
                <w:webHidden/>
              </w:rPr>
              <w:tab/>
            </w:r>
            <w:r>
              <w:rPr>
                <w:noProof/>
                <w:webHidden/>
              </w:rPr>
              <w:fldChar w:fldCharType="begin"/>
            </w:r>
            <w:r>
              <w:rPr>
                <w:noProof/>
                <w:webHidden/>
              </w:rPr>
              <w:instrText xml:space="preserve"> PAGEREF _Toc103972403 \h </w:instrText>
            </w:r>
            <w:r>
              <w:rPr>
                <w:noProof/>
                <w:webHidden/>
              </w:rPr>
            </w:r>
            <w:r>
              <w:rPr>
                <w:noProof/>
                <w:webHidden/>
              </w:rPr>
              <w:fldChar w:fldCharType="separate"/>
            </w:r>
            <w:r>
              <w:rPr>
                <w:noProof/>
                <w:webHidden/>
              </w:rPr>
              <w:t>13</w:t>
            </w:r>
            <w:r>
              <w:rPr>
                <w:noProof/>
                <w:webHidden/>
              </w:rPr>
              <w:fldChar w:fldCharType="end"/>
            </w:r>
          </w:hyperlink>
        </w:p>
        <w:p w14:paraId="41A593CF" w14:textId="11586D97"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404" w:history="1">
            <w:r w:rsidRPr="006F10EF">
              <w:rPr>
                <w:rStyle w:val="Lienhypertexte"/>
                <w:noProof/>
              </w:rPr>
              <w:t>4.5.5</w:t>
            </w:r>
            <w:r>
              <w:rPr>
                <w:rFonts w:asciiTheme="minorHAnsi" w:eastAsiaTheme="minorEastAsia" w:hAnsiTheme="minorHAnsi"/>
                <w:noProof/>
                <w:lang w:eastAsia="fr-CH"/>
              </w:rPr>
              <w:tab/>
            </w:r>
            <w:r w:rsidRPr="006F10EF">
              <w:rPr>
                <w:rStyle w:val="Lienhypertexte"/>
                <w:noProof/>
              </w:rPr>
              <w:t>Routes</w:t>
            </w:r>
            <w:r>
              <w:rPr>
                <w:noProof/>
                <w:webHidden/>
              </w:rPr>
              <w:tab/>
            </w:r>
            <w:r>
              <w:rPr>
                <w:noProof/>
                <w:webHidden/>
              </w:rPr>
              <w:fldChar w:fldCharType="begin"/>
            </w:r>
            <w:r>
              <w:rPr>
                <w:noProof/>
                <w:webHidden/>
              </w:rPr>
              <w:instrText xml:space="preserve"> PAGEREF _Toc103972404 \h </w:instrText>
            </w:r>
            <w:r>
              <w:rPr>
                <w:noProof/>
                <w:webHidden/>
              </w:rPr>
            </w:r>
            <w:r>
              <w:rPr>
                <w:noProof/>
                <w:webHidden/>
              </w:rPr>
              <w:fldChar w:fldCharType="separate"/>
            </w:r>
            <w:r>
              <w:rPr>
                <w:noProof/>
                <w:webHidden/>
              </w:rPr>
              <w:t>14</w:t>
            </w:r>
            <w:r>
              <w:rPr>
                <w:noProof/>
                <w:webHidden/>
              </w:rPr>
              <w:fldChar w:fldCharType="end"/>
            </w:r>
          </w:hyperlink>
        </w:p>
        <w:p w14:paraId="082446B7" w14:textId="5CFBE3A5"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405" w:history="1">
            <w:r w:rsidRPr="006F10EF">
              <w:rPr>
                <w:rStyle w:val="Lienhypertexte"/>
                <w:noProof/>
              </w:rPr>
              <w:t>1.1.1</w:t>
            </w:r>
            <w:r>
              <w:rPr>
                <w:rFonts w:asciiTheme="minorHAnsi" w:eastAsiaTheme="minorEastAsia" w:hAnsiTheme="minorHAnsi"/>
                <w:noProof/>
                <w:lang w:eastAsia="fr-CH"/>
              </w:rPr>
              <w:tab/>
            </w:r>
            <w:r w:rsidRPr="006F10EF">
              <w:rPr>
                <w:rStyle w:val="Lienhypertexte"/>
                <w:noProof/>
              </w:rPr>
              <w:t>Jeton CSRF</w:t>
            </w:r>
            <w:r>
              <w:rPr>
                <w:noProof/>
                <w:webHidden/>
              </w:rPr>
              <w:tab/>
            </w:r>
            <w:r>
              <w:rPr>
                <w:noProof/>
                <w:webHidden/>
              </w:rPr>
              <w:fldChar w:fldCharType="begin"/>
            </w:r>
            <w:r>
              <w:rPr>
                <w:noProof/>
                <w:webHidden/>
              </w:rPr>
              <w:instrText xml:space="preserve"> PAGEREF _Toc103972405 \h </w:instrText>
            </w:r>
            <w:r>
              <w:rPr>
                <w:noProof/>
                <w:webHidden/>
              </w:rPr>
            </w:r>
            <w:r>
              <w:rPr>
                <w:noProof/>
                <w:webHidden/>
              </w:rPr>
              <w:fldChar w:fldCharType="separate"/>
            </w:r>
            <w:r>
              <w:rPr>
                <w:noProof/>
                <w:webHidden/>
              </w:rPr>
              <w:t>14</w:t>
            </w:r>
            <w:r>
              <w:rPr>
                <w:noProof/>
                <w:webHidden/>
              </w:rPr>
              <w:fldChar w:fldCharType="end"/>
            </w:r>
          </w:hyperlink>
        </w:p>
        <w:p w14:paraId="72B99E23" w14:textId="637C9BF5"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406" w:history="1">
            <w:r w:rsidRPr="006F10EF">
              <w:rPr>
                <w:rStyle w:val="Lienhypertexte"/>
                <w:noProof/>
              </w:rPr>
              <w:t>1.1.2</w:t>
            </w:r>
            <w:r>
              <w:rPr>
                <w:rFonts w:asciiTheme="minorHAnsi" w:eastAsiaTheme="minorEastAsia" w:hAnsiTheme="minorHAnsi"/>
                <w:noProof/>
                <w:lang w:eastAsia="fr-CH"/>
              </w:rPr>
              <w:tab/>
            </w:r>
            <w:r w:rsidRPr="006F10EF">
              <w:rPr>
                <w:rStyle w:val="Lienhypertexte"/>
                <w:noProof/>
              </w:rPr>
              <w:t>Controllers</w:t>
            </w:r>
            <w:r>
              <w:rPr>
                <w:noProof/>
                <w:webHidden/>
              </w:rPr>
              <w:tab/>
            </w:r>
            <w:r>
              <w:rPr>
                <w:noProof/>
                <w:webHidden/>
              </w:rPr>
              <w:fldChar w:fldCharType="begin"/>
            </w:r>
            <w:r>
              <w:rPr>
                <w:noProof/>
                <w:webHidden/>
              </w:rPr>
              <w:instrText xml:space="preserve"> PAGEREF _Toc103972406 \h </w:instrText>
            </w:r>
            <w:r>
              <w:rPr>
                <w:noProof/>
                <w:webHidden/>
              </w:rPr>
            </w:r>
            <w:r>
              <w:rPr>
                <w:noProof/>
                <w:webHidden/>
              </w:rPr>
              <w:fldChar w:fldCharType="separate"/>
            </w:r>
            <w:r>
              <w:rPr>
                <w:noProof/>
                <w:webHidden/>
              </w:rPr>
              <w:t>15</w:t>
            </w:r>
            <w:r>
              <w:rPr>
                <w:noProof/>
                <w:webHidden/>
              </w:rPr>
              <w:fldChar w:fldCharType="end"/>
            </w:r>
          </w:hyperlink>
        </w:p>
        <w:p w14:paraId="55F4A5BE" w14:textId="27F6FE45" w:rsidR="001D0E5C" w:rsidRDefault="001D0E5C">
          <w:pPr>
            <w:pStyle w:val="TM2"/>
            <w:tabs>
              <w:tab w:val="left" w:pos="1100"/>
              <w:tab w:val="right" w:leader="dot" w:pos="9062"/>
            </w:tabs>
            <w:rPr>
              <w:rFonts w:asciiTheme="minorHAnsi" w:eastAsiaTheme="minorEastAsia" w:hAnsiTheme="minorHAnsi"/>
              <w:noProof/>
              <w:lang w:eastAsia="fr-CH"/>
            </w:rPr>
          </w:pPr>
          <w:hyperlink w:anchor="_Toc103972407" w:history="1">
            <w:r w:rsidRPr="006F10EF">
              <w:rPr>
                <w:rStyle w:val="Lienhypertexte"/>
                <w:noProof/>
              </w:rPr>
              <w:t>1.1.3</w:t>
            </w:r>
            <w:r>
              <w:rPr>
                <w:rFonts w:asciiTheme="minorHAnsi" w:eastAsiaTheme="minorEastAsia" w:hAnsiTheme="minorHAnsi"/>
                <w:noProof/>
                <w:lang w:eastAsia="fr-CH"/>
              </w:rPr>
              <w:tab/>
            </w:r>
            <w:r w:rsidRPr="006F10EF">
              <w:rPr>
                <w:rStyle w:val="Lienhypertexte"/>
                <w:noProof/>
              </w:rPr>
              <w:t>Views</w:t>
            </w:r>
            <w:r>
              <w:rPr>
                <w:noProof/>
                <w:webHidden/>
              </w:rPr>
              <w:tab/>
            </w:r>
            <w:r>
              <w:rPr>
                <w:noProof/>
                <w:webHidden/>
              </w:rPr>
              <w:fldChar w:fldCharType="begin"/>
            </w:r>
            <w:r>
              <w:rPr>
                <w:noProof/>
                <w:webHidden/>
              </w:rPr>
              <w:instrText xml:space="preserve"> PAGEREF _Toc103972407 \h </w:instrText>
            </w:r>
            <w:r>
              <w:rPr>
                <w:noProof/>
                <w:webHidden/>
              </w:rPr>
            </w:r>
            <w:r>
              <w:rPr>
                <w:noProof/>
                <w:webHidden/>
              </w:rPr>
              <w:fldChar w:fldCharType="separate"/>
            </w:r>
            <w:r>
              <w:rPr>
                <w:noProof/>
                <w:webHidden/>
              </w:rPr>
              <w:t>15</w:t>
            </w:r>
            <w:r>
              <w:rPr>
                <w:noProof/>
                <w:webHidden/>
              </w:rPr>
              <w:fldChar w:fldCharType="end"/>
            </w:r>
          </w:hyperlink>
        </w:p>
        <w:p w14:paraId="25873BC6" w14:textId="744DD907"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408" w:history="1">
            <w:r w:rsidRPr="006F10EF">
              <w:rPr>
                <w:rStyle w:val="Lienhypertexte"/>
                <w:noProof/>
              </w:rPr>
              <w:t>1.2</w:t>
            </w:r>
            <w:r>
              <w:rPr>
                <w:rFonts w:asciiTheme="minorHAnsi" w:eastAsiaTheme="minorEastAsia" w:hAnsiTheme="minorHAnsi"/>
                <w:noProof/>
                <w:lang w:eastAsia="fr-CH"/>
              </w:rPr>
              <w:tab/>
            </w:r>
            <w:r w:rsidRPr="006F10EF">
              <w:rPr>
                <w:rStyle w:val="Lienhypertexte"/>
                <w:noProof/>
              </w:rPr>
              <w:t>Tailwind</w:t>
            </w:r>
            <w:r>
              <w:rPr>
                <w:noProof/>
                <w:webHidden/>
              </w:rPr>
              <w:tab/>
            </w:r>
            <w:r>
              <w:rPr>
                <w:noProof/>
                <w:webHidden/>
              </w:rPr>
              <w:fldChar w:fldCharType="begin"/>
            </w:r>
            <w:r>
              <w:rPr>
                <w:noProof/>
                <w:webHidden/>
              </w:rPr>
              <w:instrText xml:space="preserve"> PAGEREF _Toc103972408 \h </w:instrText>
            </w:r>
            <w:r>
              <w:rPr>
                <w:noProof/>
                <w:webHidden/>
              </w:rPr>
            </w:r>
            <w:r>
              <w:rPr>
                <w:noProof/>
                <w:webHidden/>
              </w:rPr>
              <w:fldChar w:fldCharType="separate"/>
            </w:r>
            <w:r>
              <w:rPr>
                <w:noProof/>
                <w:webHidden/>
              </w:rPr>
              <w:t>16</w:t>
            </w:r>
            <w:r>
              <w:rPr>
                <w:noProof/>
                <w:webHidden/>
              </w:rPr>
              <w:fldChar w:fldCharType="end"/>
            </w:r>
          </w:hyperlink>
        </w:p>
        <w:p w14:paraId="500CD4EC" w14:textId="3495144C"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409" w:history="1">
            <w:r w:rsidRPr="006F10EF">
              <w:rPr>
                <w:rStyle w:val="Lienhypertexte"/>
                <w:noProof/>
              </w:rPr>
              <w:t>1.3</w:t>
            </w:r>
            <w:r>
              <w:rPr>
                <w:rFonts w:asciiTheme="minorHAnsi" w:eastAsiaTheme="minorEastAsia" w:hAnsiTheme="minorHAnsi"/>
                <w:noProof/>
                <w:lang w:eastAsia="fr-CH"/>
              </w:rPr>
              <w:tab/>
            </w:r>
            <w:r w:rsidRPr="006F10EF">
              <w:rPr>
                <w:rStyle w:val="Lienhypertexte"/>
                <w:noProof/>
              </w:rPr>
              <w:t>(Heroku)</w:t>
            </w:r>
            <w:r>
              <w:rPr>
                <w:noProof/>
                <w:webHidden/>
              </w:rPr>
              <w:tab/>
            </w:r>
            <w:r>
              <w:rPr>
                <w:noProof/>
                <w:webHidden/>
              </w:rPr>
              <w:fldChar w:fldCharType="begin"/>
            </w:r>
            <w:r>
              <w:rPr>
                <w:noProof/>
                <w:webHidden/>
              </w:rPr>
              <w:instrText xml:space="preserve"> PAGEREF _Toc103972409 \h </w:instrText>
            </w:r>
            <w:r>
              <w:rPr>
                <w:noProof/>
                <w:webHidden/>
              </w:rPr>
            </w:r>
            <w:r>
              <w:rPr>
                <w:noProof/>
                <w:webHidden/>
              </w:rPr>
              <w:fldChar w:fldCharType="separate"/>
            </w:r>
            <w:r>
              <w:rPr>
                <w:noProof/>
                <w:webHidden/>
              </w:rPr>
              <w:t>16</w:t>
            </w:r>
            <w:r>
              <w:rPr>
                <w:noProof/>
                <w:webHidden/>
              </w:rPr>
              <w:fldChar w:fldCharType="end"/>
            </w:r>
          </w:hyperlink>
        </w:p>
        <w:p w14:paraId="17515234" w14:textId="065DCCAF" w:rsidR="001D0E5C" w:rsidRDefault="001D0E5C">
          <w:pPr>
            <w:pStyle w:val="TM1"/>
            <w:tabs>
              <w:tab w:val="left" w:pos="660"/>
              <w:tab w:val="right" w:leader="dot" w:pos="9062"/>
            </w:tabs>
            <w:rPr>
              <w:rFonts w:asciiTheme="minorHAnsi" w:eastAsiaTheme="minorEastAsia" w:hAnsiTheme="minorHAnsi"/>
              <w:noProof/>
              <w:lang w:eastAsia="fr-CH"/>
            </w:rPr>
          </w:pPr>
          <w:hyperlink w:anchor="_Toc103972410" w:history="1">
            <w:r w:rsidRPr="006F10EF">
              <w:rPr>
                <w:rStyle w:val="Lienhypertexte"/>
                <w:noProof/>
              </w:rPr>
              <w:t>2.0</w:t>
            </w:r>
            <w:r>
              <w:rPr>
                <w:rFonts w:asciiTheme="minorHAnsi" w:eastAsiaTheme="minorEastAsia" w:hAnsiTheme="minorHAnsi"/>
                <w:noProof/>
                <w:lang w:eastAsia="fr-CH"/>
              </w:rPr>
              <w:tab/>
            </w:r>
            <w:r w:rsidRPr="006F10EF">
              <w:rPr>
                <w:rStyle w:val="Lienhypertexte"/>
                <w:noProof/>
              </w:rPr>
              <w:t>Conclusion</w:t>
            </w:r>
            <w:r>
              <w:rPr>
                <w:noProof/>
                <w:webHidden/>
              </w:rPr>
              <w:tab/>
            </w:r>
            <w:r>
              <w:rPr>
                <w:noProof/>
                <w:webHidden/>
              </w:rPr>
              <w:fldChar w:fldCharType="begin"/>
            </w:r>
            <w:r>
              <w:rPr>
                <w:noProof/>
                <w:webHidden/>
              </w:rPr>
              <w:instrText xml:space="preserve"> PAGEREF _Toc103972410 \h </w:instrText>
            </w:r>
            <w:r>
              <w:rPr>
                <w:noProof/>
                <w:webHidden/>
              </w:rPr>
            </w:r>
            <w:r>
              <w:rPr>
                <w:noProof/>
                <w:webHidden/>
              </w:rPr>
              <w:fldChar w:fldCharType="separate"/>
            </w:r>
            <w:r>
              <w:rPr>
                <w:noProof/>
                <w:webHidden/>
              </w:rPr>
              <w:t>16</w:t>
            </w:r>
            <w:r>
              <w:rPr>
                <w:noProof/>
                <w:webHidden/>
              </w:rPr>
              <w:fldChar w:fldCharType="end"/>
            </w:r>
          </w:hyperlink>
        </w:p>
        <w:p w14:paraId="25CB6105" w14:textId="58060A38"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411" w:history="1">
            <w:r w:rsidRPr="006F10EF">
              <w:rPr>
                <w:rStyle w:val="Lienhypertexte"/>
                <w:noProof/>
              </w:rPr>
              <w:t>1.1</w:t>
            </w:r>
            <w:r>
              <w:rPr>
                <w:rFonts w:asciiTheme="minorHAnsi" w:eastAsiaTheme="minorEastAsia" w:hAnsiTheme="minorHAnsi"/>
                <w:noProof/>
                <w:lang w:eastAsia="fr-CH"/>
              </w:rPr>
              <w:tab/>
            </w:r>
            <w:r w:rsidRPr="006F10EF">
              <w:rPr>
                <w:rStyle w:val="Lienhypertexte"/>
                <w:noProof/>
              </w:rPr>
              <w:t>Éléments atteints</w:t>
            </w:r>
            <w:r>
              <w:rPr>
                <w:noProof/>
                <w:webHidden/>
              </w:rPr>
              <w:tab/>
            </w:r>
            <w:r>
              <w:rPr>
                <w:noProof/>
                <w:webHidden/>
              </w:rPr>
              <w:fldChar w:fldCharType="begin"/>
            </w:r>
            <w:r>
              <w:rPr>
                <w:noProof/>
                <w:webHidden/>
              </w:rPr>
              <w:instrText xml:space="preserve"> PAGEREF _Toc103972411 \h </w:instrText>
            </w:r>
            <w:r>
              <w:rPr>
                <w:noProof/>
                <w:webHidden/>
              </w:rPr>
            </w:r>
            <w:r>
              <w:rPr>
                <w:noProof/>
                <w:webHidden/>
              </w:rPr>
              <w:fldChar w:fldCharType="separate"/>
            </w:r>
            <w:r>
              <w:rPr>
                <w:noProof/>
                <w:webHidden/>
              </w:rPr>
              <w:t>16</w:t>
            </w:r>
            <w:r>
              <w:rPr>
                <w:noProof/>
                <w:webHidden/>
              </w:rPr>
              <w:fldChar w:fldCharType="end"/>
            </w:r>
          </w:hyperlink>
        </w:p>
        <w:p w14:paraId="0655C547" w14:textId="5B778499"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412" w:history="1">
            <w:r w:rsidRPr="006F10EF">
              <w:rPr>
                <w:rStyle w:val="Lienhypertexte"/>
                <w:noProof/>
              </w:rPr>
              <w:t>1.2</w:t>
            </w:r>
            <w:r>
              <w:rPr>
                <w:rFonts w:asciiTheme="minorHAnsi" w:eastAsiaTheme="minorEastAsia" w:hAnsiTheme="minorHAnsi"/>
                <w:noProof/>
                <w:lang w:eastAsia="fr-CH"/>
              </w:rPr>
              <w:tab/>
            </w:r>
            <w:r w:rsidRPr="006F10EF">
              <w:rPr>
                <w:rStyle w:val="Lienhypertexte"/>
                <w:noProof/>
              </w:rPr>
              <w:t>Éléments non atteints</w:t>
            </w:r>
            <w:r>
              <w:rPr>
                <w:noProof/>
                <w:webHidden/>
              </w:rPr>
              <w:tab/>
            </w:r>
            <w:r>
              <w:rPr>
                <w:noProof/>
                <w:webHidden/>
              </w:rPr>
              <w:fldChar w:fldCharType="begin"/>
            </w:r>
            <w:r>
              <w:rPr>
                <w:noProof/>
                <w:webHidden/>
              </w:rPr>
              <w:instrText xml:space="preserve"> PAGEREF _Toc103972412 \h </w:instrText>
            </w:r>
            <w:r>
              <w:rPr>
                <w:noProof/>
                <w:webHidden/>
              </w:rPr>
            </w:r>
            <w:r>
              <w:rPr>
                <w:noProof/>
                <w:webHidden/>
              </w:rPr>
              <w:fldChar w:fldCharType="separate"/>
            </w:r>
            <w:r>
              <w:rPr>
                <w:noProof/>
                <w:webHidden/>
              </w:rPr>
              <w:t>16</w:t>
            </w:r>
            <w:r>
              <w:rPr>
                <w:noProof/>
                <w:webHidden/>
              </w:rPr>
              <w:fldChar w:fldCharType="end"/>
            </w:r>
          </w:hyperlink>
        </w:p>
        <w:p w14:paraId="237DDAB5" w14:textId="64543B86"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413" w:history="1">
            <w:r w:rsidRPr="006F10EF">
              <w:rPr>
                <w:rStyle w:val="Lienhypertexte"/>
                <w:noProof/>
              </w:rPr>
              <w:t>1.3</w:t>
            </w:r>
            <w:r>
              <w:rPr>
                <w:rFonts w:asciiTheme="minorHAnsi" w:eastAsiaTheme="minorEastAsia" w:hAnsiTheme="minorHAnsi"/>
                <w:noProof/>
                <w:lang w:eastAsia="fr-CH"/>
              </w:rPr>
              <w:tab/>
            </w:r>
            <w:r w:rsidRPr="006F10EF">
              <w:rPr>
                <w:rStyle w:val="Lienhypertexte"/>
                <w:noProof/>
              </w:rPr>
              <w:t>Eléments bloquants</w:t>
            </w:r>
            <w:r>
              <w:rPr>
                <w:noProof/>
                <w:webHidden/>
              </w:rPr>
              <w:tab/>
            </w:r>
            <w:r>
              <w:rPr>
                <w:noProof/>
                <w:webHidden/>
              </w:rPr>
              <w:fldChar w:fldCharType="begin"/>
            </w:r>
            <w:r>
              <w:rPr>
                <w:noProof/>
                <w:webHidden/>
              </w:rPr>
              <w:instrText xml:space="preserve"> PAGEREF _Toc103972413 \h </w:instrText>
            </w:r>
            <w:r>
              <w:rPr>
                <w:noProof/>
                <w:webHidden/>
              </w:rPr>
            </w:r>
            <w:r>
              <w:rPr>
                <w:noProof/>
                <w:webHidden/>
              </w:rPr>
              <w:fldChar w:fldCharType="separate"/>
            </w:r>
            <w:r>
              <w:rPr>
                <w:noProof/>
                <w:webHidden/>
              </w:rPr>
              <w:t>16</w:t>
            </w:r>
            <w:r>
              <w:rPr>
                <w:noProof/>
                <w:webHidden/>
              </w:rPr>
              <w:fldChar w:fldCharType="end"/>
            </w:r>
          </w:hyperlink>
        </w:p>
        <w:p w14:paraId="2E3C2826" w14:textId="1C996E12"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414" w:history="1">
            <w:r w:rsidRPr="006F10EF">
              <w:rPr>
                <w:rStyle w:val="Lienhypertexte"/>
                <w:noProof/>
              </w:rPr>
              <w:t>1.4</w:t>
            </w:r>
            <w:r>
              <w:rPr>
                <w:rFonts w:asciiTheme="minorHAnsi" w:eastAsiaTheme="minorEastAsia" w:hAnsiTheme="minorHAnsi"/>
                <w:noProof/>
                <w:lang w:eastAsia="fr-CH"/>
              </w:rPr>
              <w:tab/>
            </w:r>
            <w:r w:rsidRPr="006F10EF">
              <w:rPr>
                <w:rStyle w:val="Lienhypertexte"/>
                <w:noProof/>
              </w:rPr>
              <w:t>Comment nous améliorer</w:t>
            </w:r>
            <w:r>
              <w:rPr>
                <w:noProof/>
                <w:webHidden/>
              </w:rPr>
              <w:tab/>
            </w:r>
            <w:r>
              <w:rPr>
                <w:noProof/>
                <w:webHidden/>
              </w:rPr>
              <w:fldChar w:fldCharType="begin"/>
            </w:r>
            <w:r>
              <w:rPr>
                <w:noProof/>
                <w:webHidden/>
              </w:rPr>
              <w:instrText xml:space="preserve"> PAGEREF _Toc103972414 \h </w:instrText>
            </w:r>
            <w:r>
              <w:rPr>
                <w:noProof/>
                <w:webHidden/>
              </w:rPr>
            </w:r>
            <w:r>
              <w:rPr>
                <w:noProof/>
                <w:webHidden/>
              </w:rPr>
              <w:fldChar w:fldCharType="separate"/>
            </w:r>
            <w:r>
              <w:rPr>
                <w:noProof/>
                <w:webHidden/>
              </w:rPr>
              <w:t>17</w:t>
            </w:r>
            <w:r>
              <w:rPr>
                <w:noProof/>
                <w:webHidden/>
              </w:rPr>
              <w:fldChar w:fldCharType="end"/>
            </w:r>
          </w:hyperlink>
        </w:p>
        <w:p w14:paraId="54DCFDD7" w14:textId="348BD4DF" w:rsidR="001D0E5C" w:rsidRDefault="001D0E5C">
          <w:pPr>
            <w:pStyle w:val="TM2"/>
            <w:tabs>
              <w:tab w:val="left" w:pos="880"/>
              <w:tab w:val="right" w:leader="dot" w:pos="9062"/>
            </w:tabs>
            <w:rPr>
              <w:rFonts w:asciiTheme="minorHAnsi" w:eastAsiaTheme="minorEastAsia" w:hAnsiTheme="minorHAnsi"/>
              <w:noProof/>
              <w:lang w:eastAsia="fr-CH"/>
            </w:rPr>
          </w:pPr>
          <w:hyperlink w:anchor="_Toc103972415" w:history="1">
            <w:r w:rsidRPr="006F10EF">
              <w:rPr>
                <w:rStyle w:val="Lienhypertexte"/>
                <w:noProof/>
              </w:rPr>
              <w:t>1.5</w:t>
            </w:r>
            <w:r>
              <w:rPr>
                <w:rFonts w:asciiTheme="minorHAnsi" w:eastAsiaTheme="minorEastAsia" w:hAnsiTheme="minorHAnsi"/>
                <w:noProof/>
                <w:lang w:eastAsia="fr-CH"/>
              </w:rPr>
              <w:tab/>
            </w:r>
            <w:r w:rsidRPr="006F10EF">
              <w:rPr>
                <w:rStyle w:val="Lienhypertexte"/>
                <w:noProof/>
              </w:rPr>
              <w:t>À refaire ? Avis personnel</w:t>
            </w:r>
            <w:r>
              <w:rPr>
                <w:noProof/>
                <w:webHidden/>
              </w:rPr>
              <w:tab/>
            </w:r>
            <w:r>
              <w:rPr>
                <w:noProof/>
                <w:webHidden/>
              </w:rPr>
              <w:fldChar w:fldCharType="begin"/>
            </w:r>
            <w:r>
              <w:rPr>
                <w:noProof/>
                <w:webHidden/>
              </w:rPr>
              <w:instrText xml:space="preserve"> PAGEREF _Toc103972415 \h </w:instrText>
            </w:r>
            <w:r>
              <w:rPr>
                <w:noProof/>
                <w:webHidden/>
              </w:rPr>
            </w:r>
            <w:r>
              <w:rPr>
                <w:noProof/>
                <w:webHidden/>
              </w:rPr>
              <w:fldChar w:fldCharType="separate"/>
            </w:r>
            <w:r>
              <w:rPr>
                <w:noProof/>
                <w:webHidden/>
              </w:rPr>
              <w:t>17</w:t>
            </w:r>
            <w:r>
              <w:rPr>
                <w:noProof/>
                <w:webHidden/>
              </w:rPr>
              <w:fldChar w:fldCharType="end"/>
            </w:r>
          </w:hyperlink>
        </w:p>
        <w:p w14:paraId="3D02F83F" w14:textId="689DD331" w:rsidR="001D0E5C" w:rsidRDefault="001D0E5C">
          <w:pPr>
            <w:pStyle w:val="TM1"/>
            <w:tabs>
              <w:tab w:val="left" w:pos="660"/>
              <w:tab w:val="right" w:leader="dot" w:pos="9062"/>
            </w:tabs>
            <w:rPr>
              <w:rFonts w:asciiTheme="minorHAnsi" w:eastAsiaTheme="minorEastAsia" w:hAnsiTheme="minorHAnsi"/>
              <w:noProof/>
              <w:lang w:eastAsia="fr-CH"/>
            </w:rPr>
          </w:pPr>
          <w:hyperlink w:anchor="_Toc103972416" w:history="1">
            <w:r w:rsidRPr="006F10EF">
              <w:rPr>
                <w:rStyle w:val="Lienhypertexte"/>
                <w:noProof/>
              </w:rPr>
              <w:t>3.0</w:t>
            </w:r>
            <w:r>
              <w:rPr>
                <w:rFonts w:asciiTheme="minorHAnsi" w:eastAsiaTheme="minorEastAsia" w:hAnsiTheme="minorHAnsi"/>
                <w:noProof/>
                <w:lang w:eastAsia="fr-CH"/>
              </w:rPr>
              <w:tab/>
            </w:r>
            <w:r w:rsidRPr="006F10EF">
              <w:rPr>
                <w:rStyle w:val="Lienhypertexte"/>
                <w:noProof/>
              </w:rPr>
              <w:t>Bibliographie / Webographie</w:t>
            </w:r>
            <w:r>
              <w:rPr>
                <w:noProof/>
                <w:webHidden/>
              </w:rPr>
              <w:tab/>
            </w:r>
            <w:r>
              <w:rPr>
                <w:noProof/>
                <w:webHidden/>
              </w:rPr>
              <w:fldChar w:fldCharType="begin"/>
            </w:r>
            <w:r>
              <w:rPr>
                <w:noProof/>
                <w:webHidden/>
              </w:rPr>
              <w:instrText xml:space="preserve"> PAGEREF _Toc103972416 \h </w:instrText>
            </w:r>
            <w:r>
              <w:rPr>
                <w:noProof/>
                <w:webHidden/>
              </w:rPr>
            </w:r>
            <w:r>
              <w:rPr>
                <w:noProof/>
                <w:webHidden/>
              </w:rPr>
              <w:fldChar w:fldCharType="separate"/>
            </w:r>
            <w:r>
              <w:rPr>
                <w:noProof/>
                <w:webHidden/>
              </w:rPr>
              <w:t>17</w:t>
            </w:r>
            <w:r>
              <w:rPr>
                <w:noProof/>
                <w:webHidden/>
              </w:rPr>
              <w:fldChar w:fldCharType="end"/>
            </w:r>
          </w:hyperlink>
        </w:p>
        <w:p w14:paraId="44E1C04D" w14:textId="35FA6C3E" w:rsidR="00F54547" w:rsidRPr="00B7612F" w:rsidRDefault="00F54547" w:rsidP="00B7612F">
          <w:pPr>
            <w:spacing w:line="276" w:lineRule="auto"/>
          </w:pPr>
          <w:r w:rsidRPr="00B7612F">
            <w:rPr>
              <w:b/>
              <w:bCs/>
              <w:lang w:val="fr-FR"/>
            </w:rPr>
            <w:fldChar w:fldCharType="end"/>
          </w:r>
        </w:p>
      </w:sdtContent>
    </w:sdt>
    <w:p w14:paraId="44E1C04E" w14:textId="77777777" w:rsidR="00F54547" w:rsidRPr="00B7612F" w:rsidRDefault="00F54547" w:rsidP="00B7612F">
      <w:pPr>
        <w:spacing w:line="276" w:lineRule="auto"/>
        <w:jc w:val="center"/>
      </w:pPr>
      <w:r w:rsidRPr="00B7612F">
        <w:br w:type="page"/>
      </w:r>
    </w:p>
    <w:p w14:paraId="44E1C04F" w14:textId="77777777" w:rsidR="00944FC2" w:rsidRPr="00B7612F" w:rsidRDefault="00944FC2" w:rsidP="00B7612F">
      <w:pPr>
        <w:spacing w:line="276" w:lineRule="auto"/>
        <w:jc w:val="center"/>
      </w:pPr>
    </w:p>
    <w:p w14:paraId="44E1C050" w14:textId="77777777" w:rsidR="00F54547" w:rsidRPr="00B7612F" w:rsidRDefault="00F54547" w:rsidP="00B7612F">
      <w:pPr>
        <w:pStyle w:val="Titre1"/>
        <w:numPr>
          <w:ilvl w:val="0"/>
          <w:numId w:val="1"/>
        </w:numPr>
        <w:spacing w:line="276" w:lineRule="auto"/>
        <w:rPr>
          <w:rFonts w:ascii="Verdana" w:hAnsi="Verdana"/>
        </w:rPr>
      </w:pPr>
      <w:bookmarkStart w:id="0" w:name="_Toc103972379"/>
      <w:r w:rsidRPr="00B7612F">
        <w:rPr>
          <w:rFonts w:ascii="Verdana" w:hAnsi="Verdana"/>
        </w:rPr>
        <w:t>Introduction</w:t>
      </w:r>
      <w:bookmarkEnd w:id="0"/>
    </w:p>
    <w:p w14:paraId="44E1C051" w14:textId="77777777" w:rsidR="009A6692" w:rsidRPr="00B7612F" w:rsidRDefault="00EA7874" w:rsidP="00B7612F">
      <w:pPr>
        <w:pStyle w:val="Titre2"/>
        <w:numPr>
          <w:ilvl w:val="1"/>
          <w:numId w:val="1"/>
        </w:numPr>
        <w:spacing w:line="276" w:lineRule="auto"/>
        <w:rPr>
          <w:rFonts w:ascii="Verdana" w:hAnsi="Verdana"/>
        </w:rPr>
      </w:pPr>
      <w:bookmarkStart w:id="1" w:name="_Toc103972380"/>
      <w:r w:rsidRPr="00B7612F">
        <w:rPr>
          <w:rFonts w:ascii="Verdana" w:hAnsi="Verdana"/>
        </w:rPr>
        <w:t>Objectifs</w:t>
      </w:r>
      <w:bookmarkEnd w:id="1"/>
    </w:p>
    <w:p w14:paraId="44E1C052" w14:textId="77777777" w:rsidR="00EA7874" w:rsidRPr="00B7612F" w:rsidRDefault="002A2912" w:rsidP="00B7612F">
      <w:pPr>
        <w:pStyle w:val="Paragraphedeliste"/>
        <w:numPr>
          <w:ilvl w:val="0"/>
          <w:numId w:val="7"/>
        </w:numPr>
        <w:spacing w:line="276" w:lineRule="auto"/>
      </w:pPr>
      <w:r w:rsidRPr="00B7612F">
        <w:t>Développer ses capacités analytiques.</w:t>
      </w:r>
    </w:p>
    <w:p w14:paraId="44E1C053" w14:textId="77777777" w:rsidR="002A2912" w:rsidRPr="00B7612F" w:rsidRDefault="002A2912" w:rsidP="00B7612F">
      <w:pPr>
        <w:pStyle w:val="Paragraphedeliste"/>
        <w:numPr>
          <w:ilvl w:val="0"/>
          <w:numId w:val="7"/>
        </w:numPr>
        <w:spacing w:line="276" w:lineRule="auto"/>
      </w:pPr>
      <w:r w:rsidRPr="00B7612F">
        <w:t>Mettre en œuvre les connaissances apprises dans les modules 133 et 151.</w:t>
      </w:r>
    </w:p>
    <w:p w14:paraId="44E1C054" w14:textId="77777777" w:rsidR="002A2912" w:rsidRPr="00B7612F" w:rsidRDefault="002A2912" w:rsidP="00B7612F">
      <w:pPr>
        <w:pStyle w:val="Paragraphedeliste"/>
        <w:numPr>
          <w:ilvl w:val="0"/>
          <w:numId w:val="7"/>
        </w:numPr>
        <w:spacing w:line="276" w:lineRule="auto"/>
      </w:pPr>
      <w:r w:rsidRPr="00B7612F">
        <w:t xml:space="preserve">Mettre en place un site avec l’utilisation du MVC grâce à </w:t>
      </w:r>
      <w:proofErr w:type="spellStart"/>
      <w:r w:rsidRPr="00B7612F">
        <w:t>Laravel</w:t>
      </w:r>
      <w:proofErr w:type="spellEnd"/>
      <w:r w:rsidRPr="00B7612F">
        <w:t>.</w:t>
      </w:r>
    </w:p>
    <w:p w14:paraId="44E1C055" w14:textId="77777777" w:rsidR="002A2912" w:rsidRPr="00B7612F" w:rsidRDefault="002A2912" w:rsidP="00B7612F">
      <w:pPr>
        <w:pStyle w:val="Paragraphedeliste"/>
        <w:numPr>
          <w:ilvl w:val="0"/>
          <w:numId w:val="7"/>
        </w:numPr>
        <w:spacing w:line="276" w:lineRule="auto"/>
      </w:pPr>
      <w:r w:rsidRPr="00B7612F">
        <w:t xml:space="preserve">Utilisation du Framework </w:t>
      </w:r>
      <w:proofErr w:type="spellStart"/>
      <w:r w:rsidRPr="00B7612F">
        <w:t>Tailwind</w:t>
      </w:r>
      <w:proofErr w:type="spellEnd"/>
      <w:r w:rsidRPr="00B7612F">
        <w:t>.</w:t>
      </w:r>
    </w:p>
    <w:p w14:paraId="44E1C056" w14:textId="77777777" w:rsidR="00EA7874" w:rsidRPr="00B7612F" w:rsidRDefault="00EA7874" w:rsidP="00B7612F">
      <w:pPr>
        <w:pStyle w:val="Titre2"/>
        <w:numPr>
          <w:ilvl w:val="1"/>
          <w:numId w:val="1"/>
        </w:numPr>
        <w:spacing w:line="276" w:lineRule="auto"/>
        <w:rPr>
          <w:rFonts w:ascii="Verdana" w:hAnsi="Verdana"/>
        </w:rPr>
      </w:pPr>
      <w:bookmarkStart w:id="2" w:name="_Toc103972381"/>
      <w:r w:rsidRPr="00B7612F">
        <w:rPr>
          <w:rFonts w:ascii="Verdana" w:hAnsi="Verdana"/>
        </w:rPr>
        <w:t>Outils</w:t>
      </w:r>
      <w:bookmarkEnd w:id="2"/>
    </w:p>
    <w:p w14:paraId="44E1C057" w14:textId="77777777" w:rsidR="00EA7874" w:rsidRPr="00B7612F" w:rsidRDefault="008110BD" w:rsidP="00B7612F">
      <w:pPr>
        <w:pStyle w:val="Paragraphedeliste"/>
        <w:numPr>
          <w:ilvl w:val="0"/>
          <w:numId w:val="5"/>
        </w:numPr>
        <w:spacing w:line="276" w:lineRule="auto"/>
      </w:pPr>
      <w:r w:rsidRPr="00B7612F">
        <w:t>Pc des laboratoires standard</w:t>
      </w:r>
    </w:p>
    <w:p w14:paraId="44E1C058" w14:textId="77777777" w:rsidR="00EA7874" w:rsidRPr="00B7612F" w:rsidRDefault="00EA7874" w:rsidP="00B7612F">
      <w:pPr>
        <w:pStyle w:val="Paragraphedeliste"/>
        <w:numPr>
          <w:ilvl w:val="0"/>
          <w:numId w:val="5"/>
        </w:numPr>
        <w:spacing w:line="276" w:lineRule="auto"/>
      </w:pPr>
      <w:r w:rsidRPr="00B7612F">
        <w:t>Vs Code</w:t>
      </w:r>
    </w:p>
    <w:p w14:paraId="44E1C059" w14:textId="77777777" w:rsidR="00EA7874" w:rsidRPr="00B7612F" w:rsidRDefault="00EA7874" w:rsidP="00B7612F">
      <w:pPr>
        <w:pStyle w:val="Paragraphedeliste"/>
        <w:numPr>
          <w:ilvl w:val="0"/>
          <w:numId w:val="5"/>
        </w:numPr>
        <w:spacing w:line="276" w:lineRule="auto"/>
      </w:pPr>
      <w:r w:rsidRPr="00B7612F">
        <w:t>Serveur local</w:t>
      </w:r>
      <w:r w:rsidR="008110BD" w:rsidRPr="00B7612F">
        <w:t xml:space="preserve">, </w:t>
      </w:r>
      <w:proofErr w:type="spellStart"/>
      <w:r w:rsidR="008110BD" w:rsidRPr="00B7612F">
        <w:t>Uwamp</w:t>
      </w:r>
      <w:proofErr w:type="spellEnd"/>
      <w:r w:rsidR="008110BD" w:rsidRPr="00B7612F">
        <w:t xml:space="preserve"> et DB Main</w:t>
      </w:r>
    </w:p>
    <w:p w14:paraId="44E1C05A" w14:textId="77777777" w:rsidR="00EA7874" w:rsidRPr="00B7612F" w:rsidRDefault="00EA7874" w:rsidP="00B7612F">
      <w:pPr>
        <w:pStyle w:val="Paragraphedeliste"/>
        <w:numPr>
          <w:ilvl w:val="0"/>
          <w:numId w:val="5"/>
        </w:numPr>
        <w:spacing w:line="276" w:lineRule="auto"/>
      </w:pPr>
      <w:r w:rsidRPr="00B7612F">
        <w:t>Accès à Internet</w:t>
      </w:r>
    </w:p>
    <w:p w14:paraId="44E1C05B" w14:textId="77777777" w:rsidR="00EA7874" w:rsidRPr="00B7612F" w:rsidRDefault="00EA7874" w:rsidP="00B7612F">
      <w:pPr>
        <w:pStyle w:val="Paragraphedeliste"/>
        <w:numPr>
          <w:ilvl w:val="0"/>
          <w:numId w:val="5"/>
        </w:numPr>
        <w:spacing w:line="276" w:lineRule="auto"/>
      </w:pPr>
      <w:r w:rsidRPr="00B7612F">
        <w:t>Microsoft Office</w:t>
      </w:r>
    </w:p>
    <w:p w14:paraId="44E1C05C" w14:textId="77777777" w:rsidR="00EA7874" w:rsidRPr="00B7612F" w:rsidRDefault="00EA7874" w:rsidP="00B7612F">
      <w:pPr>
        <w:pStyle w:val="Paragraphedeliste"/>
        <w:numPr>
          <w:ilvl w:val="0"/>
          <w:numId w:val="5"/>
        </w:numPr>
        <w:spacing w:line="276" w:lineRule="auto"/>
      </w:pPr>
      <w:proofErr w:type="spellStart"/>
      <w:r w:rsidRPr="00B7612F">
        <w:t>Github</w:t>
      </w:r>
      <w:proofErr w:type="spellEnd"/>
    </w:p>
    <w:p w14:paraId="44E1C05D" w14:textId="77777777" w:rsidR="00EA7874" w:rsidRPr="00B7612F" w:rsidRDefault="00EA7874" w:rsidP="00B7612F">
      <w:pPr>
        <w:pStyle w:val="Titre2"/>
        <w:numPr>
          <w:ilvl w:val="1"/>
          <w:numId w:val="1"/>
        </w:numPr>
        <w:spacing w:line="276" w:lineRule="auto"/>
        <w:rPr>
          <w:rFonts w:ascii="Verdana" w:hAnsi="Verdana"/>
        </w:rPr>
      </w:pPr>
      <w:bookmarkStart w:id="3" w:name="_Toc103972382"/>
      <w:r w:rsidRPr="00B7612F">
        <w:rPr>
          <w:rFonts w:ascii="Verdana" w:hAnsi="Verdana"/>
        </w:rPr>
        <w:t>Prérequis</w:t>
      </w:r>
      <w:bookmarkEnd w:id="3"/>
    </w:p>
    <w:p w14:paraId="44E1C05E" w14:textId="77777777" w:rsidR="00EA7874" w:rsidRPr="00B7612F" w:rsidRDefault="00EA7874" w:rsidP="00B7612F">
      <w:pPr>
        <w:spacing w:line="276" w:lineRule="auto"/>
        <w:ind w:left="480" w:firstLine="228"/>
      </w:pPr>
      <w:r w:rsidRPr="00B7612F">
        <w:t>Modules 100, 101, 431, 104,</w:t>
      </w:r>
      <w:r w:rsidR="008110BD" w:rsidRPr="00B7612F">
        <w:t xml:space="preserve"> 105,</w:t>
      </w:r>
      <w:r w:rsidRPr="00B7612F">
        <w:t xml:space="preserve"> 133, 151, </w:t>
      </w:r>
      <w:r w:rsidR="008110BD" w:rsidRPr="00B7612F">
        <w:t>214, 120</w:t>
      </w:r>
    </w:p>
    <w:p w14:paraId="44E1C05F" w14:textId="77777777" w:rsidR="00F54547" w:rsidRPr="00B7612F" w:rsidRDefault="008D4132" w:rsidP="00B7612F">
      <w:pPr>
        <w:pStyle w:val="Titre1"/>
        <w:numPr>
          <w:ilvl w:val="0"/>
          <w:numId w:val="1"/>
        </w:numPr>
        <w:spacing w:line="276" w:lineRule="auto"/>
        <w:rPr>
          <w:rFonts w:ascii="Verdana" w:hAnsi="Verdana"/>
        </w:rPr>
      </w:pPr>
      <w:bookmarkStart w:id="4" w:name="_Toc103972383"/>
      <w:r w:rsidRPr="00B7612F">
        <w:rPr>
          <w:rFonts w:ascii="Verdana" w:hAnsi="Verdana"/>
        </w:rPr>
        <w:t>Sujet</w:t>
      </w:r>
      <w:bookmarkEnd w:id="4"/>
    </w:p>
    <w:p w14:paraId="44E1C060" w14:textId="77777777" w:rsidR="00B7612F" w:rsidRDefault="00B7612F" w:rsidP="00B7612F">
      <w:pPr>
        <w:pStyle w:val="Titre2"/>
        <w:numPr>
          <w:ilvl w:val="1"/>
          <w:numId w:val="1"/>
        </w:numPr>
        <w:spacing w:line="276" w:lineRule="auto"/>
        <w:rPr>
          <w:rFonts w:ascii="Verdana" w:hAnsi="Verdana"/>
        </w:rPr>
      </w:pPr>
      <w:bookmarkStart w:id="5" w:name="_Toc103972384"/>
      <w:r w:rsidRPr="00B7612F">
        <w:rPr>
          <w:rFonts w:ascii="Verdana" w:hAnsi="Verdana"/>
        </w:rPr>
        <w:t xml:space="preserve">Mise en place d’un site avec </w:t>
      </w:r>
      <w:proofErr w:type="spellStart"/>
      <w:r w:rsidRPr="00B7612F">
        <w:rPr>
          <w:rFonts w:ascii="Verdana" w:hAnsi="Verdana"/>
        </w:rPr>
        <w:t>Laravel</w:t>
      </w:r>
      <w:bookmarkEnd w:id="5"/>
      <w:proofErr w:type="spellEnd"/>
    </w:p>
    <w:p w14:paraId="44E1C061" w14:textId="77777777" w:rsidR="00067184" w:rsidRDefault="00B7612F" w:rsidP="006F498B">
      <w:pPr>
        <w:spacing w:line="276" w:lineRule="auto"/>
        <w:ind w:left="708"/>
        <w:jc w:val="both"/>
      </w:pPr>
      <w:r>
        <w:t>Créer une plateforme d’</w:t>
      </w:r>
      <w:r w:rsidR="00626DC3">
        <w:t xml:space="preserve">achat de jeux sur laquelle on peut se connecter afin d’ajouter au panier ou s’il on est administrateur, ajouter, modifier ou supprimer un jeu. La mise en place du site web se fera grâce à </w:t>
      </w:r>
      <w:proofErr w:type="spellStart"/>
      <w:r w:rsidR="00626DC3">
        <w:t>Laravel</w:t>
      </w:r>
      <w:proofErr w:type="spellEnd"/>
      <w:r w:rsidR="00626DC3">
        <w:t xml:space="preserve">. Il faudra donc apprendre et comprendre comment fonctionne </w:t>
      </w:r>
      <w:proofErr w:type="spellStart"/>
      <w:r w:rsidR="00626DC3">
        <w:t>Laravel</w:t>
      </w:r>
      <w:proofErr w:type="spellEnd"/>
      <w:r w:rsidR="00626DC3">
        <w:t xml:space="preserve"> et utiliser les différents outils mis à disposition par </w:t>
      </w:r>
      <w:proofErr w:type="spellStart"/>
      <w:r w:rsidR="00626DC3">
        <w:t>Laravel</w:t>
      </w:r>
      <w:proofErr w:type="spellEnd"/>
      <w:r w:rsidR="00626DC3">
        <w:t xml:space="preserve"> tel que les </w:t>
      </w:r>
      <w:proofErr w:type="spellStart"/>
      <w:r w:rsidR="00626DC3">
        <w:t>layouts</w:t>
      </w:r>
      <w:proofErr w:type="spellEnd"/>
      <w:r w:rsidR="00626DC3">
        <w:t xml:space="preserve">, les migrations, les vues avec l’extension </w:t>
      </w:r>
      <w:proofErr w:type="spellStart"/>
      <w:r w:rsidR="00626DC3">
        <w:t>blade.php</w:t>
      </w:r>
      <w:proofErr w:type="spellEnd"/>
      <w:r w:rsidR="00626DC3">
        <w:t xml:space="preserve"> </w:t>
      </w:r>
      <w:r w:rsidR="005A5FF6">
        <w:t>ainsi que tout ce qui a un rapport avec le MVC comme les contrôleurs et modèles.</w:t>
      </w:r>
      <w:r w:rsidR="006A0094">
        <w:t xml:space="preserve"> </w:t>
      </w:r>
    </w:p>
    <w:p w14:paraId="44E1C062" w14:textId="77777777" w:rsidR="006A0094" w:rsidRDefault="006A0094" w:rsidP="006A0094">
      <w:pPr>
        <w:pStyle w:val="Titre2"/>
        <w:numPr>
          <w:ilvl w:val="1"/>
          <w:numId w:val="1"/>
        </w:numPr>
        <w:spacing w:line="276" w:lineRule="auto"/>
        <w:rPr>
          <w:rFonts w:ascii="Verdana" w:hAnsi="Verdana"/>
        </w:rPr>
      </w:pPr>
      <w:bookmarkStart w:id="6" w:name="_Toc103972385"/>
      <w:r>
        <w:rPr>
          <w:rFonts w:ascii="Verdana" w:hAnsi="Verdana"/>
        </w:rPr>
        <w:t xml:space="preserve">Utilisation du </w:t>
      </w:r>
      <w:proofErr w:type="spellStart"/>
      <w:r>
        <w:rPr>
          <w:rFonts w:ascii="Verdana" w:hAnsi="Verdana"/>
        </w:rPr>
        <w:t>framework</w:t>
      </w:r>
      <w:proofErr w:type="spellEnd"/>
      <w:r>
        <w:rPr>
          <w:rFonts w:ascii="Verdana" w:hAnsi="Verdana"/>
        </w:rPr>
        <w:t xml:space="preserve"> </w:t>
      </w:r>
      <w:proofErr w:type="spellStart"/>
      <w:r>
        <w:rPr>
          <w:rFonts w:ascii="Verdana" w:hAnsi="Verdana"/>
        </w:rPr>
        <w:t>Tailwind</w:t>
      </w:r>
      <w:bookmarkEnd w:id="6"/>
      <w:proofErr w:type="spellEnd"/>
    </w:p>
    <w:p w14:paraId="44E1C063" w14:textId="7611CB12" w:rsidR="006A0094" w:rsidRPr="006A0094" w:rsidRDefault="006A0094" w:rsidP="006F498B">
      <w:pPr>
        <w:spacing w:line="276" w:lineRule="auto"/>
        <w:ind w:left="708"/>
        <w:jc w:val="both"/>
      </w:pPr>
      <w:r>
        <w:t xml:space="preserve">Le CSS sera fait grâce l’utilisation de </w:t>
      </w:r>
      <w:proofErr w:type="spellStart"/>
      <w:r>
        <w:t>Tailwind</w:t>
      </w:r>
      <w:proofErr w:type="spellEnd"/>
      <w:r>
        <w:t xml:space="preserve">. </w:t>
      </w:r>
      <w:r w:rsidR="00916FBC">
        <w:t>Il faudra également modifier le fichier tailwind.config.js afin d’ajouter des images et des couleurs.</w:t>
      </w:r>
      <w:r w:rsidR="00E310DE">
        <w:t xml:space="preserve"> L’utilisation de </w:t>
      </w:r>
      <w:proofErr w:type="spellStart"/>
      <w:r w:rsidR="00E310DE">
        <w:t>Tailwind</w:t>
      </w:r>
      <w:proofErr w:type="spellEnd"/>
      <w:r w:rsidR="00E310DE">
        <w:t xml:space="preserve"> permet </w:t>
      </w:r>
      <w:r w:rsidR="00DA6FEB">
        <w:t>entre autres</w:t>
      </w:r>
      <w:r w:rsidR="00E310DE">
        <w:t xml:space="preserve"> de participer à l’éco-conception web. En effet, grâce </w:t>
      </w:r>
      <w:r w:rsidR="00DA6FEB">
        <w:t xml:space="preserve">à </w:t>
      </w:r>
      <w:proofErr w:type="spellStart"/>
      <w:r w:rsidR="00DA6FEB">
        <w:t>Tailwind</w:t>
      </w:r>
      <w:proofErr w:type="spellEnd"/>
      <w:r w:rsidR="00DA6FEB">
        <w:t xml:space="preserve">, il n’y a plus besoin de créer de feuille de </w:t>
      </w:r>
      <w:r w:rsidR="00DA6FEB">
        <w:lastRenderedPageBreak/>
        <w:t>style</w:t>
      </w:r>
      <w:r w:rsidR="00C9193F">
        <w:t xml:space="preserve"> CSS car tout y est compactés dans les balises HTML. Cela </w:t>
      </w:r>
      <w:r w:rsidR="00140A5A">
        <w:t>réduit donc</w:t>
      </w:r>
      <w:r w:rsidR="00C9193F">
        <w:t xml:space="preserve"> le nombre de fichier </w:t>
      </w:r>
      <w:r w:rsidR="00A36341">
        <w:t>présent sur le serveur.</w:t>
      </w:r>
      <w:r w:rsidR="00567BD0">
        <w:t xml:space="preserve"> Grâce à </w:t>
      </w:r>
      <w:proofErr w:type="spellStart"/>
      <w:r w:rsidR="00567BD0">
        <w:t>Tailwind</w:t>
      </w:r>
      <w:proofErr w:type="spellEnd"/>
      <w:r w:rsidR="00567BD0">
        <w:t>, il y a</w:t>
      </w:r>
      <w:r w:rsidR="0095165B">
        <w:t xml:space="preserve"> la</w:t>
      </w:r>
      <w:r w:rsidR="00567BD0">
        <w:t xml:space="preserve"> possibilité de créer des « </w:t>
      </w:r>
      <w:proofErr w:type="spellStart"/>
      <w:r w:rsidR="00567BD0" w:rsidRPr="001A2990">
        <w:t>layout</w:t>
      </w:r>
      <w:proofErr w:type="spellEnd"/>
      <w:r w:rsidR="00567BD0">
        <w:t xml:space="preserve"> » </w:t>
      </w:r>
      <w:r w:rsidR="00803DC8">
        <w:t>de base, pour le header/</w:t>
      </w:r>
      <w:proofErr w:type="spellStart"/>
      <w:r w:rsidR="00803DC8">
        <w:t>footer</w:t>
      </w:r>
      <w:proofErr w:type="spellEnd"/>
      <w:r w:rsidR="00803DC8">
        <w:t xml:space="preserve"> du site par exemple. </w:t>
      </w:r>
      <w:r w:rsidR="007A654D">
        <w:t xml:space="preserve">Il y a donc que 1 seul fichier qui contient </w:t>
      </w:r>
      <w:r w:rsidR="00BF2A85">
        <w:t xml:space="preserve">le header et </w:t>
      </w:r>
      <w:proofErr w:type="spellStart"/>
      <w:r w:rsidR="00BF2A85">
        <w:t>footer</w:t>
      </w:r>
      <w:proofErr w:type="spellEnd"/>
      <w:r w:rsidR="00BF2A85">
        <w:t xml:space="preserve"> du site. Il suffit juste d’</w:t>
      </w:r>
      <w:r w:rsidR="00837EF0">
        <w:t>appliquer ce fichier sur les autres fichier</w:t>
      </w:r>
      <w:r w:rsidR="0095165B">
        <w:t xml:space="preserve">s </w:t>
      </w:r>
      <w:r w:rsidR="007A6B47">
        <w:t xml:space="preserve">pour avoir </w:t>
      </w:r>
      <w:r w:rsidR="0000230A">
        <w:t xml:space="preserve">le header et </w:t>
      </w:r>
      <w:proofErr w:type="spellStart"/>
      <w:r w:rsidR="0000230A">
        <w:t>footer</w:t>
      </w:r>
      <w:proofErr w:type="spellEnd"/>
      <w:r w:rsidR="0000230A">
        <w:t xml:space="preserve"> déjà fait. Cela minimise aussi le code HTML</w:t>
      </w:r>
      <w:r w:rsidR="00A23317">
        <w:t>, ce qui rend les fichiers moins lourds et gourmands.</w:t>
      </w:r>
    </w:p>
    <w:p w14:paraId="44E1C064" w14:textId="77777777" w:rsidR="00B7612F" w:rsidRPr="00B7612F" w:rsidRDefault="00B7612F" w:rsidP="00B7612F">
      <w:pPr>
        <w:spacing w:line="276" w:lineRule="auto"/>
        <w:ind w:left="1188"/>
      </w:pPr>
    </w:p>
    <w:p w14:paraId="44E1C065" w14:textId="77777777" w:rsidR="008D4132" w:rsidRPr="00B7612F" w:rsidRDefault="008D4132" w:rsidP="00B7612F">
      <w:pPr>
        <w:pStyle w:val="Titre1"/>
        <w:numPr>
          <w:ilvl w:val="0"/>
          <w:numId w:val="1"/>
        </w:numPr>
        <w:spacing w:line="276" w:lineRule="auto"/>
        <w:rPr>
          <w:rFonts w:ascii="Verdana" w:hAnsi="Verdana"/>
        </w:rPr>
      </w:pPr>
      <w:bookmarkStart w:id="7" w:name="_Toc103972386"/>
      <w:r w:rsidRPr="00B7612F">
        <w:rPr>
          <w:rFonts w:ascii="Verdana" w:hAnsi="Verdana"/>
        </w:rPr>
        <w:t>Planification</w:t>
      </w:r>
      <w:bookmarkEnd w:id="7"/>
    </w:p>
    <w:p w14:paraId="44E1C066" w14:textId="77777777" w:rsidR="001F71D1" w:rsidRDefault="00FE758C" w:rsidP="00B7612F">
      <w:pPr>
        <w:spacing w:line="276" w:lineRule="auto"/>
      </w:pPr>
      <w:r w:rsidRPr="00B7612F">
        <w:rPr>
          <w:noProof/>
          <w:lang w:eastAsia="fr-CH"/>
        </w:rPr>
        <w:drawing>
          <wp:inline distT="0" distB="0" distL="0" distR="0" wp14:anchorId="44E1C0C6" wp14:editId="44E1C0C7">
            <wp:extent cx="5760720" cy="20624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C313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62480"/>
                    </a:xfrm>
                    <a:prstGeom prst="rect">
                      <a:avLst/>
                    </a:prstGeom>
                  </pic:spPr>
                </pic:pic>
              </a:graphicData>
            </a:graphic>
          </wp:inline>
        </w:drawing>
      </w:r>
    </w:p>
    <w:p w14:paraId="44E1C067" w14:textId="77777777" w:rsidR="0075502B" w:rsidRDefault="0075502B" w:rsidP="0075502B">
      <w:pPr>
        <w:pStyle w:val="Titre2"/>
        <w:numPr>
          <w:ilvl w:val="1"/>
          <w:numId w:val="1"/>
        </w:numPr>
        <w:spacing w:line="276" w:lineRule="auto"/>
        <w:rPr>
          <w:rFonts w:ascii="Verdana" w:hAnsi="Verdana"/>
        </w:rPr>
      </w:pPr>
      <w:bookmarkStart w:id="8" w:name="_Toc103972387"/>
      <w:r>
        <w:rPr>
          <w:rFonts w:ascii="Verdana" w:hAnsi="Verdana"/>
        </w:rPr>
        <w:t>Organisation sur GitHub</w:t>
      </w:r>
      <w:bookmarkEnd w:id="8"/>
    </w:p>
    <w:p w14:paraId="44E1C068" w14:textId="77777777" w:rsidR="0085053E" w:rsidRDefault="0085053E" w:rsidP="006F498B">
      <w:pPr>
        <w:spacing w:line="276" w:lineRule="auto"/>
        <w:ind w:left="708"/>
        <w:jc w:val="both"/>
      </w:pPr>
      <w:r>
        <w:t xml:space="preserve">L’organisation sur le </w:t>
      </w:r>
      <w:proofErr w:type="spellStart"/>
      <w:r>
        <w:t>github</w:t>
      </w:r>
      <w:proofErr w:type="spellEnd"/>
      <w:r>
        <w:t xml:space="preserve"> est géré en 3 catégories : </w:t>
      </w:r>
      <w:proofErr w:type="spellStart"/>
      <w:r>
        <w:t>ToDo</w:t>
      </w:r>
      <w:proofErr w:type="spellEnd"/>
      <w:r>
        <w:t xml:space="preserve">, In Progress, </w:t>
      </w:r>
      <w:proofErr w:type="spellStart"/>
      <w:r>
        <w:t>Done</w:t>
      </w:r>
      <w:proofErr w:type="spellEnd"/>
      <w:r>
        <w:t xml:space="preserve">. La catégorie </w:t>
      </w:r>
      <w:proofErr w:type="spellStart"/>
      <w:r>
        <w:t>ToDo</w:t>
      </w:r>
      <w:proofErr w:type="spellEnd"/>
      <w:r>
        <w:t xml:space="preserve"> est elle-même séparée en 4 colonnes : </w:t>
      </w:r>
      <w:proofErr w:type="spellStart"/>
      <w:proofErr w:type="gramStart"/>
      <w:r>
        <w:t>ToDo</w:t>
      </w:r>
      <w:proofErr w:type="spellEnd"/>
      <w:r>
        <w:t>(</w:t>
      </w:r>
      <w:proofErr w:type="gramEnd"/>
      <w:r>
        <w:t xml:space="preserve">default, là où arrive les issues par défaut), </w:t>
      </w:r>
      <w:proofErr w:type="spellStart"/>
      <w:r>
        <w:t>ToDo</w:t>
      </w:r>
      <w:proofErr w:type="spellEnd"/>
      <w:r>
        <w:t xml:space="preserve">(Doc et autre, pour la documentation, les tests et le déploiement), </w:t>
      </w:r>
      <w:proofErr w:type="spellStart"/>
      <w:r>
        <w:t>ToDo</w:t>
      </w:r>
      <w:proofErr w:type="spellEnd"/>
      <w:r>
        <w:t xml:space="preserve"> (</w:t>
      </w:r>
      <w:proofErr w:type="spellStart"/>
      <w:r>
        <w:t>schema</w:t>
      </w:r>
      <w:proofErr w:type="spellEnd"/>
      <w:r>
        <w:t xml:space="preserve">, pour les schémas. Soit </w:t>
      </w:r>
      <w:proofErr w:type="spellStart"/>
      <w:r>
        <w:t>uml</w:t>
      </w:r>
      <w:proofErr w:type="spellEnd"/>
      <w:r>
        <w:t xml:space="preserve">, maquette et MCD/MLD), </w:t>
      </w:r>
      <w:proofErr w:type="spellStart"/>
      <w:proofErr w:type="gramStart"/>
      <w:r>
        <w:t>ToDo</w:t>
      </w:r>
      <w:proofErr w:type="spellEnd"/>
      <w:r>
        <w:t>(</w:t>
      </w:r>
      <w:proofErr w:type="gramEnd"/>
      <w:r>
        <w:t>Code, pour tous les éléments liés au code)</w:t>
      </w:r>
      <w:r w:rsidR="0075502B">
        <w:t>.</w:t>
      </w:r>
    </w:p>
    <w:p w14:paraId="44E1C069" w14:textId="77777777" w:rsidR="0075502B" w:rsidRDefault="0075502B" w:rsidP="00B7612F">
      <w:pPr>
        <w:spacing w:line="276" w:lineRule="auto"/>
      </w:pPr>
    </w:p>
    <w:p w14:paraId="44E1C06A" w14:textId="77777777" w:rsidR="0075502B" w:rsidRDefault="0075502B" w:rsidP="0075502B">
      <w:pPr>
        <w:pStyle w:val="Titre2"/>
        <w:numPr>
          <w:ilvl w:val="1"/>
          <w:numId w:val="1"/>
        </w:numPr>
        <w:spacing w:line="276" w:lineRule="auto"/>
        <w:rPr>
          <w:rFonts w:ascii="Verdana" w:hAnsi="Verdana"/>
        </w:rPr>
      </w:pPr>
      <w:bookmarkStart w:id="9" w:name="_Toc103972388"/>
      <w:r>
        <w:rPr>
          <w:rFonts w:ascii="Verdana" w:hAnsi="Verdana"/>
        </w:rPr>
        <w:t>Organisation au sein du groupe</w:t>
      </w:r>
      <w:bookmarkEnd w:id="9"/>
    </w:p>
    <w:p w14:paraId="44E1C06B" w14:textId="77777777" w:rsidR="006F498B" w:rsidRPr="001A2990" w:rsidRDefault="006F498B" w:rsidP="001A2990">
      <w:pPr>
        <w:spacing w:line="276" w:lineRule="auto"/>
        <w:ind w:left="708"/>
        <w:jc w:val="both"/>
      </w:pPr>
      <w:r w:rsidRPr="001A2990">
        <w:t>Pour l’organisation au sein du groupe, cela s’est fait plutôt naturellement. Samuel c’</w:t>
      </w:r>
      <w:r w:rsidR="00944FC2" w:rsidRPr="001A2990">
        <w:t>est occupé de tout ce qui avait un rapport avec la BD donc MCD/MLD, Mig</w:t>
      </w:r>
      <w:r w:rsidR="0037263E" w:rsidRPr="001A2990">
        <w:t xml:space="preserve">rations </w:t>
      </w:r>
      <w:proofErr w:type="spellStart"/>
      <w:r w:rsidR="0037263E" w:rsidRPr="001A2990">
        <w:t>Laravel</w:t>
      </w:r>
      <w:proofErr w:type="spellEnd"/>
      <w:r w:rsidR="0037263E" w:rsidRPr="001A2990">
        <w:t xml:space="preserve"> et créer la BD ainsi que le modèle </w:t>
      </w:r>
      <w:proofErr w:type="spellStart"/>
      <w:r w:rsidR="0037263E" w:rsidRPr="001A2990">
        <w:t>Laravel</w:t>
      </w:r>
      <w:proofErr w:type="spellEnd"/>
      <w:r w:rsidR="0037263E" w:rsidRPr="001A2990">
        <w:t xml:space="preserve">. Il a également ajouté des </w:t>
      </w:r>
      <w:proofErr w:type="spellStart"/>
      <w:r w:rsidR="0037263E" w:rsidRPr="001A2990">
        <w:t>factories</w:t>
      </w:r>
      <w:proofErr w:type="spellEnd"/>
      <w:r w:rsidR="0037263E" w:rsidRPr="001A2990">
        <w:t xml:space="preserve">. Mathis, quant à lui, c’est occupé des maquettes avant de passer à l’ajout de jeux sur le site. Alexandre a commencé par le </w:t>
      </w:r>
      <w:proofErr w:type="spellStart"/>
      <w:r w:rsidR="0037263E" w:rsidRPr="001A2990">
        <w:t>front-end</w:t>
      </w:r>
      <w:proofErr w:type="spellEnd"/>
      <w:r w:rsidR="0037263E" w:rsidRPr="001A2990">
        <w:t xml:space="preserve"> du site</w:t>
      </w:r>
      <w:r w:rsidR="001A2990">
        <w:t xml:space="preserve"> (header, menu, </w:t>
      </w:r>
      <w:proofErr w:type="spellStart"/>
      <w:r w:rsidR="001A2990">
        <w:t>footer</w:t>
      </w:r>
      <w:proofErr w:type="spellEnd"/>
      <w:r w:rsidR="001A2990">
        <w:t>)</w:t>
      </w:r>
      <w:r w:rsidR="0037263E" w:rsidRPr="001A2990">
        <w:t xml:space="preserve">, soit HTML et le CSS avec </w:t>
      </w:r>
      <w:proofErr w:type="spellStart"/>
      <w:r w:rsidR="0037263E" w:rsidRPr="001A2990">
        <w:t>tailwind</w:t>
      </w:r>
      <w:proofErr w:type="spellEnd"/>
      <w:r w:rsidR="0037263E" w:rsidRPr="001A2990">
        <w:t xml:space="preserve">. Il a également ajouté le </w:t>
      </w:r>
      <w:proofErr w:type="spellStart"/>
      <w:r w:rsidR="0037263E" w:rsidRPr="001A2990">
        <w:t>layout</w:t>
      </w:r>
      <w:proofErr w:type="spellEnd"/>
      <w:r w:rsidR="0037263E" w:rsidRPr="001A2990">
        <w:t xml:space="preserve"> pour les vues dans </w:t>
      </w:r>
      <w:proofErr w:type="spellStart"/>
      <w:r w:rsidR="0037263E" w:rsidRPr="001A2990">
        <w:t>laravel</w:t>
      </w:r>
      <w:proofErr w:type="spellEnd"/>
      <w:r w:rsidR="0037263E" w:rsidRPr="001A2990">
        <w:t xml:space="preserve"> avant d’ajouté la gestion d’utilisateurs. </w:t>
      </w:r>
    </w:p>
    <w:p w14:paraId="44E1C06C" w14:textId="77777777" w:rsidR="0075502B" w:rsidRPr="00B7612F" w:rsidRDefault="0075502B" w:rsidP="00B7612F">
      <w:pPr>
        <w:spacing w:line="276" w:lineRule="auto"/>
      </w:pPr>
    </w:p>
    <w:p w14:paraId="44E1C06D" w14:textId="77777777" w:rsidR="008D4132" w:rsidRPr="00B7612F" w:rsidRDefault="008D4132" w:rsidP="00B7612F">
      <w:pPr>
        <w:pStyle w:val="Titre1"/>
        <w:numPr>
          <w:ilvl w:val="0"/>
          <w:numId w:val="1"/>
        </w:numPr>
        <w:spacing w:line="276" w:lineRule="auto"/>
        <w:rPr>
          <w:rFonts w:ascii="Verdana" w:hAnsi="Verdana"/>
        </w:rPr>
      </w:pPr>
      <w:bookmarkStart w:id="10" w:name="_Toc103972389"/>
      <w:r w:rsidRPr="00B7612F">
        <w:rPr>
          <w:rFonts w:ascii="Verdana" w:hAnsi="Verdana"/>
        </w:rPr>
        <w:t>Réalisation</w:t>
      </w:r>
      <w:bookmarkEnd w:id="10"/>
    </w:p>
    <w:p w14:paraId="44E1C06E" w14:textId="77777777" w:rsidR="001F71D1" w:rsidRPr="00B7612F" w:rsidRDefault="001F71D1" w:rsidP="00B7612F">
      <w:pPr>
        <w:pStyle w:val="Titre2"/>
        <w:numPr>
          <w:ilvl w:val="1"/>
          <w:numId w:val="1"/>
        </w:numPr>
        <w:spacing w:line="276" w:lineRule="auto"/>
        <w:rPr>
          <w:rFonts w:ascii="Verdana" w:hAnsi="Verdana"/>
        </w:rPr>
      </w:pPr>
      <w:bookmarkStart w:id="11" w:name="_Toc103972390"/>
      <w:r w:rsidRPr="00B7612F">
        <w:rPr>
          <w:rFonts w:ascii="Verdana" w:hAnsi="Verdana"/>
        </w:rPr>
        <w:t>Mise en place des éléments</w:t>
      </w:r>
      <w:bookmarkEnd w:id="11"/>
    </w:p>
    <w:p w14:paraId="22A6EBCD" w14:textId="2BCF7736" w:rsidR="005B2090" w:rsidRDefault="00783447" w:rsidP="005B2090">
      <w:pPr>
        <w:pStyle w:val="Titre2"/>
        <w:numPr>
          <w:ilvl w:val="2"/>
          <w:numId w:val="1"/>
        </w:numPr>
        <w:spacing w:line="276" w:lineRule="auto"/>
        <w:rPr>
          <w:rFonts w:ascii="Verdana" w:hAnsi="Verdana"/>
        </w:rPr>
      </w:pPr>
      <w:bookmarkStart w:id="12" w:name="_Toc103972391"/>
      <w:proofErr w:type="spellStart"/>
      <w:r w:rsidRPr="00B7612F">
        <w:rPr>
          <w:rFonts w:ascii="Verdana" w:hAnsi="Verdana"/>
        </w:rPr>
        <w:t>Heroku</w:t>
      </w:r>
      <w:bookmarkEnd w:id="12"/>
      <w:proofErr w:type="spellEnd"/>
    </w:p>
    <w:p w14:paraId="511D1172" w14:textId="2AD61F6C" w:rsidR="005B2090" w:rsidRPr="005B2090" w:rsidRDefault="005B2090" w:rsidP="005B2090">
      <w:r>
        <w:t xml:space="preserve">Mathis a configuré </w:t>
      </w:r>
      <w:proofErr w:type="spellStart"/>
      <w:r>
        <w:t>Heroku</w:t>
      </w:r>
      <w:proofErr w:type="spellEnd"/>
      <w:r>
        <w:t xml:space="preserve"> pour le faire fonctionner dans une branche </w:t>
      </w:r>
      <w:r w:rsidR="00C4064F">
        <w:t>annexe</w:t>
      </w:r>
      <w:r>
        <w:t xml:space="preserve"> (juste pour tester au début du projet). Mais on n’a pas eu le temps de changer cela dans le vrai projet et de faire le CI car on manquait de temps.</w:t>
      </w:r>
    </w:p>
    <w:p w14:paraId="44E1C070" w14:textId="77777777" w:rsidR="00783447" w:rsidRPr="00B7612F" w:rsidRDefault="00783447" w:rsidP="00B7612F">
      <w:pPr>
        <w:pStyle w:val="Titre2"/>
        <w:numPr>
          <w:ilvl w:val="2"/>
          <w:numId w:val="1"/>
        </w:numPr>
        <w:spacing w:line="276" w:lineRule="auto"/>
        <w:rPr>
          <w:rFonts w:ascii="Verdana" w:hAnsi="Verdana"/>
        </w:rPr>
      </w:pPr>
      <w:bookmarkStart w:id="13" w:name="_Toc103972392"/>
      <w:proofErr w:type="spellStart"/>
      <w:r w:rsidRPr="00B7612F">
        <w:rPr>
          <w:rFonts w:ascii="Verdana" w:hAnsi="Verdana"/>
        </w:rPr>
        <w:t>Laravel</w:t>
      </w:r>
      <w:bookmarkEnd w:id="13"/>
      <w:proofErr w:type="spellEnd"/>
    </w:p>
    <w:p w14:paraId="307243E4" w14:textId="77777777" w:rsidR="00302DF5" w:rsidRPr="005B2090" w:rsidRDefault="00302DF5" w:rsidP="00302DF5">
      <w:r>
        <w:t xml:space="preserve">Pour pouvoir installer </w:t>
      </w:r>
      <w:proofErr w:type="spellStart"/>
      <w:r>
        <w:t>Laravel</w:t>
      </w:r>
      <w:proofErr w:type="spellEnd"/>
      <w:r>
        <w:t xml:space="preserve"> nous avons utilisé composer. En même temps de créer le projet on l’a lié à un projet GitHub.</w:t>
      </w:r>
    </w:p>
    <w:p w14:paraId="44E1C071" w14:textId="77777777" w:rsidR="00783447" w:rsidRPr="00B7612F" w:rsidRDefault="00783447" w:rsidP="00B7612F">
      <w:pPr>
        <w:pStyle w:val="Titre2"/>
        <w:numPr>
          <w:ilvl w:val="2"/>
          <w:numId w:val="1"/>
        </w:numPr>
        <w:spacing w:line="276" w:lineRule="auto"/>
        <w:rPr>
          <w:rFonts w:ascii="Verdana" w:hAnsi="Verdana"/>
        </w:rPr>
      </w:pPr>
      <w:bookmarkStart w:id="14" w:name="_Toc103972393"/>
      <w:proofErr w:type="spellStart"/>
      <w:r w:rsidRPr="00B7612F">
        <w:rPr>
          <w:rFonts w:ascii="Verdana" w:hAnsi="Verdana"/>
        </w:rPr>
        <w:t>Tailwind</w:t>
      </w:r>
      <w:bookmarkEnd w:id="14"/>
      <w:proofErr w:type="spellEnd"/>
    </w:p>
    <w:p w14:paraId="4C168022" w14:textId="034FECD4" w:rsidR="00FE758C" w:rsidRPr="007454BB" w:rsidRDefault="00302DF5" w:rsidP="00E02442">
      <w:proofErr w:type="spellStart"/>
      <w:r>
        <w:t>Tailwind</w:t>
      </w:r>
      <w:proofErr w:type="spellEnd"/>
      <w:r>
        <w:t xml:space="preserve"> peut s’installer de 3 manières différentes : CLI, </w:t>
      </w:r>
      <w:proofErr w:type="spellStart"/>
      <w:r>
        <w:t>Using</w:t>
      </w:r>
      <w:proofErr w:type="spellEnd"/>
      <w:r>
        <w:t xml:space="preserve"> </w:t>
      </w:r>
      <w:proofErr w:type="spellStart"/>
      <w:r>
        <w:t>PostCSS</w:t>
      </w:r>
      <w:proofErr w:type="spellEnd"/>
      <w:r>
        <w:t xml:space="preserve">, Play CDN. Nous avons choisi de l’installer avec CLI car nous trouvons cela plus simple et moins complexe à </w:t>
      </w:r>
      <w:r w:rsidR="00E02442">
        <w:t>implémenter</w:t>
      </w:r>
      <w:r>
        <w:t>.</w:t>
      </w:r>
    </w:p>
    <w:p w14:paraId="44E1C074" w14:textId="57FC690D" w:rsidR="001F71D1" w:rsidRDefault="00256E16" w:rsidP="00B7612F">
      <w:pPr>
        <w:pStyle w:val="Titre2"/>
        <w:numPr>
          <w:ilvl w:val="1"/>
          <w:numId w:val="1"/>
        </w:numPr>
        <w:spacing w:line="276" w:lineRule="auto"/>
        <w:rPr>
          <w:rFonts w:ascii="Verdana" w:hAnsi="Verdana"/>
        </w:rPr>
      </w:pPr>
      <w:bookmarkStart w:id="15" w:name="_Toc103972395"/>
      <w:r w:rsidRPr="00B7612F">
        <w:rPr>
          <w:rFonts w:ascii="Verdana" w:hAnsi="Verdana"/>
        </w:rPr>
        <w:lastRenderedPageBreak/>
        <w:t>M</w:t>
      </w:r>
      <w:r w:rsidR="001F71D1" w:rsidRPr="00B7612F">
        <w:rPr>
          <w:rFonts w:ascii="Verdana" w:hAnsi="Verdana"/>
        </w:rPr>
        <w:t>aquettes</w:t>
      </w:r>
      <w:r w:rsidRPr="00B7612F">
        <w:rPr>
          <w:rFonts w:ascii="Verdana" w:hAnsi="Verdana"/>
        </w:rPr>
        <w:t xml:space="preserve"> du site</w:t>
      </w:r>
      <w:bookmarkEnd w:id="15"/>
    </w:p>
    <w:p w14:paraId="3531A4F6" w14:textId="77777777" w:rsidR="007C0E25" w:rsidRDefault="007C0E25" w:rsidP="007C0E25">
      <w:r>
        <w:rPr>
          <w:noProof/>
          <w:lang w:eastAsia="fr-CH"/>
        </w:rPr>
        <w:drawing>
          <wp:inline distT="0" distB="0" distL="0" distR="0" wp14:anchorId="242AF89E" wp14:editId="1F90829E">
            <wp:extent cx="5760720" cy="5077460"/>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77460"/>
                    </a:xfrm>
                    <a:prstGeom prst="rect">
                      <a:avLst/>
                    </a:prstGeom>
                  </pic:spPr>
                </pic:pic>
              </a:graphicData>
            </a:graphic>
          </wp:inline>
        </w:drawing>
      </w:r>
    </w:p>
    <w:p w14:paraId="09570DBD" w14:textId="635C5F1E" w:rsidR="007C0E25" w:rsidRPr="007C0E25" w:rsidRDefault="007C0E25" w:rsidP="007C0E25">
      <w:r>
        <w:t xml:space="preserve">Pour les maquettes du site, faite avec </w:t>
      </w:r>
      <w:proofErr w:type="spellStart"/>
      <w:r>
        <w:t>Figma</w:t>
      </w:r>
      <w:proofErr w:type="spellEnd"/>
      <w:r>
        <w:t xml:space="preserve">, on a fait que 3 </w:t>
      </w:r>
      <w:r w:rsidR="0077237D">
        <w:t>pages</w:t>
      </w:r>
      <w:r>
        <w:t xml:space="preserve"> car cela prenait trop de temps et que chaque fois que Monsieur </w:t>
      </w:r>
      <w:proofErr w:type="spellStart"/>
      <w:r>
        <w:t>Hörler</w:t>
      </w:r>
      <w:proofErr w:type="spellEnd"/>
      <w:r>
        <w:t xml:space="preserve"> venait il ne fessait rien ou on devait repasser derrière lui. </w:t>
      </w:r>
    </w:p>
    <w:p w14:paraId="44E1C075" w14:textId="77777777" w:rsidR="00C574F7" w:rsidRPr="00B7612F" w:rsidRDefault="00C574F7" w:rsidP="00B7612F">
      <w:pPr>
        <w:pStyle w:val="Titre2"/>
        <w:numPr>
          <w:ilvl w:val="1"/>
          <w:numId w:val="1"/>
        </w:numPr>
        <w:spacing w:line="276" w:lineRule="auto"/>
        <w:rPr>
          <w:rFonts w:ascii="Verdana" w:hAnsi="Verdana"/>
        </w:rPr>
      </w:pPr>
      <w:bookmarkStart w:id="16" w:name="_Toc103972396"/>
      <w:r w:rsidRPr="00B7612F">
        <w:rPr>
          <w:rFonts w:ascii="Verdana" w:hAnsi="Verdana"/>
        </w:rPr>
        <w:lastRenderedPageBreak/>
        <w:t>Base de données</w:t>
      </w:r>
      <w:bookmarkEnd w:id="16"/>
    </w:p>
    <w:p w14:paraId="44E1C076" w14:textId="77777777" w:rsidR="00783447" w:rsidRPr="00B7612F" w:rsidRDefault="00783447" w:rsidP="00B7612F">
      <w:pPr>
        <w:pStyle w:val="Titre2"/>
        <w:numPr>
          <w:ilvl w:val="2"/>
          <w:numId w:val="1"/>
        </w:numPr>
        <w:spacing w:line="276" w:lineRule="auto"/>
        <w:rPr>
          <w:rFonts w:ascii="Verdana" w:hAnsi="Verdana"/>
        </w:rPr>
      </w:pPr>
      <w:bookmarkStart w:id="17" w:name="_Toc103972397"/>
      <w:r w:rsidRPr="00B7612F">
        <w:rPr>
          <w:rFonts w:ascii="Verdana" w:hAnsi="Verdana"/>
        </w:rPr>
        <w:t>MCD</w:t>
      </w:r>
      <w:bookmarkEnd w:id="17"/>
    </w:p>
    <w:p w14:paraId="44E1C077" w14:textId="77777777" w:rsidR="00021C3C" w:rsidRPr="00B7612F" w:rsidRDefault="00021C3C" w:rsidP="00B7612F">
      <w:pPr>
        <w:spacing w:line="276" w:lineRule="auto"/>
        <w:jc w:val="center"/>
      </w:pPr>
      <w:r w:rsidRPr="00B7612F">
        <w:rPr>
          <w:noProof/>
          <w:lang w:eastAsia="fr-CH"/>
        </w:rPr>
        <w:drawing>
          <wp:inline distT="0" distB="0" distL="0" distR="0" wp14:anchorId="44E1C0CA" wp14:editId="44E1C0CB">
            <wp:extent cx="5760720" cy="42970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7045"/>
                    </a:xfrm>
                    <a:prstGeom prst="rect">
                      <a:avLst/>
                    </a:prstGeom>
                  </pic:spPr>
                </pic:pic>
              </a:graphicData>
            </a:graphic>
          </wp:inline>
        </w:drawing>
      </w:r>
    </w:p>
    <w:p w14:paraId="44E1C078" w14:textId="77777777" w:rsidR="00021C3C" w:rsidRPr="00B7612F" w:rsidRDefault="00021C3C" w:rsidP="00B7612F">
      <w:pPr>
        <w:spacing w:line="276" w:lineRule="auto"/>
        <w:jc w:val="center"/>
      </w:pPr>
    </w:p>
    <w:p w14:paraId="44E1C079" w14:textId="77777777" w:rsidR="00021C3C" w:rsidRPr="00B7612F" w:rsidRDefault="00021C3C" w:rsidP="00B7612F">
      <w:pPr>
        <w:spacing w:line="276" w:lineRule="auto"/>
      </w:pPr>
      <w:r w:rsidRPr="00B7612F">
        <w:t xml:space="preserve">Nous pouvons voir que nous avons conçu </w:t>
      </w:r>
      <w:r w:rsidR="00120AAA" w:rsidRPr="00B7612F">
        <w:t>un modè</w:t>
      </w:r>
      <w:r w:rsidRPr="00B7612F">
        <w:t>l</w:t>
      </w:r>
      <w:r w:rsidR="00120AAA" w:rsidRPr="00B7612F">
        <w:t>e</w:t>
      </w:r>
      <w:r w:rsidRPr="00B7612F">
        <w:t xml:space="preserve"> </w:t>
      </w:r>
      <w:r w:rsidR="00247932" w:rsidRPr="00B7612F">
        <w:t>MCD relativement complexe avec plusieurs tables avec différents types de relations. Nous avons donc fait un model assez précis. Nous pouvons aussi observer que nous aurons affaire à des tables intermédiaires sur</w:t>
      </w:r>
      <w:r w:rsidR="006A2281">
        <w:t xml:space="preserve"> les relations 1-N/0-N et </w:t>
      </w:r>
      <w:r w:rsidR="00247932" w:rsidRPr="00B7612F">
        <w:t xml:space="preserve">0-N/0-N entre les tables : </w:t>
      </w:r>
      <w:proofErr w:type="spellStart"/>
      <w:r w:rsidR="00247932" w:rsidRPr="00B7612F">
        <w:t>t_basket</w:t>
      </w:r>
      <w:proofErr w:type="spellEnd"/>
      <w:r w:rsidR="00247932" w:rsidRPr="00B7612F">
        <w:t>/</w:t>
      </w:r>
      <w:proofErr w:type="spellStart"/>
      <w:r w:rsidR="00247932" w:rsidRPr="00B7612F">
        <w:t>t_article</w:t>
      </w:r>
      <w:proofErr w:type="spellEnd"/>
      <w:r w:rsidR="00247932" w:rsidRPr="00B7612F">
        <w:t xml:space="preserve"> et </w:t>
      </w:r>
      <w:proofErr w:type="spellStart"/>
      <w:r w:rsidR="00247932" w:rsidRPr="00B7612F">
        <w:t>t_article</w:t>
      </w:r>
      <w:proofErr w:type="spellEnd"/>
      <w:r w:rsidR="00247932" w:rsidRPr="00B7612F">
        <w:t>/</w:t>
      </w:r>
      <w:proofErr w:type="spellStart"/>
      <w:r w:rsidR="00247932" w:rsidRPr="00B7612F">
        <w:t>t_category</w:t>
      </w:r>
      <w:proofErr w:type="spellEnd"/>
      <w:r w:rsidR="00247932" w:rsidRPr="00B7612F">
        <w:t xml:space="preserve">. Cela permet à un article d’appartenir plusieurs catégories. Pour le panier, cela lui permet d’avoir plusieurs fois le même article. Pour ce modèle, nous avons </w:t>
      </w:r>
      <w:r w:rsidR="00120AAA" w:rsidRPr="00B7612F">
        <w:t>donc</w:t>
      </w:r>
      <w:r w:rsidR="00247932" w:rsidRPr="00B7612F">
        <w:t xml:space="preserve"> </w:t>
      </w:r>
      <w:r w:rsidR="00120AAA" w:rsidRPr="00B7612F">
        <w:t xml:space="preserve">prévus plusieurs systèmes : </w:t>
      </w:r>
    </w:p>
    <w:p w14:paraId="44E1C07A" w14:textId="77777777" w:rsidR="00120AAA" w:rsidRPr="00B7612F" w:rsidRDefault="00120AAA" w:rsidP="00B7612F">
      <w:pPr>
        <w:pStyle w:val="Paragraphedeliste"/>
        <w:numPr>
          <w:ilvl w:val="0"/>
          <w:numId w:val="2"/>
        </w:numPr>
        <w:spacing w:line="276" w:lineRule="auto"/>
      </w:pPr>
      <w:r w:rsidRPr="00B7612F">
        <w:t>Jeu :</w:t>
      </w:r>
    </w:p>
    <w:p w14:paraId="44E1C07B" w14:textId="77777777" w:rsidR="00120AAA" w:rsidRPr="00B7612F" w:rsidRDefault="00120AAA" w:rsidP="00B7612F">
      <w:pPr>
        <w:pStyle w:val="Paragraphedeliste"/>
        <w:spacing w:line="276" w:lineRule="auto"/>
      </w:pPr>
      <w:r w:rsidRPr="00B7612F">
        <w:t xml:space="preserve">Pouvoir avoir un maximum d’information sur un jeu (sa/ses catégorie(s), son auteur) et toutes les </w:t>
      </w:r>
      <w:r w:rsidR="00A3B0FD" w:rsidRPr="00B7612F">
        <w:t>informations relatives</w:t>
      </w:r>
      <w:r w:rsidRPr="00B7612F">
        <w:t xml:space="preserve"> au jeu lui-même (prix, nom, description, date de sortie </w:t>
      </w:r>
      <w:proofErr w:type="gramStart"/>
      <w:r w:rsidRPr="00B7612F">
        <w:t>etc..</w:t>
      </w:r>
      <w:proofErr w:type="gramEnd"/>
      <w:r w:rsidRPr="00B7612F">
        <w:t xml:space="preserve">) </w:t>
      </w:r>
    </w:p>
    <w:p w14:paraId="44E1C07C" w14:textId="77777777" w:rsidR="006D14F1" w:rsidRPr="00B7612F" w:rsidRDefault="006D14F1" w:rsidP="00B7612F">
      <w:pPr>
        <w:pStyle w:val="Paragraphedeliste"/>
        <w:numPr>
          <w:ilvl w:val="0"/>
          <w:numId w:val="2"/>
        </w:numPr>
        <w:spacing w:line="276" w:lineRule="auto"/>
      </w:pPr>
      <w:r w:rsidRPr="00B7612F">
        <w:t>Commandes</w:t>
      </w:r>
      <w:r w:rsidR="00C20B13" w:rsidRPr="00B7612F">
        <w:t> :</w:t>
      </w:r>
    </w:p>
    <w:p w14:paraId="44E1C07D" w14:textId="77777777" w:rsidR="00AA1293" w:rsidRPr="00B7612F" w:rsidRDefault="005338A8" w:rsidP="00B7612F">
      <w:pPr>
        <w:pStyle w:val="Paragraphedeliste"/>
        <w:spacing w:line="276" w:lineRule="auto"/>
      </w:pPr>
      <w:r w:rsidRPr="00B7612F">
        <w:t xml:space="preserve">Nous avons fait en sort que l’utilisateur puisse </w:t>
      </w:r>
      <w:r w:rsidR="0094709D" w:rsidRPr="00B7612F">
        <w:t>avoir un système de panier et de commande à disposition</w:t>
      </w:r>
      <w:r w:rsidR="00954553" w:rsidRPr="00B7612F">
        <w:t>. Il pourra enregistrer plusieurs jeu</w:t>
      </w:r>
      <w:r w:rsidR="00E25E2C" w:rsidRPr="00B7612F">
        <w:t>x</w:t>
      </w:r>
      <w:r w:rsidR="00954553" w:rsidRPr="00B7612F">
        <w:t xml:space="preserve"> dans un </w:t>
      </w:r>
      <w:r w:rsidR="00954553" w:rsidRPr="00B7612F">
        <w:lastRenderedPageBreak/>
        <w:t>panier et créer une commande</w:t>
      </w:r>
      <w:r w:rsidR="00E25E2C" w:rsidRPr="00B7612F">
        <w:t xml:space="preserve">. L’utilisateur pourra avoir un historique des commandes </w:t>
      </w:r>
      <w:r w:rsidR="00703410" w:rsidRPr="00B7612F">
        <w:t>et</w:t>
      </w:r>
      <w:r w:rsidR="00AA1293" w:rsidRPr="00B7612F">
        <w:t xml:space="preserve"> voir le détail de celle-</w:t>
      </w:r>
      <w:r w:rsidR="00703410" w:rsidRPr="00B7612F">
        <w:t>ci</w:t>
      </w:r>
      <w:r w:rsidR="00AA1293" w:rsidRPr="00B7612F">
        <w:t xml:space="preserve">. </w:t>
      </w:r>
    </w:p>
    <w:p w14:paraId="44E1C07E" w14:textId="77777777" w:rsidR="00AA1293" w:rsidRPr="00B7612F" w:rsidRDefault="00C20B13" w:rsidP="00B7612F">
      <w:pPr>
        <w:pStyle w:val="Paragraphedeliste"/>
        <w:numPr>
          <w:ilvl w:val="0"/>
          <w:numId w:val="2"/>
        </w:numPr>
        <w:spacing w:line="276" w:lineRule="auto"/>
      </w:pPr>
      <w:r w:rsidRPr="00B7612F">
        <w:t>Login :</w:t>
      </w:r>
    </w:p>
    <w:p w14:paraId="44E1C07F" w14:textId="77777777" w:rsidR="00C20B13" w:rsidRPr="00B7612F" w:rsidRDefault="00C20B13" w:rsidP="00B7612F">
      <w:pPr>
        <w:pStyle w:val="Paragraphedeliste"/>
        <w:spacing w:line="276" w:lineRule="auto"/>
      </w:pPr>
      <w:r w:rsidRPr="00B7612F">
        <w:t>L’utilisateur pourra se créer un compte et se log</w:t>
      </w:r>
      <w:r w:rsidR="0023415B" w:rsidRPr="00B7612F">
        <w:t>u</w:t>
      </w:r>
      <w:r w:rsidRPr="00B7612F">
        <w:t>er</w:t>
      </w:r>
      <w:r w:rsidR="000738C7" w:rsidRPr="00B7612F">
        <w:t xml:space="preserve">. </w:t>
      </w:r>
      <w:r w:rsidR="001C1DD0" w:rsidRPr="00B7612F">
        <w:t>L’utilisateur ne pourra pas passer de commandes tant qu’il n’est pas connecté à un compte.</w:t>
      </w:r>
    </w:p>
    <w:p w14:paraId="44E1C080" w14:textId="77777777" w:rsidR="00230F0E" w:rsidRPr="00B7612F" w:rsidRDefault="00230F0E" w:rsidP="00B7612F">
      <w:pPr>
        <w:pStyle w:val="Paragraphedeliste"/>
        <w:numPr>
          <w:ilvl w:val="0"/>
          <w:numId w:val="2"/>
        </w:numPr>
        <w:spacing w:line="276" w:lineRule="auto"/>
      </w:pPr>
      <w:r w:rsidRPr="00B7612F">
        <w:t>Session :</w:t>
      </w:r>
    </w:p>
    <w:p w14:paraId="44E1C081" w14:textId="77777777" w:rsidR="00915185" w:rsidRPr="00B7612F" w:rsidRDefault="003A5915" w:rsidP="00B7612F">
      <w:pPr>
        <w:pStyle w:val="Paragraphedeliste"/>
        <w:spacing w:line="276" w:lineRule="auto"/>
      </w:pPr>
      <w:r w:rsidRPr="00B7612F">
        <w:t xml:space="preserve">L’utilisateur aura aussi une session afin de stocker un cookie de session pour garder en interne </w:t>
      </w:r>
      <w:r w:rsidR="00CD4C31" w:rsidRPr="00B7612F">
        <w:t xml:space="preserve">pendant un certain temps, </w:t>
      </w:r>
      <w:r w:rsidRPr="00B7612F">
        <w:t xml:space="preserve">certaines informations en rapport </w:t>
      </w:r>
      <w:r w:rsidR="00CD4C31" w:rsidRPr="00B7612F">
        <w:t>avec lui</w:t>
      </w:r>
      <w:r w:rsidR="00500E16" w:rsidRPr="00B7612F">
        <w:t xml:space="preserve"> </w:t>
      </w:r>
      <w:r w:rsidR="00CD4C31" w:rsidRPr="00B7612F">
        <w:t xml:space="preserve">(login, </w:t>
      </w:r>
      <w:proofErr w:type="spellStart"/>
      <w:r w:rsidR="00CD4C31" w:rsidRPr="00B7612F">
        <w:t>password</w:t>
      </w:r>
      <w:proofErr w:type="spellEnd"/>
      <w:r w:rsidR="00CD4C31" w:rsidRPr="00B7612F">
        <w:t>)</w:t>
      </w:r>
      <w:r w:rsidR="00500E16" w:rsidRPr="00B7612F">
        <w:t xml:space="preserve">. L’utilisateur n’aura donc pas besoin de se loguer </w:t>
      </w:r>
      <w:r w:rsidR="004035A5" w:rsidRPr="00B7612F">
        <w:t>à chaque fois qu’il visite le site.</w:t>
      </w:r>
    </w:p>
    <w:p w14:paraId="44E1C082" w14:textId="77777777" w:rsidR="00230F0E" w:rsidRPr="00B7612F" w:rsidRDefault="00500E16" w:rsidP="00B7612F">
      <w:pPr>
        <w:pStyle w:val="Paragraphedeliste"/>
        <w:spacing w:line="276" w:lineRule="auto"/>
      </w:pPr>
      <w:r w:rsidRPr="00B7612F">
        <w:t xml:space="preserve"> </w:t>
      </w:r>
    </w:p>
    <w:p w14:paraId="44E1C083" w14:textId="77777777" w:rsidR="00783447" w:rsidRPr="00B7612F" w:rsidRDefault="00783447" w:rsidP="00B7612F">
      <w:pPr>
        <w:pStyle w:val="Titre2"/>
        <w:numPr>
          <w:ilvl w:val="2"/>
          <w:numId w:val="1"/>
        </w:numPr>
        <w:spacing w:line="276" w:lineRule="auto"/>
        <w:rPr>
          <w:rFonts w:ascii="Verdana" w:hAnsi="Verdana"/>
        </w:rPr>
      </w:pPr>
      <w:bookmarkStart w:id="18" w:name="_Toc103972398"/>
      <w:r w:rsidRPr="00B7612F">
        <w:rPr>
          <w:rFonts w:ascii="Verdana" w:hAnsi="Verdana"/>
        </w:rPr>
        <w:t>MLD</w:t>
      </w:r>
      <w:bookmarkEnd w:id="18"/>
    </w:p>
    <w:p w14:paraId="44E1C084" w14:textId="77777777" w:rsidR="00021C3C" w:rsidRPr="00B7612F" w:rsidRDefault="00021C3C" w:rsidP="00B7612F">
      <w:pPr>
        <w:spacing w:line="276" w:lineRule="auto"/>
        <w:jc w:val="center"/>
      </w:pPr>
      <w:r w:rsidRPr="00B7612F">
        <w:rPr>
          <w:noProof/>
          <w:lang w:eastAsia="fr-CH"/>
        </w:rPr>
        <w:drawing>
          <wp:inline distT="0" distB="0" distL="0" distR="0" wp14:anchorId="44E1C0CC" wp14:editId="44E1C0CD">
            <wp:extent cx="5760720" cy="36893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89350"/>
                    </a:xfrm>
                    <a:prstGeom prst="rect">
                      <a:avLst/>
                    </a:prstGeom>
                  </pic:spPr>
                </pic:pic>
              </a:graphicData>
            </a:graphic>
          </wp:inline>
        </w:drawing>
      </w:r>
    </w:p>
    <w:p w14:paraId="44E1C085" w14:textId="50AE888E" w:rsidR="002C6FA6" w:rsidRDefault="002C6FA6" w:rsidP="00B7612F">
      <w:pPr>
        <w:spacing w:line="276" w:lineRule="auto"/>
      </w:pPr>
    </w:p>
    <w:p w14:paraId="52B97D23" w14:textId="77777777" w:rsidR="00E17404" w:rsidRDefault="00E17404" w:rsidP="00B7612F">
      <w:pPr>
        <w:spacing w:line="276" w:lineRule="auto"/>
      </w:pPr>
    </w:p>
    <w:p w14:paraId="1ACDCC39" w14:textId="77777777" w:rsidR="0077237D" w:rsidRPr="00B7612F" w:rsidRDefault="0077237D" w:rsidP="00B7612F">
      <w:pPr>
        <w:spacing w:line="276" w:lineRule="auto"/>
      </w:pPr>
    </w:p>
    <w:p w14:paraId="44E1C086" w14:textId="77777777" w:rsidR="00783447" w:rsidRPr="00B7612F" w:rsidRDefault="00C574F7" w:rsidP="00B7612F">
      <w:pPr>
        <w:pStyle w:val="Titre2"/>
        <w:numPr>
          <w:ilvl w:val="1"/>
          <w:numId w:val="1"/>
        </w:numPr>
        <w:spacing w:line="276" w:lineRule="auto"/>
        <w:rPr>
          <w:rFonts w:ascii="Verdana" w:hAnsi="Verdana"/>
        </w:rPr>
      </w:pPr>
      <w:bookmarkStart w:id="19" w:name="_Toc103972399"/>
      <w:proofErr w:type="spellStart"/>
      <w:r w:rsidRPr="00B7612F">
        <w:rPr>
          <w:rFonts w:ascii="Verdana" w:hAnsi="Verdana"/>
        </w:rPr>
        <w:lastRenderedPageBreak/>
        <w:t>Laravel</w:t>
      </w:r>
      <w:bookmarkEnd w:id="19"/>
      <w:proofErr w:type="spellEnd"/>
    </w:p>
    <w:p w14:paraId="44E1C087" w14:textId="77777777" w:rsidR="00783447" w:rsidRPr="00B7612F" w:rsidRDefault="00783447" w:rsidP="00B7612F">
      <w:pPr>
        <w:pStyle w:val="Titre2"/>
        <w:numPr>
          <w:ilvl w:val="2"/>
          <w:numId w:val="1"/>
        </w:numPr>
        <w:spacing w:line="276" w:lineRule="auto"/>
        <w:rPr>
          <w:rFonts w:ascii="Verdana" w:hAnsi="Verdana"/>
        </w:rPr>
      </w:pPr>
      <w:bookmarkStart w:id="20" w:name="_Toc103972400"/>
      <w:r w:rsidRPr="00B7612F">
        <w:rPr>
          <w:rFonts w:ascii="Verdana" w:hAnsi="Verdana"/>
        </w:rPr>
        <w:t>M</w:t>
      </w:r>
      <w:r w:rsidR="006F4644" w:rsidRPr="00B7612F">
        <w:rPr>
          <w:rFonts w:ascii="Verdana" w:hAnsi="Verdana"/>
        </w:rPr>
        <w:t>odè</w:t>
      </w:r>
      <w:r w:rsidRPr="00B7612F">
        <w:rPr>
          <w:rFonts w:ascii="Verdana" w:hAnsi="Verdana"/>
        </w:rPr>
        <w:t>l</w:t>
      </w:r>
      <w:r w:rsidR="006F4644" w:rsidRPr="00B7612F">
        <w:rPr>
          <w:rFonts w:ascii="Verdana" w:hAnsi="Verdana"/>
        </w:rPr>
        <w:t>e</w:t>
      </w:r>
      <w:r w:rsidRPr="00B7612F">
        <w:rPr>
          <w:rFonts w:ascii="Verdana" w:hAnsi="Verdana"/>
        </w:rPr>
        <w:t>s</w:t>
      </w:r>
      <w:bookmarkEnd w:id="20"/>
    </w:p>
    <w:p w14:paraId="44E1C088" w14:textId="77777777" w:rsidR="00DE77C3" w:rsidRPr="00B7612F" w:rsidRDefault="00DE77C3" w:rsidP="00B7612F">
      <w:pPr>
        <w:spacing w:line="276" w:lineRule="auto"/>
        <w:ind w:left="2124"/>
      </w:pPr>
      <w:r w:rsidRPr="00B7612F">
        <w:t xml:space="preserve">Les modèles </w:t>
      </w:r>
      <w:r w:rsidR="00367B61" w:rsidRPr="00B7612F">
        <w:t xml:space="preserve">servent </w:t>
      </w:r>
      <w:r w:rsidR="00516A2E" w:rsidRPr="00B7612F">
        <w:t>à décrire</w:t>
      </w:r>
      <w:r w:rsidR="00480734" w:rsidRPr="00B7612F">
        <w:t xml:space="preserve"> en interne,</w:t>
      </w:r>
      <w:r w:rsidR="00516A2E" w:rsidRPr="00B7612F">
        <w:t xml:space="preserve"> comment les relations sont </w:t>
      </w:r>
      <w:r w:rsidR="00480734" w:rsidRPr="00B7612F">
        <w:t>définies entre les tables de la DB</w:t>
      </w:r>
      <w:r w:rsidR="00BD2A98" w:rsidRPr="00B7612F">
        <w:t>,</w:t>
      </w:r>
      <w:r w:rsidR="003D300D" w:rsidRPr="00B7612F">
        <w:t xml:space="preserve"> comment et quelles informations vont pouvoir transiter entre </w:t>
      </w:r>
      <w:r w:rsidR="00BD2A98" w:rsidRPr="00B7612F">
        <w:t>chacune des tables</w:t>
      </w:r>
      <w:r w:rsidR="00416C0F" w:rsidRPr="00B7612F">
        <w:t>.</w:t>
      </w:r>
      <w:r w:rsidR="009D6007" w:rsidRPr="00B7612F">
        <w:t xml:space="preserve"> Ils peuvent utiliser des </w:t>
      </w:r>
      <w:proofErr w:type="spellStart"/>
      <w:r w:rsidR="009D6007" w:rsidRPr="00B7612F">
        <w:t>factories</w:t>
      </w:r>
      <w:proofErr w:type="spellEnd"/>
      <w:r w:rsidR="009D6007" w:rsidRPr="00B7612F">
        <w:t xml:space="preserve"> mais je vous en reparle plus tard.</w:t>
      </w:r>
      <w:r w:rsidR="009E40A2" w:rsidRPr="00B7612F">
        <w:t xml:space="preserve"> L’utilisation des modèles permet l’utilisation </w:t>
      </w:r>
      <w:r w:rsidR="00157075" w:rsidRPr="00B7612F">
        <w:t xml:space="preserve">de l’ORM Eloquent, un objet assez puissant </w:t>
      </w:r>
      <w:r w:rsidR="001D5FC0" w:rsidRPr="00B7612F">
        <w:t xml:space="preserve">de </w:t>
      </w:r>
      <w:proofErr w:type="spellStart"/>
      <w:r w:rsidR="001D5FC0" w:rsidRPr="00B7612F">
        <w:t>Laravel</w:t>
      </w:r>
      <w:proofErr w:type="spellEnd"/>
      <w:r w:rsidR="001D5FC0" w:rsidRPr="00B7612F">
        <w:t xml:space="preserve">, </w:t>
      </w:r>
      <w:r w:rsidR="00157075" w:rsidRPr="00B7612F">
        <w:t xml:space="preserve">permettant de sécuriser facilement les requêtes </w:t>
      </w:r>
      <w:r w:rsidR="001D5FC0" w:rsidRPr="00B7612F">
        <w:t>envoyée</w:t>
      </w:r>
      <w:r w:rsidR="003666F2" w:rsidRPr="00B7612F">
        <w:t>s</w:t>
      </w:r>
      <w:r w:rsidR="001D5FC0" w:rsidRPr="00B7612F">
        <w:t xml:space="preserve"> à la DB.</w:t>
      </w:r>
      <w:r w:rsidR="00414ABE" w:rsidRPr="00B7612F">
        <w:t xml:space="preserve"> Il permet par la même occasion de simplifier les requêtes  </w:t>
      </w:r>
    </w:p>
    <w:p w14:paraId="44E1C089" w14:textId="77777777" w:rsidR="006A1D6B" w:rsidRPr="00B7612F" w:rsidRDefault="006A1D6B" w:rsidP="00B7612F">
      <w:pPr>
        <w:spacing w:line="276" w:lineRule="auto"/>
        <w:ind w:left="2124"/>
      </w:pPr>
      <w:r w:rsidRPr="00B7612F">
        <w:t>Les modèles se présentent sous cette forme :</w:t>
      </w:r>
    </w:p>
    <w:p w14:paraId="44E1C08A" w14:textId="77777777" w:rsidR="006C30B7" w:rsidRPr="00B7612F" w:rsidRDefault="006C30B7" w:rsidP="00B7612F">
      <w:pPr>
        <w:spacing w:line="276" w:lineRule="auto"/>
        <w:jc w:val="center"/>
      </w:pPr>
      <w:r w:rsidRPr="00B7612F">
        <w:rPr>
          <w:noProof/>
          <w:lang w:eastAsia="fr-CH"/>
        </w:rPr>
        <w:drawing>
          <wp:inline distT="0" distB="0" distL="0" distR="0" wp14:anchorId="44E1C0CE" wp14:editId="44E1C0CF">
            <wp:extent cx="4752975" cy="3371406"/>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4764677" cy="3379706"/>
                    </a:xfrm>
                    <a:prstGeom prst="rect">
                      <a:avLst/>
                    </a:prstGeom>
                  </pic:spPr>
                </pic:pic>
              </a:graphicData>
            </a:graphic>
          </wp:inline>
        </w:drawing>
      </w:r>
    </w:p>
    <w:p w14:paraId="44E1C08B" w14:textId="6A42529F" w:rsidR="00041095" w:rsidRPr="00B7612F" w:rsidRDefault="00A14D3D" w:rsidP="00B7612F">
      <w:pPr>
        <w:spacing w:line="276" w:lineRule="auto"/>
      </w:pPr>
      <w:r w:rsidRPr="00B7612F">
        <w:t>C’est une class</w:t>
      </w:r>
      <w:r w:rsidR="00E17404">
        <w:t>e</w:t>
      </w:r>
      <w:r w:rsidR="00861879" w:rsidRPr="00B7612F">
        <w:t xml:space="preserve"> qui possède différents éléments</w:t>
      </w:r>
      <w:r w:rsidR="00F038DA" w:rsidRPr="00B7612F">
        <w:t>, variables et fonctions utiles</w:t>
      </w:r>
      <w:r w:rsidR="00041095" w:rsidRPr="00B7612F">
        <w:t>.</w:t>
      </w:r>
      <w:r w:rsidR="00274442" w:rsidRPr="00B7612F">
        <w:t xml:space="preserve"> On peut facilement les générer via la commande suivante « </w:t>
      </w:r>
      <w:proofErr w:type="spellStart"/>
      <w:r w:rsidR="00274442" w:rsidRPr="00B7612F">
        <w:t>php</w:t>
      </w:r>
      <w:proofErr w:type="spellEnd"/>
      <w:r w:rsidR="00274442" w:rsidRPr="00B7612F">
        <w:t xml:space="preserve"> artisan </w:t>
      </w:r>
      <w:proofErr w:type="spellStart"/>
      <w:proofErr w:type="gramStart"/>
      <w:r w:rsidR="00274442" w:rsidRPr="00B7612F">
        <w:t>make:model</w:t>
      </w:r>
      <w:proofErr w:type="spellEnd"/>
      <w:proofErr w:type="gramEnd"/>
      <w:r w:rsidR="00274442" w:rsidRPr="00B7612F">
        <w:t xml:space="preserve"> </w:t>
      </w:r>
      <w:proofErr w:type="spellStart"/>
      <w:r w:rsidR="00274442" w:rsidRPr="00B7612F">
        <w:t>nameOfModel</w:t>
      </w:r>
      <w:proofErr w:type="spellEnd"/>
      <w:r w:rsidR="00274442" w:rsidRPr="00B7612F">
        <w:t xml:space="preserve"> –m »</w:t>
      </w:r>
      <w:r w:rsidR="009C1B77" w:rsidRPr="00B7612F">
        <w:t>.</w:t>
      </w:r>
    </w:p>
    <w:p w14:paraId="44E1C08C" w14:textId="77777777" w:rsidR="008020CB" w:rsidRPr="00B7612F" w:rsidRDefault="00337218" w:rsidP="00B7612F">
      <w:pPr>
        <w:pStyle w:val="Paragraphedeliste"/>
        <w:numPr>
          <w:ilvl w:val="0"/>
          <w:numId w:val="2"/>
        </w:numPr>
        <w:spacing w:line="276" w:lineRule="auto"/>
      </w:pPr>
      <w:r w:rsidRPr="00B7612F">
        <w:rPr>
          <w:noProof/>
          <w:lang w:eastAsia="fr-CH"/>
        </w:rPr>
        <w:t xml:space="preserve">L’élément </w:t>
      </w:r>
      <w:r w:rsidR="001D5612" w:rsidRPr="00B7612F">
        <w:rPr>
          <w:noProof/>
          <w:lang w:eastAsia="fr-CH"/>
        </w:rPr>
        <w:t xml:space="preserve">« </w:t>
      </w:r>
      <w:r w:rsidR="00D300C3" w:rsidRPr="00B7612F">
        <w:rPr>
          <w:noProof/>
          <w:lang w:eastAsia="fr-CH"/>
        </w:rPr>
        <w:t>p</w:t>
      </w:r>
      <w:r w:rsidR="001D5612" w:rsidRPr="00B7612F">
        <w:rPr>
          <w:noProof/>
          <w:lang w:eastAsia="fr-CH"/>
        </w:rPr>
        <w:t xml:space="preserve">rotected $table = ‘t_article’ » permet de </w:t>
      </w:r>
      <w:r w:rsidR="0097219D" w:rsidRPr="00B7612F">
        <w:rPr>
          <w:noProof/>
          <w:lang w:eastAsia="fr-CH"/>
        </w:rPr>
        <w:t xml:space="preserve">‘renommer’ la table avec le nom correcte, si nous </w:t>
      </w:r>
      <w:r w:rsidR="008020CB" w:rsidRPr="00B7612F">
        <w:rPr>
          <w:noProof/>
          <w:lang w:eastAsia="fr-CH"/>
        </w:rPr>
        <w:t>n’</w:t>
      </w:r>
      <w:r w:rsidR="0097219D" w:rsidRPr="00B7612F">
        <w:rPr>
          <w:noProof/>
          <w:lang w:eastAsia="fr-CH"/>
        </w:rPr>
        <w:t>utilisons pas</w:t>
      </w:r>
      <w:r w:rsidR="008020CB" w:rsidRPr="00B7612F">
        <w:rPr>
          <w:noProof/>
          <w:lang w:eastAsia="fr-CH"/>
        </w:rPr>
        <w:t xml:space="preserve"> les normes Laravel</w:t>
      </w:r>
      <w:r w:rsidR="00CA045F" w:rsidRPr="00B7612F">
        <w:rPr>
          <w:noProof/>
          <w:lang w:eastAsia="fr-CH"/>
        </w:rPr>
        <w:t>.</w:t>
      </w:r>
    </w:p>
    <w:p w14:paraId="44E1C08D" w14:textId="77777777" w:rsidR="00CA045F" w:rsidRPr="00B7612F" w:rsidRDefault="00CA045F" w:rsidP="00B7612F">
      <w:pPr>
        <w:pStyle w:val="Paragraphedeliste"/>
        <w:spacing w:line="276" w:lineRule="auto"/>
      </w:pPr>
    </w:p>
    <w:p w14:paraId="44E1C08E" w14:textId="77777777" w:rsidR="00F038DA" w:rsidRPr="00B7612F" w:rsidRDefault="008020CB" w:rsidP="00B7612F">
      <w:pPr>
        <w:pStyle w:val="Paragraphedeliste"/>
        <w:numPr>
          <w:ilvl w:val="0"/>
          <w:numId w:val="2"/>
        </w:numPr>
        <w:spacing w:line="276" w:lineRule="auto"/>
      </w:pPr>
      <w:r w:rsidRPr="00B7612F">
        <w:rPr>
          <w:noProof/>
          <w:lang w:eastAsia="fr-CH"/>
        </w:rPr>
        <w:t>L’éléments « </w:t>
      </w:r>
      <w:r w:rsidR="0097219D" w:rsidRPr="00B7612F">
        <w:rPr>
          <w:noProof/>
          <w:lang w:eastAsia="fr-CH"/>
        </w:rPr>
        <w:t xml:space="preserve"> </w:t>
      </w:r>
      <w:r w:rsidR="00D300C3" w:rsidRPr="00B7612F">
        <w:rPr>
          <w:noProof/>
          <w:lang w:eastAsia="fr-CH"/>
        </w:rPr>
        <w:t xml:space="preserve">protected $fillable = [] » permet </w:t>
      </w:r>
      <w:r w:rsidR="000E132A" w:rsidRPr="00B7612F">
        <w:rPr>
          <w:noProof/>
          <w:lang w:eastAsia="fr-CH"/>
        </w:rPr>
        <w:t>d’indiquer à Laravel, quels vont être les champs de la table avec lesquelles il va pouvoir intéragir</w:t>
      </w:r>
      <w:r w:rsidR="00C263BC" w:rsidRPr="00B7612F">
        <w:rPr>
          <w:noProof/>
          <w:lang w:eastAsia="fr-CH"/>
        </w:rPr>
        <w:t xml:space="preserve"> (donner/recevoir des données)</w:t>
      </w:r>
      <w:r w:rsidR="00CA045F" w:rsidRPr="00B7612F">
        <w:rPr>
          <w:noProof/>
          <w:lang w:eastAsia="fr-CH"/>
        </w:rPr>
        <w:t>.</w:t>
      </w:r>
    </w:p>
    <w:p w14:paraId="44E1C08F" w14:textId="72155290" w:rsidR="00CA045F" w:rsidRDefault="00CA045F" w:rsidP="00B7612F">
      <w:pPr>
        <w:pStyle w:val="Paragraphedeliste"/>
        <w:spacing w:line="276" w:lineRule="auto"/>
      </w:pPr>
    </w:p>
    <w:p w14:paraId="370D58D2" w14:textId="77777777" w:rsidR="00E17404" w:rsidRPr="00B7612F" w:rsidRDefault="00E17404" w:rsidP="00B7612F">
      <w:pPr>
        <w:pStyle w:val="Paragraphedeliste"/>
        <w:spacing w:line="276" w:lineRule="auto"/>
      </w:pPr>
    </w:p>
    <w:p w14:paraId="44E1C090" w14:textId="77777777" w:rsidR="00C263BC" w:rsidRPr="00B7612F" w:rsidRDefault="00C263BC" w:rsidP="00044DC6">
      <w:pPr>
        <w:pStyle w:val="Paragraphedeliste"/>
        <w:numPr>
          <w:ilvl w:val="0"/>
          <w:numId w:val="2"/>
        </w:numPr>
        <w:spacing w:line="276" w:lineRule="auto"/>
      </w:pPr>
      <w:r w:rsidRPr="00B7612F">
        <w:rPr>
          <w:noProof/>
          <w:lang w:eastAsia="fr-CH"/>
        </w:rPr>
        <w:lastRenderedPageBreak/>
        <w:t>Les relations entre les tables</w:t>
      </w:r>
      <w:r w:rsidR="00FD4E23" w:rsidRPr="00B7612F">
        <w:rPr>
          <w:noProof/>
          <w:lang w:eastAsia="fr-CH"/>
        </w:rPr>
        <w:t> :</w:t>
      </w:r>
    </w:p>
    <w:p w14:paraId="44E1C091" w14:textId="77777777" w:rsidR="00FD4E23" w:rsidRPr="00B7612F" w:rsidRDefault="00FD4E23" w:rsidP="00B7612F">
      <w:pPr>
        <w:pStyle w:val="Paragraphedeliste"/>
        <w:spacing w:line="276" w:lineRule="auto"/>
        <w:rPr>
          <w:noProof/>
          <w:lang w:eastAsia="fr-CH"/>
        </w:rPr>
      </w:pPr>
      <w:r w:rsidRPr="00B7612F">
        <w:rPr>
          <w:noProof/>
          <w:lang w:eastAsia="fr-CH"/>
        </w:rPr>
        <w:t xml:space="preserve">Il existe plusieurs </w:t>
      </w:r>
      <w:r w:rsidR="00B901BF" w:rsidRPr="00B7612F">
        <w:rPr>
          <w:noProof/>
          <w:lang w:eastAsia="fr-CH"/>
        </w:rPr>
        <w:t>type de méthode pour définir les relations entre les tables</w:t>
      </w:r>
      <w:r w:rsidR="00835A05" w:rsidRPr="00B7612F">
        <w:rPr>
          <w:noProof/>
          <w:lang w:eastAsia="fr-CH"/>
        </w:rPr>
        <w:t xml:space="preserve">. </w:t>
      </w:r>
    </w:p>
    <w:p w14:paraId="44E1C092" w14:textId="77777777" w:rsidR="00835A05" w:rsidRPr="00B7612F" w:rsidRDefault="00835A05" w:rsidP="00B7612F">
      <w:pPr>
        <w:pStyle w:val="Paragraphedeliste"/>
        <w:spacing w:line="276" w:lineRule="auto"/>
        <w:rPr>
          <w:noProof/>
          <w:lang w:eastAsia="fr-CH"/>
        </w:rPr>
      </w:pPr>
      <w:r w:rsidRPr="00B7612F">
        <w:rPr>
          <w:noProof/>
          <w:lang w:eastAsia="fr-CH"/>
        </w:rPr>
        <w:t xml:space="preserve">Pour les relations 1-1 nous utliserons </w:t>
      </w:r>
      <w:r w:rsidR="00BB2BF8" w:rsidRPr="00B7612F">
        <w:rPr>
          <w:noProof/>
          <w:lang w:eastAsia="fr-CH"/>
        </w:rPr>
        <w:t>la méthode « </w:t>
      </w:r>
      <w:r w:rsidR="00044854" w:rsidRPr="00B7612F">
        <w:rPr>
          <w:noProof/>
          <w:lang w:eastAsia="fr-CH"/>
        </w:rPr>
        <w:t>hasOne()»</w:t>
      </w:r>
      <w:r w:rsidR="00E963B7" w:rsidRPr="00B7612F">
        <w:rPr>
          <w:noProof/>
          <w:lang w:eastAsia="fr-CH"/>
        </w:rPr>
        <w:t xml:space="preserve"> ainsi que son</w:t>
      </w:r>
      <w:r w:rsidR="00EC3D81" w:rsidRPr="00B7612F">
        <w:rPr>
          <w:noProof/>
          <w:lang w:eastAsia="fr-CH"/>
        </w:rPr>
        <w:t xml:space="preserve"> inverse « </w:t>
      </w:r>
      <w:r w:rsidR="000252A5" w:rsidRPr="00B7612F">
        <w:rPr>
          <w:noProof/>
          <w:lang w:eastAsia="fr-CH"/>
        </w:rPr>
        <w:t>belongsTo() ».</w:t>
      </w:r>
    </w:p>
    <w:p w14:paraId="44E1C093" w14:textId="77777777" w:rsidR="000252A5" w:rsidRPr="00B7612F" w:rsidRDefault="000252A5" w:rsidP="00B7612F">
      <w:pPr>
        <w:pStyle w:val="Paragraphedeliste"/>
        <w:spacing w:line="276" w:lineRule="auto"/>
        <w:rPr>
          <w:noProof/>
          <w:lang w:eastAsia="fr-CH"/>
        </w:rPr>
      </w:pPr>
      <w:r w:rsidRPr="00B7612F">
        <w:rPr>
          <w:noProof/>
          <w:lang w:eastAsia="fr-CH"/>
        </w:rPr>
        <w:t xml:space="preserve">Pour les relations 1-N nous utiliserons </w:t>
      </w:r>
      <w:r w:rsidR="00AA5A28" w:rsidRPr="00B7612F">
        <w:rPr>
          <w:noProof/>
          <w:lang w:eastAsia="fr-CH"/>
        </w:rPr>
        <w:t xml:space="preserve">la méthode </w:t>
      </w:r>
      <w:r w:rsidRPr="00B7612F">
        <w:rPr>
          <w:noProof/>
          <w:lang w:eastAsia="fr-CH"/>
        </w:rPr>
        <w:t>« </w:t>
      </w:r>
      <w:r w:rsidR="00F455BF" w:rsidRPr="00B7612F">
        <w:rPr>
          <w:noProof/>
          <w:lang w:eastAsia="fr-CH"/>
        </w:rPr>
        <w:t>hasMany() »</w:t>
      </w:r>
      <w:r w:rsidR="00B757B9" w:rsidRPr="00B7612F">
        <w:rPr>
          <w:noProof/>
          <w:lang w:eastAsia="fr-CH"/>
        </w:rPr>
        <w:t xml:space="preserve"> </w:t>
      </w:r>
      <w:r w:rsidR="00E963B7" w:rsidRPr="00B7612F">
        <w:rPr>
          <w:noProof/>
          <w:lang w:eastAsia="fr-CH"/>
        </w:rPr>
        <w:t xml:space="preserve">ainsi que son </w:t>
      </w:r>
      <w:r w:rsidR="00B757B9" w:rsidRPr="00B7612F">
        <w:rPr>
          <w:noProof/>
          <w:lang w:eastAsia="fr-CH"/>
        </w:rPr>
        <w:t>inverse « belongsTo() ».</w:t>
      </w:r>
    </w:p>
    <w:p w14:paraId="44E1C099" w14:textId="3328044B" w:rsidR="00416C0F" w:rsidRDefault="003B47E0" w:rsidP="00E17404">
      <w:pPr>
        <w:pStyle w:val="Paragraphedeliste"/>
        <w:spacing w:line="276" w:lineRule="auto"/>
        <w:rPr>
          <w:noProof/>
          <w:lang w:eastAsia="fr-CH"/>
        </w:rPr>
      </w:pPr>
      <w:r w:rsidRPr="00B7612F">
        <w:t xml:space="preserve">Pour </w:t>
      </w:r>
      <w:r w:rsidR="0077237D" w:rsidRPr="00B7612F">
        <w:t>les relations</w:t>
      </w:r>
      <w:r w:rsidRPr="00B7612F">
        <w:t xml:space="preserve"> N-N </w:t>
      </w:r>
      <w:r w:rsidRPr="00B7612F">
        <w:rPr>
          <w:noProof/>
          <w:lang w:eastAsia="fr-CH"/>
        </w:rPr>
        <w:t>nous utiliserons la méthode « </w:t>
      </w:r>
      <w:r w:rsidR="00F214FB" w:rsidRPr="00B7612F">
        <w:rPr>
          <w:noProof/>
          <w:lang w:eastAsia="fr-CH"/>
        </w:rPr>
        <w:t>belongsTo</w:t>
      </w:r>
      <w:r w:rsidRPr="00B7612F">
        <w:rPr>
          <w:noProof/>
          <w:lang w:eastAsia="fr-CH"/>
        </w:rPr>
        <w:t xml:space="preserve">Many() » </w:t>
      </w:r>
      <w:r w:rsidR="00E766E1" w:rsidRPr="00B7612F">
        <w:rPr>
          <w:noProof/>
          <w:lang w:eastAsia="fr-CH"/>
        </w:rPr>
        <w:t>sur ce type de relation, il va falloir jouer avec une table intermédiaire.</w:t>
      </w:r>
    </w:p>
    <w:p w14:paraId="59FF97D5" w14:textId="77777777" w:rsidR="00E17404" w:rsidRPr="00B7612F" w:rsidRDefault="00E17404" w:rsidP="00E17404">
      <w:pPr>
        <w:pStyle w:val="Paragraphedeliste"/>
        <w:spacing w:line="276" w:lineRule="auto"/>
      </w:pPr>
    </w:p>
    <w:p w14:paraId="44E1C09A" w14:textId="77777777" w:rsidR="00783447" w:rsidRPr="00B7612F" w:rsidRDefault="00783447" w:rsidP="00B7612F">
      <w:pPr>
        <w:pStyle w:val="Titre2"/>
        <w:numPr>
          <w:ilvl w:val="2"/>
          <w:numId w:val="1"/>
        </w:numPr>
        <w:spacing w:line="276" w:lineRule="auto"/>
        <w:rPr>
          <w:rFonts w:ascii="Verdana" w:hAnsi="Verdana"/>
        </w:rPr>
      </w:pPr>
      <w:bookmarkStart w:id="21" w:name="_Toc103972401"/>
      <w:proofErr w:type="spellStart"/>
      <w:r w:rsidRPr="00B7612F">
        <w:rPr>
          <w:rFonts w:ascii="Verdana" w:hAnsi="Verdana"/>
        </w:rPr>
        <w:t>Factories</w:t>
      </w:r>
      <w:bookmarkEnd w:id="21"/>
      <w:proofErr w:type="spellEnd"/>
    </w:p>
    <w:p w14:paraId="44E1C09B" w14:textId="77777777" w:rsidR="00144D5C" w:rsidRPr="00B7612F" w:rsidRDefault="00144D5C" w:rsidP="00B7612F">
      <w:pPr>
        <w:spacing w:line="276" w:lineRule="auto"/>
        <w:ind w:left="2124"/>
      </w:pPr>
      <w:r w:rsidRPr="00B7612F">
        <w:t xml:space="preserve">Les </w:t>
      </w:r>
      <w:proofErr w:type="spellStart"/>
      <w:r w:rsidRPr="00B7612F">
        <w:t>factories</w:t>
      </w:r>
      <w:proofErr w:type="spellEnd"/>
      <w:r w:rsidRPr="00B7612F">
        <w:t xml:space="preserve"> servent </w:t>
      </w:r>
      <w:r w:rsidR="00E864DB" w:rsidRPr="00B7612F">
        <w:t>à générer facilement des</w:t>
      </w:r>
      <w:r w:rsidR="006605A5" w:rsidRPr="00B7612F">
        <w:t xml:space="preserve"> quantités de</w:t>
      </w:r>
      <w:r w:rsidR="00E864DB" w:rsidRPr="00B7612F">
        <w:t xml:space="preserve"> </w:t>
      </w:r>
      <w:r w:rsidR="002D219F" w:rsidRPr="00B7612F">
        <w:t>données</w:t>
      </w:r>
      <w:r w:rsidR="006605A5" w:rsidRPr="00B7612F">
        <w:t xml:space="preserve"> aléatoires</w:t>
      </w:r>
      <w:r w:rsidR="002D219F" w:rsidRPr="00B7612F">
        <w:t xml:space="preserve"> afin de remplir la DB avec des données de test.</w:t>
      </w:r>
      <w:r w:rsidR="006605A5" w:rsidRPr="00B7612F">
        <w:t xml:space="preserve"> </w:t>
      </w:r>
      <w:r w:rsidR="008E0846" w:rsidRPr="00B7612F">
        <w:t xml:space="preserve">Elles vont passer par l’intermédiaire des modèles. </w:t>
      </w:r>
      <w:r w:rsidR="002D219F" w:rsidRPr="00B7612F">
        <w:t xml:space="preserve"> </w:t>
      </w:r>
    </w:p>
    <w:p w14:paraId="44E1C09C" w14:textId="77777777" w:rsidR="00D20813" w:rsidRPr="00B7612F" w:rsidRDefault="00D20813" w:rsidP="00B7612F">
      <w:pPr>
        <w:spacing w:line="276" w:lineRule="auto"/>
        <w:ind w:left="2124"/>
      </w:pPr>
      <w:r w:rsidRPr="00B7612F">
        <w:t xml:space="preserve">Les </w:t>
      </w:r>
      <w:proofErr w:type="spellStart"/>
      <w:r w:rsidRPr="00B7612F">
        <w:t>factories</w:t>
      </w:r>
      <w:proofErr w:type="spellEnd"/>
      <w:r w:rsidRPr="00B7612F">
        <w:t xml:space="preserve"> se présentent sous cette forme :</w:t>
      </w:r>
    </w:p>
    <w:p w14:paraId="44E1C09D" w14:textId="77777777" w:rsidR="00D20813" w:rsidRPr="00B7612F" w:rsidRDefault="00D20813" w:rsidP="00B7612F">
      <w:pPr>
        <w:spacing w:line="276" w:lineRule="auto"/>
        <w:jc w:val="center"/>
      </w:pPr>
      <w:r w:rsidRPr="00B7612F">
        <w:rPr>
          <w:noProof/>
          <w:lang w:eastAsia="fr-CH"/>
        </w:rPr>
        <w:drawing>
          <wp:inline distT="0" distB="0" distL="0" distR="0" wp14:anchorId="44E1C0D0" wp14:editId="44E1C0D1">
            <wp:extent cx="4058216" cy="33342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tories.png"/>
                    <pic:cNvPicPr/>
                  </pic:nvPicPr>
                  <pic:blipFill>
                    <a:blip r:embed="rId13">
                      <a:extLst>
                        <a:ext uri="{28A0092B-C50C-407E-A947-70E740481C1C}">
                          <a14:useLocalDpi xmlns:a14="http://schemas.microsoft.com/office/drawing/2010/main" val="0"/>
                        </a:ext>
                      </a:extLst>
                    </a:blip>
                    <a:stretch>
                      <a:fillRect/>
                    </a:stretch>
                  </pic:blipFill>
                  <pic:spPr>
                    <a:xfrm>
                      <a:off x="0" y="0"/>
                      <a:ext cx="4058216" cy="3334215"/>
                    </a:xfrm>
                    <a:prstGeom prst="rect">
                      <a:avLst/>
                    </a:prstGeom>
                  </pic:spPr>
                </pic:pic>
              </a:graphicData>
            </a:graphic>
          </wp:inline>
        </w:drawing>
      </w:r>
    </w:p>
    <w:p w14:paraId="44E1C09E" w14:textId="4D896162" w:rsidR="00336EC4" w:rsidRPr="00B7612F" w:rsidRDefault="00336EC4" w:rsidP="00B7612F">
      <w:pPr>
        <w:spacing w:line="276" w:lineRule="auto"/>
      </w:pPr>
      <w:r w:rsidRPr="00B7612F">
        <w:t>C’est une class</w:t>
      </w:r>
      <w:r w:rsidR="00E17404">
        <w:t>e</w:t>
      </w:r>
      <w:r w:rsidRPr="00B7612F">
        <w:t xml:space="preserve"> qui possède différents éléments, variables et fonctions utiles.</w:t>
      </w:r>
      <w:r w:rsidR="007F7115" w:rsidRPr="00B7612F">
        <w:t xml:space="preserve"> On peut facilement les générer via la commande suivante « </w:t>
      </w:r>
      <w:proofErr w:type="spellStart"/>
      <w:r w:rsidR="00324747" w:rsidRPr="00B7612F">
        <w:t>php</w:t>
      </w:r>
      <w:proofErr w:type="spellEnd"/>
      <w:r w:rsidR="00324747" w:rsidRPr="00B7612F">
        <w:t xml:space="preserve"> artisan </w:t>
      </w:r>
      <w:proofErr w:type="spellStart"/>
      <w:proofErr w:type="gramStart"/>
      <w:r w:rsidR="00324747" w:rsidRPr="00B7612F">
        <w:t>make:factory</w:t>
      </w:r>
      <w:proofErr w:type="spellEnd"/>
      <w:proofErr w:type="gramEnd"/>
      <w:r w:rsidR="00324747" w:rsidRPr="00B7612F">
        <w:t xml:space="preserve"> </w:t>
      </w:r>
      <w:proofErr w:type="spellStart"/>
      <w:r w:rsidR="00324747" w:rsidRPr="00B7612F">
        <w:t>Namefactory</w:t>
      </w:r>
      <w:proofErr w:type="spellEnd"/>
      <w:r w:rsidR="00324747" w:rsidRPr="00B7612F">
        <w:t xml:space="preserve"> --model=</w:t>
      </w:r>
      <w:proofErr w:type="spellStart"/>
      <w:r w:rsidR="00324747" w:rsidRPr="00B7612F">
        <w:t>NameModel</w:t>
      </w:r>
      <w:proofErr w:type="spellEnd"/>
      <w:r w:rsidR="007F7115" w:rsidRPr="00B7612F">
        <w:t>».</w:t>
      </w:r>
      <w:r w:rsidR="00324747" w:rsidRPr="00B7612F">
        <w:t xml:space="preserve"> Il faut lier la </w:t>
      </w:r>
      <w:proofErr w:type="spellStart"/>
      <w:r w:rsidR="00324747" w:rsidRPr="00B7612F">
        <w:t>factories</w:t>
      </w:r>
      <w:proofErr w:type="spellEnd"/>
      <w:r w:rsidR="00324747" w:rsidRPr="00B7612F">
        <w:t xml:space="preserve"> au modèle. </w:t>
      </w:r>
      <w:r w:rsidR="00745641" w:rsidRPr="00B7612F">
        <w:t xml:space="preserve">Nous pouvons créer des données </w:t>
      </w:r>
      <w:r w:rsidR="004F387C" w:rsidRPr="00B7612F">
        <w:t xml:space="preserve">manuellement </w:t>
      </w:r>
      <w:r w:rsidR="00745641" w:rsidRPr="00B7612F">
        <w:t xml:space="preserve">via les commandes suivantes : </w:t>
      </w:r>
    </w:p>
    <w:p w14:paraId="44E1C09F" w14:textId="77777777" w:rsidR="003F6A75" w:rsidRPr="00B7612F" w:rsidRDefault="003F6A75" w:rsidP="00B7612F">
      <w:pPr>
        <w:pStyle w:val="Paragraphedeliste"/>
        <w:numPr>
          <w:ilvl w:val="0"/>
          <w:numId w:val="4"/>
        </w:numPr>
        <w:spacing w:line="276" w:lineRule="auto"/>
      </w:pPr>
      <w:proofErr w:type="spellStart"/>
      <w:proofErr w:type="gramStart"/>
      <w:r w:rsidRPr="00B7612F">
        <w:t>php</w:t>
      </w:r>
      <w:proofErr w:type="spellEnd"/>
      <w:proofErr w:type="gramEnd"/>
      <w:r w:rsidRPr="00B7612F">
        <w:t xml:space="preserve"> artisan tinker</w:t>
      </w:r>
    </w:p>
    <w:p w14:paraId="44E1C0A0" w14:textId="77777777" w:rsidR="003F6A75" w:rsidRPr="00B7612F" w:rsidRDefault="003F6A75" w:rsidP="00B7612F">
      <w:pPr>
        <w:pStyle w:val="Paragraphedeliste"/>
        <w:numPr>
          <w:ilvl w:val="0"/>
          <w:numId w:val="4"/>
        </w:numPr>
        <w:spacing w:line="276" w:lineRule="auto"/>
      </w:pPr>
      <w:proofErr w:type="spellStart"/>
      <w:proofErr w:type="gramStart"/>
      <w:r w:rsidRPr="00B7612F">
        <w:t>NameModel</w:t>
      </w:r>
      <w:proofErr w:type="spellEnd"/>
      <w:r w:rsidRPr="00B7612F">
        <w:t>::</w:t>
      </w:r>
      <w:proofErr w:type="spellStart"/>
      <w:proofErr w:type="gramEnd"/>
      <w:r w:rsidRPr="00B7612F">
        <w:t>factory</w:t>
      </w:r>
      <w:proofErr w:type="spellEnd"/>
      <w:r w:rsidRPr="00B7612F">
        <w:t>()-&gt;count(10)-&gt;</w:t>
      </w:r>
      <w:proofErr w:type="spellStart"/>
      <w:r w:rsidRPr="00B7612F">
        <w:t>create</w:t>
      </w:r>
      <w:proofErr w:type="spellEnd"/>
      <w:r w:rsidRPr="00B7612F">
        <w:t>();</w:t>
      </w:r>
    </w:p>
    <w:p w14:paraId="44E1C0A1" w14:textId="5B8704B5" w:rsidR="005234C2" w:rsidRPr="00B7612F" w:rsidRDefault="005234C2" w:rsidP="00B7612F">
      <w:pPr>
        <w:spacing w:line="276" w:lineRule="auto"/>
      </w:pPr>
      <w:r w:rsidRPr="00B7612F">
        <w:lastRenderedPageBreak/>
        <w:t xml:space="preserve">La première commande va ouvrir une sorte de </w:t>
      </w:r>
      <w:r w:rsidR="00BF4259">
        <w:t xml:space="preserve">« bac-à-sable » </w:t>
      </w:r>
      <w:r w:rsidR="00777B3B">
        <w:t xml:space="preserve">où l’on pourra exécuter </w:t>
      </w:r>
      <w:r w:rsidR="00BA2C9E">
        <w:t>des commandes permettant la génération de données aléatoire</w:t>
      </w:r>
      <w:r w:rsidR="00814453">
        <w:t xml:space="preserve"> manuelle</w:t>
      </w:r>
      <w:r w:rsidR="00BA2C9E">
        <w:t xml:space="preserve"> </w:t>
      </w:r>
      <w:r w:rsidR="00814453">
        <w:t>en appelant le model que l’on veut (2eme commande).</w:t>
      </w:r>
    </w:p>
    <w:p w14:paraId="44E1C0A2" w14:textId="77777777" w:rsidR="001D38A7" w:rsidRPr="00B7612F" w:rsidRDefault="001D38A7" w:rsidP="00B7612F">
      <w:pPr>
        <w:pStyle w:val="Paragraphedeliste"/>
        <w:spacing w:line="276" w:lineRule="auto"/>
        <w:ind w:left="1080"/>
      </w:pPr>
    </w:p>
    <w:p w14:paraId="44E1C0A3" w14:textId="77777777" w:rsidR="001D38A7" w:rsidRPr="00B7612F" w:rsidRDefault="001D38A7" w:rsidP="00B7612F">
      <w:pPr>
        <w:pStyle w:val="Paragraphedeliste"/>
        <w:numPr>
          <w:ilvl w:val="0"/>
          <w:numId w:val="2"/>
        </w:numPr>
        <w:spacing w:line="276" w:lineRule="auto"/>
      </w:pPr>
      <w:r w:rsidRPr="00B7612F">
        <w:rPr>
          <w:noProof/>
          <w:lang w:eastAsia="fr-CH"/>
        </w:rPr>
        <w:t>L’élément « p</w:t>
      </w:r>
      <w:r w:rsidR="004C0F02" w:rsidRPr="00B7612F">
        <w:rPr>
          <w:noProof/>
          <w:lang w:eastAsia="fr-CH"/>
        </w:rPr>
        <w:t>rotected $model</w:t>
      </w:r>
      <w:r w:rsidRPr="00B7612F">
        <w:rPr>
          <w:noProof/>
          <w:lang w:eastAsia="fr-CH"/>
        </w:rPr>
        <w:t xml:space="preserve"> =</w:t>
      </w:r>
      <w:r w:rsidR="004C0F02" w:rsidRPr="00B7612F">
        <w:rPr>
          <w:noProof/>
          <w:lang w:eastAsia="fr-CH"/>
        </w:rPr>
        <w:t>t_author::class</w:t>
      </w:r>
      <w:r w:rsidRPr="00B7612F">
        <w:rPr>
          <w:noProof/>
          <w:lang w:eastAsia="fr-CH"/>
        </w:rPr>
        <w:t xml:space="preserve">» permet de </w:t>
      </w:r>
      <w:r w:rsidR="004C0F02" w:rsidRPr="00B7612F">
        <w:rPr>
          <w:noProof/>
          <w:lang w:eastAsia="fr-CH"/>
        </w:rPr>
        <w:t xml:space="preserve">lier </w:t>
      </w:r>
      <w:r w:rsidR="00DC501A" w:rsidRPr="00B7612F">
        <w:rPr>
          <w:noProof/>
          <w:lang w:eastAsia="fr-CH"/>
        </w:rPr>
        <w:t>le model à la factorie.</w:t>
      </w:r>
    </w:p>
    <w:p w14:paraId="44E1C0A4" w14:textId="77777777" w:rsidR="001D38A7" w:rsidRPr="00B7612F" w:rsidRDefault="00DC501A" w:rsidP="00B7612F">
      <w:pPr>
        <w:pStyle w:val="Paragraphedeliste"/>
        <w:numPr>
          <w:ilvl w:val="0"/>
          <w:numId w:val="2"/>
        </w:numPr>
        <w:spacing w:line="276" w:lineRule="auto"/>
      </w:pPr>
      <w:r w:rsidRPr="00B7612F">
        <w:t xml:space="preserve">La fonction « </w:t>
      </w:r>
      <w:proofErr w:type="spellStart"/>
      <w:proofErr w:type="gramStart"/>
      <w:r w:rsidRPr="00B7612F">
        <w:t>definition</w:t>
      </w:r>
      <w:proofErr w:type="spellEnd"/>
      <w:r w:rsidRPr="00B7612F">
        <w:t>(</w:t>
      </w:r>
      <w:proofErr w:type="gramEnd"/>
      <w:r w:rsidRPr="00B7612F">
        <w:t>) » permet la génération de donnée sur demande</w:t>
      </w:r>
      <w:r w:rsidR="00961932" w:rsidRPr="00B7612F">
        <w:t>, à l’aide de l’objet « </w:t>
      </w:r>
      <w:proofErr w:type="spellStart"/>
      <w:r w:rsidR="00961932" w:rsidRPr="00B7612F">
        <w:t>faker</w:t>
      </w:r>
      <w:proofErr w:type="spellEnd"/>
      <w:r w:rsidR="00961932" w:rsidRPr="00B7612F">
        <w:t> »</w:t>
      </w:r>
      <w:r w:rsidR="00ED4F1C" w:rsidRPr="00B7612F">
        <w:t xml:space="preserve">. Il est possible de générer : des noms, mails, textes, nom de pays, </w:t>
      </w:r>
      <w:proofErr w:type="spellStart"/>
      <w:r w:rsidR="00657E44" w:rsidRPr="00B7612F">
        <w:t>numérot</w:t>
      </w:r>
      <w:proofErr w:type="spellEnd"/>
      <w:r w:rsidR="00657E44" w:rsidRPr="00B7612F">
        <w:t xml:space="preserve"> de </w:t>
      </w:r>
      <w:proofErr w:type="spellStart"/>
      <w:r w:rsidR="00657E44" w:rsidRPr="00B7612F">
        <w:t>télépones</w:t>
      </w:r>
      <w:proofErr w:type="spellEnd"/>
      <w:r w:rsidR="00657E44" w:rsidRPr="00B7612F">
        <w:t xml:space="preserve"> etc…</w:t>
      </w:r>
      <w:r w:rsidR="00961932" w:rsidRPr="00B7612F">
        <w:t xml:space="preserve"> </w:t>
      </w:r>
    </w:p>
    <w:p w14:paraId="44E1C0A5" w14:textId="77777777" w:rsidR="00D20813" w:rsidRPr="00B7612F" w:rsidRDefault="00D20813" w:rsidP="00B7612F">
      <w:pPr>
        <w:spacing w:line="276" w:lineRule="auto"/>
      </w:pPr>
    </w:p>
    <w:p w14:paraId="44E1C0A6" w14:textId="77777777" w:rsidR="00783447" w:rsidRPr="00B7612F" w:rsidRDefault="00783447" w:rsidP="00B7612F">
      <w:pPr>
        <w:pStyle w:val="Titre2"/>
        <w:numPr>
          <w:ilvl w:val="2"/>
          <w:numId w:val="1"/>
        </w:numPr>
        <w:spacing w:line="276" w:lineRule="auto"/>
        <w:rPr>
          <w:rFonts w:ascii="Verdana" w:hAnsi="Verdana"/>
        </w:rPr>
      </w:pPr>
      <w:bookmarkStart w:id="22" w:name="_Toc103972402"/>
      <w:r w:rsidRPr="00B7612F">
        <w:rPr>
          <w:rFonts w:ascii="Verdana" w:hAnsi="Verdana"/>
        </w:rPr>
        <w:t>Migrations</w:t>
      </w:r>
      <w:bookmarkEnd w:id="22"/>
    </w:p>
    <w:p w14:paraId="44E1C0A7" w14:textId="21CF4C1E" w:rsidR="00D81AD8" w:rsidRPr="00B7612F" w:rsidRDefault="00D81AD8" w:rsidP="00B7612F">
      <w:pPr>
        <w:spacing w:line="276" w:lineRule="auto"/>
        <w:ind w:left="1416"/>
      </w:pPr>
      <w:r w:rsidRPr="00B7612F">
        <w:t xml:space="preserve">Les migrations servent </w:t>
      </w:r>
      <w:r w:rsidR="00B8319D" w:rsidRPr="00B7612F">
        <w:t xml:space="preserve">à l’interaction </w:t>
      </w:r>
      <w:r w:rsidR="009E0945" w:rsidRPr="00B7612F">
        <w:t xml:space="preserve">directe </w:t>
      </w:r>
      <w:r w:rsidR="00B8319D" w:rsidRPr="00B7612F">
        <w:t xml:space="preserve">avec la </w:t>
      </w:r>
      <w:r w:rsidR="009E0945" w:rsidRPr="00B7612F">
        <w:t xml:space="preserve">DB sur phpMyAdmin par exemple. </w:t>
      </w:r>
      <w:r w:rsidR="00567DD2">
        <w:t xml:space="preserve">C’est grâce aux migrations que nous définissons le nom de la table, le nom de ses attributs ainsi que leurs types. Nous pouvons aussi définir les relations entre chaque </w:t>
      </w:r>
      <w:r w:rsidR="00567DD2">
        <w:t>table</w:t>
      </w:r>
      <w:r w:rsidR="00567DD2">
        <w:t xml:space="preserve"> en précisant les clés étrangères.</w:t>
      </w:r>
    </w:p>
    <w:p w14:paraId="44E1C0A8" w14:textId="77777777" w:rsidR="000C4EB3" w:rsidRPr="00B7612F" w:rsidRDefault="000C4EB3" w:rsidP="00B7612F">
      <w:pPr>
        <w:spacing w:line="276" w:lineRule="auto"/>
        <w:jc w:val="center"/>
      </w:pPr>
      <w:r w:rsidRPr="00B7612F">
        <w:rPr>
          <w:noProof/>
          <w:lang w:eastAsia="fr-CH"/>
        </w:rPr>
        <w:drawing>
          <wp:inline distT="0" distB="0" distL="0" distR="0" wp14:anchorId="44E1C0D2" wp14:editId="44E1C0D3">
            <wp:extent cx="4933950" cy="38048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grations.png"/>
                    <pic:cNvPicPr/>
                  </pic:nvPicPr>
                  <pic:blipFill>
                    <a:blip r:embed="rId14">
                      <a:extLst>
                        <a:ext uri="{28A0092B-C50C-407E-A947-70E740481C1C}">
                          <a14:useLocalDpi xmlns:a14="http://schemas.microsoft.com/office/drawing/2010/main" val="0"/>
                        </a:ext>
                      </a:extLst>
                    </a:blip>
                    <a:stretch>
                      <a:fillRect/>
                    </a:stretch>
                  </pic:blipFill>
                  <pic:spPr>
                    <a:xfrm>
                      <a:off x="0" y="0"/>
                      <a:ext cx="4943010" cy="3811872"/>
                    </a:xfrm>
                    <a:prstGeom prst="rect">
                      <a:avLst/>
                    </a:prstGeom>
                  </pic:spPr>
                </pic:pic>
              </a:graphicData>
            </a:graphic>
          </wp:inline>
        </w:drawing>
      </w:r>
    </w:p>
    <w:p w14:paraId="44E1C0A9" w14:textId="7CB3A444" w:rsidR="00984E7E" w:rsidRPr="00B7612F" w:rsidRDefault="00B1183D" w:rsidP="00B7612F">
      <w:pPr>
        <w:spacing w:line="276" w:lineRule="auto"/>
      </w:pPr>
      <w:r w:rsidRPr="00B7612F">
        <w:t>C’est une class</w:t>
      </w:r>
      <w:r w:rsidR="00E17404">
        <w:t>e</w:t>
      </w:r>
      <w:r w:rsidRPr="00B7612F">
        <w:t xml:space="preserve"> qui possède différents éléments, variables et fonctions utiles. On peut facilement les générer via la commande suivante « </w:t>
      </w:r>
      <w:proofErr w:type="spellStart"/>
      <w:r w:rsidR="00853D16" w:rsidRPr="00B7612F">
        <w:t>php</w:t>
      </w:r>
      <w:proofErr w:type="spellEnd"/>
      <w:r w:rsidR="00853D16" w:rsidRPr="00B7612F">
        <w:t xml:space="preserve"> artisan </w:t>
      </w:r>
      <w:proofErr w:type="spellStart"/>
      <w:proofErr w:type="gramStart"/>
      <w:r w:rsidR="00853D16" w:rsidRPr="00B7612F">
        <w:t>make:migration</w:t>
      </w:r>
      <w:proofErr w:type="spellEnd"/>
      <w:proofErr w:type="gramEnd"/>
      <w:r w:rsidRPr="00B7612F">
        <w:t xml:space="preserve"> </w:t>
      </w:r>
      <w:proofErr w:type="spellStart"/>
      <w:r w:rsidRPr="00B7612F">
        <w:t>Namef</w:t>
      </w:r>
      <w:r w:rsidR="00853D16" w:rsidRPr="00B7612F">
        <w:t>OfMigration</w:t>
      </w:r>
      <w:proofErr w:type="spellEnd"/>
      <w:r w:rsidR="00853D16" w:rsidRPr="00B7612F">
        <w:t xml:space="preserve"> ». </w:t>
      </w:r>
      <w:r w:rsidR="00BA01B7" w:rsidRPr="00B7612F">
        <w:t xml:space="preserve">Nous pouvons exécuter les migrations via </w:t>
      </w:r>
      <w:r w:rsidR="00BA01B7" w:rsidRPr="00B7612F">
        <w:lastRenderedPageBreak/>
        <w:t xml:space="preserve">la commande suivante </w:t>
      </w:r>
      <w:proofErr w:type="gramStart"/>
      <w:r w:rsidR="00BA01B7" w:rsidRPr="00B7612F">
        <w:t xml:space="preserve">«  </w:t>
      </w:r>
      <w:proofErr w:type="spellStart"/>
      <w:r w:rsidR="003478BF" w:rsidRPr="00B7612F">
        <w:t>php</w:t>
      </w:r>
      <w:proofErr w:type="spellEnd"/>
      <w:proofErr w:type="gramEnd"/>
      <w:r w:rsidR="003478BF" w:rsidRPr="00B7612F">
        <w:t xml:space="preserve"> artisan </w:t>
      </w:r>
      <w:proofErr w:type="spellStart"/>
      <w:r w:rsidR="003478BF" w:rsidRPr="00B7612F">
        <w:t>migrate</w:t>
      </w:r>
      <w:proofErr w:type="spellEnd"/>
      <w:r w:rsidR="003478BF" w:rsidRPr="00B7612F">
        <w:t> » ou « </w:t>
      </w:r>
      <w:proofErr w:type="spellStart"/>
      <w:r w:rsidR="00984E7E" w:rsidRPr="00B7612F">
        <w:t>php</w:t>
      </w:r>
      <w:proofErr w:type="spellEnd"/>
      <w:r w:rsidR="00984E7E" w:rsidRPr="00B7612F">
        <w:t xml:space="preserve"> artisan </w:t>
      </w:r>
      <w:proofErr w:type="spellStart"/>
      <w:r w:rsidR="00984E7E" w:rsidRPr="00B7612F">
        <w:t>migrate:refresh</w:t>
      </w:r>
      <w:proofErr w:type="spellEnd"/>
      <w:r w:rsidR="00984E7E" w:rsidRPr="00B7612F">
        <w:t> ».</w:t>
      </w:r>
    </w:p>
    <w:p w14:paraId="44E1C0AA" w14:textId="77777777" w:rsidR="008C6401" w:rsidRPr="00B7612F" w:rsidRDefault="00724CB7" w:rsidP="00B7612F">
      <w:pPr>
        <w:pStyle w:val="Paragraphedeliste"/>
        <w:numPr>
          <w:ilvl w:val="0"/>
          <w:numId w:val="2"/>
        </w:numPr>
        <w:spacing w:line="276" w:lineRule="auto"/>
      </w:pPr>
      <w:r w:rsidRPr="00B7612F">
        <w:t xml:space="preserve">Dans </w:t>
      </w:r>
      <w:r w:rsidR="00E63E36" w:rsidRPr="00B7612F">
        <w:t>l</w:t>
      </w:r>
      <w:r w:rsidRPr="00B7612F">
        <w:t>a fonction « </w:t>
      </w:r>
      <w:proofErr w:type="gramStart"/>
      <w:r w:rsidRPr="00B7612F">
        <w:t>up(</w:t>
      </w:r>
      <w:proofErr w:type="gramEnd"/>
      <w:r w:rsidRPr="00B7612F">
        <w:t>) » , nous définissons</w:t>
      </w:r>
      <w:r w:rsidR="00EC5183" w:rsidRPr="00B7612F">
        <w:t xml:space="preserve"> : le nom de la table, ses attributs </w:t>
      </w:r>
      <w:r w:rsidR="0054172B" w:rsidRPr="00B7612F">
        <w:t>et leurs types ainsi que l’espace occupé. Nous renseignons aussi les clés étrangères de la table.</w:t>
      </w:r>
    </w:p>
    <w:p w14:paraId="44E1C0AB" w14:textId="35A786BC" w:rsidR="00724CB7" w:rsidRPr="00B7612F" w:rsidRDefault="008C6401" w:rsidP="00B7612F">
      <w:pPr>
        <w:pStyle w:val="Paragraphedeliste"/>
        <w:numPr>
          <w:ilvl w:val="0"/>
          <w:numId w:val="2"/>
        </w:numPr>
        <w:spacing w:line="276" w:lineRule="auto"/>
      </w:pPr>
      <w:r w:rsidRPr="00B7612F">
        <w:t xml:space="preserve">Dans </w:t>
      </w:r>
      <w:r w:rsidR="00E63E36" w:rsidRPr="00B7612F">
        <w:t>la fonction « </w:t>
      </w:r>
      <w:proofErr w:type="gramStart"/>
      <w:r w:rsidR="00E63E36" w:rsidRPr="00B7612F">
        <w:t>down(</w:t>
      </w:r>
      <w:proofErr w:type="gramEnd"/>
      <w:r w:rsidR="00E63E36" w:rsidRPr="00B7612F">
        <w:t>) », nous pouvons drop la table existante. Cela est utilisé lors d’un « </w:t>
      </w:r>
      <w:proofErr w:type="spellStart"/>
      <w:r w:rsidR="00E63E36" w:rsidRPr="00B7612F">
        <w:t>php</w:t>
      </w:r>
      <w:proofErr w:type="spellEnd"/>
      <w:r w:rsidR="00E63E36" w:rsidRPr="00B7612F">
        <w:t xml:space="preserve"> artisan </w:t>
      </w:r>
      <w:proofErr w:type="spellStart"/>
      <w:proofErr w:type="gramStart"/>
      <w:r w:rsidR="00E63E36" w:rsidRPr="00B7612F">
        <w:t>migrate:reset</w:t>
      </w:r>
      <w:proofErr w:type="spellEnd"/>
      <w:proofErr w:type="gramEnd"/>
      <w:r w:rsidR="00E63E36" w:rsidRPr="00B7612F">
        <w:t xml:space="preserve"> » </w:t>
      </w:r>
      <w:r w:rsidR="00692E5E">
        <w:t>ou d’un « </w:t>
      </w:r>
      <w:proofErr w:type="spellStart"/>
      <w:r w:rsidR="00692E5E">
        <w:t>php</w:t>
      </w:r>
      <w:proofErr w:type="spellEnd"/>
      <w:r w:rsidR="00692E5E">
        <w:t xml:space="preserve"> artisan </w:t>
      </w:r>
      <w:proofErr w:type="spellStart"/>
      <w:r w:rsidR="00692E5E">
        <w:t>migrate</w:t>
      </w:r>
      <w:proofErr w:type="spellEnd"/>
      <w:r w:rsidR="00692E5E">
        <w:t> :rollback  --</w:t>
      </w:r>
      <w:proofErr w:type="spellStart"/>
      <w:r w:rsidR="00692E5E">
        <w:t>step</w:t>
      </w:r>
      <w:proofErr w:type="spellEnd"/>
      <w:r w:rsidR="00692E5E">
        <w:t xml:space="preserve">=2» par exemple. Cela veut donc dire que </w:t>
      </w:r>
      <w:proofErr w:type="spellStart"/>
      <w:r w:rsidR="00692E5E">
        <w:t>Laravel</w:t>
      </w:r>
      <w:proofErr w:type="spellEnd"/>
      <w:r w:rsidR="00692E5E">
        <w:t xml:space="preserve"> garde en mémoire les différentes migrations que nous avons fait durant le projet</w:t>
      </w:r>
      <w:r w:rsidR="00692E5E">
        <w:t>.</w:t>
      </w:r>
    </w:p>
    <w:p w14:paraId="44E1C0AC" w14:textId="77777777" w:rsidR="003478BF" w:rsidRPr="00B7612F" w:rsidRDefault="003478BF" w:rsidP="00B7612F">
      <w:pPr>
        <w:spacing w:line="276" w:lineRule="auto"/>
      </w:pPr>
    </w:p>
    <w:p w14:paraId="44E1C0AD" w14:textId="77777777" w:rsidR="00783447" w:rsidRPr="00B7612F" w:rsidRDefault="00783447" w:rsidP="00B7612F">
      <w:pPr>
        <w:pStyle w:val="Titre2"/>
        <w:numPr>
          <w:ilvl w:val="2"/>
          <w:numId w:val="1"/>
        </w:numPr>
        <w:spacing w:line="276" w:lineRule="auto"/>
        <w:rPr>
          <w:rFonts w:ascii="Verdana" w:hAnsi="Verdana"/>
        </w:rPr>
      </w:pPr>
      <w:bookmarkStart w:id="23" w:name="_Toc103972403"/>
      <w:r w:rsidRPr="00B7612F">
        <w:rPr>
          <w:rFonts w:ascii="Verdana" w:hAnsi="Verdana"/>
        </w:rPr>
        <w:t>Seeders</w:t>
      </w:r>
      <w:bookmarkEnd w:id="23"/>
    </w:p>
    <w:p w14:paraId="18811FDA" w14:textId="38DC180D" w:rsidR="00E17404" w:rsidRDefault="00E17404" w:rsidP="00E17404">
      <w:pPr>
        <w:ind w:left="1416"/>
        <w:jc w:val="both"/>
      </w:pPr>
      <w:r>
        <w:t xml:space="preserve">Les seeders </w:t>
      </w:r>
      <w:r w:rsidR="00F65264">
        <w:t>permettent</w:t>
      </w:r>
      <w:r>
        <w:t xml:space="preserve"> d’exécuter les </w:t>
      </w:r>
      <w:proofErr w:type="spellStart"/>
      <w:r>
        <w:t>factories</w:t>
      </w:r>
      <w:proofErr w:type="spellEnd"/>
      <w:r>
        <w:t xml:space="preserve"> faites précédemment mais de manière plus directe et automatisée. Ils permettent donc la génération plus simplifiée de données dans la BD. </w:t>
      </w:r>
    </w:p>
    <w:p w14:paraId="2CAF9AEE" w14:textId="77777777" w:rsidR="00E17404" w:rsidRDefault="00E17404" w:rsidP="00E17404">
      <w:pPr>
        <w:ind w:left="1416"/>
        <w:jc w:val="both"/>
      </w:pPr>
    </w:p>
    <w:p w14:paraId="67D760CB" w14:textId="77777777" w:rsidR="00E17404" w:rsidRDefault="00E17404" w:rsidP="00E17404">
      <w:pPr>
        <w:ind w:left="1416"/>
        <w:jc w:val="both"/>
      </w:pPr>
      <w:r>
        <w:t>Les seeders se présentent sous cette forme :</w:t>
      </w:r>
    </w:p>
    <w:p w14:paraId="4CA93EC3" w14:textId="77777777" w:rsidR="00E17404" w:rsidRDefault="00E17404" w:rsidP="00C4250A">
      <w:pPr>
        <w:jc w:val="center"/>
      </w:pPr>
      <w:r>
        <w:rPr>
          <w:noProof/>
          <w:lang w:eastAsia="fr-CH"/>
        </w:rPr>
        <w:drawing>
          <wp:inline distT="0" distB="0" distL="0" distR="0" wp14:anchorId="2BFC82E0" wp14:editId="113593D5">
            <wp:extent cx="3295650" cy="30002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eders1.png"/>
                    <pic:cNvPicPr/>
                  </pic:nvPicPr>
                  <pic:blipFill>
                    <a:blip r:embed="rId15">
                      <a:extLst>
                        <a:ext uri="{28A0092B-C50C-407E-A947-70E740481C1C}">
                          <a14:useLocalDpi xmlns:a14="http://schemas.microsoft.com/office/drawing/2010/main" val="0"/>
                        </a:ext>
                      </a:extLst>
                    </a:blip>
                    <a:stretch>
                      <a:fillRect/>
                    </a:stretch>
                  </pic:blipFill>
                  <pic:spPr>
                    <a:xfrm>
                      <a:off x="0" y="0"/>
                      <a:ext cx="3306223" cy="3009911"/>
                    </a:xfrm>
                    <a:prstGeom prst="rect">
                      <a:avLst/>
                    </a:prstGeom>
                  </pic:spPr>
                </pic:pic>
              </a:graphicData>
            </a:graphic>
          </wp:inline>
        </w:drawing>
      </w:r>
    </w:p>
    <w:p w14:paraId="13D991B7" w14:textId="77777777" w:rsidR="00E17404" w:rsidRDefault="00E17404" w:rsidP="00E17404">
      <w:pPr>
        <w:jc w:val="both"/>
      </w:pPr>
      <w:r>
        <w:t>On peut facilement les générer via la commande suivante « </w:t>
      </w:r>
      <w:proofErr w:type="spellStart"/>
      <w:r>
        <w:t>php</w:t>
      </w:r>
      <w:proofErr w:type="spellEnd"/>
      <w:r>
        <w:t xml:space="preserve"> artisan </w:t>
      </w:r>
      <w:proofErr w:type="spellStart"/>
      <w:proofErr w:type="gramStart"/>
      <w:r>
        <w:t>make:seeder</w:t>
      </w:r>
      <w:proofErr w:type="spellEnd"/>
      <w:proofErr w:type="gramEnd"/>
      <w:r>
        <w:t xml:space="preserve"> </w:t>
      </w:r>
      <w:proofErr w:type="spellStart"/>
      <w:r>
        <w:t>NameOfSeeder</w:t>
      </w:r>
      <w:proofErr w:type="spellEnd"/>
      <w:r>
        <w:t> ». La méthode « </w:t>
      </w:r>
      <w:proofErr w:type="gramStart"/>
      <w:r>
        <w:t>run(</w:t>
      </w:r>
      <w:proofErr w:type="gramEnd"/>
      <w:r>
        <w:t>) » est exécutée lors de l’utilisation de la commande « </w:t>
      </w:r>
      <w:proofErr w:type="spellStart"/>
      <w:r>
        <w:t>php</w:t>
      </w:r>
      <w:proofErr w:type="spellEnd"/>
      <w:r>
        <w:t xml:space="preserve"> artisan </w:t>
      </w:r>
      <w:proofErr w:type="spellStart"/>
      <w:r>
        <w:t>db</w:t>
      </w:r>
      <w:proofErr w:type="spellEnd"/>
      <w:r>
        <w:t> :</w:t>
      </w:r>
      <w:proofErr w:type="spellStart"/>
      <w:r>
        <w:t>seed</w:t>
      </w:r>
      <w:proofErr w:type="spellEnd"/>
      <w:r>
        <w:t xml:space="preserve"> » . Ici nous indiquons directement à </w:t>
      </w:r>
      <w:proofErr w:type="spellStart"/>
      <w:r>
        <w:t>Laravel</w:t>
      </w:r>
      <w:proofErr w:type="spellEnd"/>
      <w:r>
        <w:t xml:space="preserve"> sur quelle table et quels champs il va devoir insérer les données. </w:t>
      </w:r>
    </w:p>
    <w:p w14:paraId="1CB7C8EA" w14:textId="77777777" w:rsidR="00E17404" w:rsidRDefault="00E17404" w:rsidP="00C4250A">
      <w:pPr>
        <w:jc w:val="center"/>
      </w:pPr>
      <w:r>
        <w:rPr>
          <w:noProof/>
          <w:lang w:eastAsia="fr-CH"/>
        </w:rPr>
        <w:lastRenderedPageBreak/>
        <w:drawing>
          <wp:inline distT="0" distB="0" distL="0" distR="0" wp14:anchorId="4F751EA8" wp14:editId="5B25E96C">
            <wp:extent cx="2295845" cy="1600423"/>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sdersWithFactories.png"/>
                    <pic:cNvPicPr/>
                  </pic:nvPicPr>
                  <pic:blipFill>
                    <a:blip r:embed="rId16">
                      <a:extLst>
                        <a:ext uri="{28A0092B-C50C-407E-A947-70E740481C1C}">
                          <a14:useLocalDpi xmlns:a14="http://schemas.microsoft.com/office/drawing/2010/main" val="0"/>
                        </a:ext>
                      </a:extLst>
                    </a:blip>
                    <a:stretch>
                      <a:fillRect/>
                    </a:stretch>
                  </pic:blipFill>
                  <pic:spPr>
                    <a:xfrm>
                      <a:off x="0" y="0"/>
                      <a:ext cx="2295845" cy="1600423"/>
                    </a:xfrm>
                    <a:prstGeom prst="rect">
                      <a:avLst/>
                    </a:prstGeom>
                  </pic:spPr>
                </pic:pic>
              </a:graphicData>
            </a:graphic>
          </wp:inline>
        </w:drawing>
      </w:r>
    </w:p>
    <w:p w14:paraId="51A36BA9" w14:textId="2F09FABC" w:rsidR="00E17404" w:rsidRDefault="00E17404" w:rsidP="00E17404">
      <w:pPr>
        <w:jc w:val="both"/>
      </w:pPr>
      <w:r>
        <w:t xml:space="preserve">Ici, nous passons par l’intermédiaire d’une </w:t>
      </w:r>
      <w:proofErr w:type="spellStart"/>
      <w:r>
        <w:t>factor</w:t>
      </w:r>
      <w:r w:rsidR="005F6FCB">
        <w:t>y</w:t>
      </w:r>
      <w:proofErr w:type="spellEnd"/>
      <w:r>
        <w:t xml:space="preserve"> que nous avons créé </w:t>
      </w:r>
      <w:r w:rsidR="005F6FCB">
        <w:t>précédemment</w:t>
      </w:r>
      <w:r>
        <w:t>. Nous créons 50 utilisateurs qui sont donc eux même lié directement à un titre (</w:t>
      </w:r>
      <w:proofErr w:type="spellStart"/>
      <w:proofErr w:type="gramStart"/>
      <w:r>
        <w:t>hasPost</w:t>
      </w:r>
      <w:proofErr w:type="spellEnd"/>
      <w:r>
        <w:t>(</w:t>
      </w:r>
      <w:proofErr w:type="gramEnd"/>
      <w:r>
        <w:t>1)).</w:t>
      </w:r>
    </w:p>
    <w:p w14:paraId="05660425" w14:textId="77777777" w:rsidR="00E17404" w:rsidRDefault="00E17404" w:rsidP="00C4250A">
      <w:pPr>
        <w:jc w:val="center"/>
      </w:pPr>
      <w:r>
        <w:rPr>
          <w:noProof/>
          <w:lang w:eastAsia="fr-CH"/>
        </w:rPr>
        <w:drawing>
          <wp:inline distT="0" distB="0" distL="0" distR="0" wp14:anchorId="5878BEA2" wp14:editId="2B3623FF">
            <wp:extent cx="2553056" cy="188621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edersUsingCallMethode.png"/>
                    <pic:cNvPicPr/>
                  </pic:nvPicPr>
                  <pic:blipFill>
                    <a:blip r:embed="rId17">
                      <a:extLst>
                        <a:ext uri="{28A0092B-C50C-407E-A947-70E740481C1C}">
                          <a14:useLocalDpi xmlns:a14="http://schemas.microsoft.com/office/drawing/2010/main" val="0"/>
                        </a:ext>
                      </a:extLst>
                    </a:blip>
                    <a:stretch>
                      <a:fillRect/>
                    </a:stretch>
                  </pic:blipFill>
                  <pic:spPr>
                    <a:xfrm>
                      <a:off x="0" y="0"/>
                      <a:ext cx="2553056" cy="1886213"/>
                    </a:xfrm>
                    <a:prstGeom prst="rect">
                      <a:avLst/>
                    </a:prstGeom>
                  </pic:spPr>
                </pic:pic>
              </a:graphicData>
            </a:graphic>
          </wp:inline>
        </w:drawing>
      </w:r>
    </w:p>
    <w:p w14:paraId="35B9B970" w14:textId="77777777" w:rsidR="00E17404" w:rsidRDefault="00E17404" w:rsidP="00E17404">
      <w:pPr>
        <w:jc w:val="both"/>
      </w:pPr>
      <w:r>
        <w:t>Nous pouvons utiliser la méthode « </w:t>
      </w:r>
      <w:proofErr w:type="gramStart"/>
      <w:r>
        <w:t>call(</w:t>
      </w:r>
      <w:proofErr w:type="gramEnd"/>
      <w:r>
        <w:t xml:space="preserve">) », pour exécuter tous les seeders que nous voulons. </w:t>
      </w:r>
    </w:p>
    <w:p w14:paraId="310BC7CB" w14:textId="77777777" w:rsidR="00E17404" w:rsidRDefault="00E17404" w:rsidP="00E17404">
      <w:pPr>
        <w:jc w:val="both"/>
      </w:pPr>
      <w:r>
        <w:t xml:space="preserve">Les seeders s’exécutent lors de la commande « </w:t>
      </w:r>
      <w:proofErr w:type="spellStart"/>
      <w:r>
        <w:t>php</w:t>
      </w:r>
      <w:proofErr w:type="spellEnd"/>
      <w:r>
        <w:t xml:space="preserve"> artisan </w:t>
      </w:r>
      <w:proofErr w:type="spellStart"/>
      <w:r>
        <w:t>db</w:t>
      </w:r>
      <w:proofErr w:type="spellEnd"/>
      <w:proofErr w:type="gramStart"/>
      <w:r>
        <w:t> :</w:t>
      </w:r>
      <w:proofErr w:type="spellStart"/>
      <w:r>
        <w:t>seed</w:t>
      </w:r>
      <w:proofErr w:type="spellEnd"/>
      <w:proofErr w:type="gramEnd"/>
      <w:r>
        <w:t xml:space="preserve"> » ou « </w:t>
      </w:r>
      <w:proofErr w:type="spellStart"/>
      <w:r>
        <w:t>php</w:t>
      </w:r>
      <w:proofErr w:type="spellEnd"/>
      <w:r>
        <w:t xml:space="preserve"> artisan </w:t>
      </w:r>
      <w:proofErr w:type="spellStart"/>
      <w:r>
        <w:t>db</w:t>
      </w:r>
      <w:proofErr w:type="spellEnd"/>
      <w:r>
        <w:t> :</w:t>
      </w:r>
      <w:proofErr w:type="spellStart"/>
      <w:r>
        <w:t>seed</w:t>
      </w:r>
      <w:proofErr w:type="spellEnd"/>
      <w:r>
        <w:t xml:space="preserve"> –class=</w:t>
      </w:r>
      <w:proofErr w:type="spellStart"/>
      <w:r>
        <w:t>nameOfSeeder</w:t>
      </w:r>
      <w:proofErr w:type="spellEnd"/>
      <w:r>
        <w:t xml:space="preserve"> » pour spécifier un seeder. Il est possible d’utiliser la commande « </w:t>
      </w:r>
      <w:proofErr w:type="spellStart"/>
      <w:r>
        <w:t>php</w:t>
      </w:r>
      <w:proofErr w:type="spellEnd"/>
      <w:r>
        <w:t xml:space="preserve"> artisan </w:t>
      </w:r>
      <w:proofErr w:type="spellStart"/>
      <w:r>
        <w:t>migrate</w:t>
      </w:r>
      <w:proofErr w:type="spellEnd"/>
      <w:proofErr w:type="gramStart"/>
      <w:r>
        <w:t> :</w:t>
      </w:r>
      <w:proofErr w:type="spellStart"/>
      <w:r>
        <w:t>fresh</w:t>
      </w:r>
      <w:proofErr w:type="spellEnd"/>
      <w:proofErr w:type="gramEnd"/>
      <w:r>
        <w:t xml:space="preserve"> –</w:t>
      </w:r>
      <w:proofErr w:type="spellStart"/>
      <w:r>
        <w:t>seed</w:t>
      </w:r>
      <w:proofErr w:type="spellEnd"/>
      <w:r>
        <w:t> » pour exécuter les migration avec les seeders.</w:t>
      </w:r>
    </w:p>
    <w:p w14:paraId="44E1C0AF" w14:textId="01496B7D" w:rsidR="00783447" w:rsidRDefault="00783447" w:rsidP="00E17404">
      <w:pPr>
        <w:pStyle w:val="Titre2"/>
        <w:numPr>
          <w:ilvl w:val="2"/>
          <w:numId w:val="1"/>
        </w:numPr>
        <w:spacing w:line="276" w:lineRule="auto"/>
        <w:jc w:val="both"/>
        <w:rPr>
          <w:rFonts w:ascii="Verdana" w:hAnsi="Verdana"/>
        </w:rPr>
      </w:pPr>
      <w:bookmarkStart w:id="24" w:name="_Toc103972404"/>
      <w:r w:rsidRPr="00B7612F">
        <w:rPr>
          <w:rFonts w:ascii="Verdana" w:hAnsi="Verdana"/>
        </w:rPr>
        <w:t>Routes</w:t>
      </w:r>
      <w:bookmarkEnd w:id="24"/>
    </w:p>
    <w:p w14:paraId="497A0ED0" w14:textId="00E24477" w:rsidR="00E17404" w:rsidRDefault="00E17404" w:rsidP="00E17404">
      <w:pPr>
        <w:jc w:val="both"/>
      </w:pPr>
      <w:r>
        <w:t xml:space="preserve">Les routes, vont lire les requêtes http qui transitent afin de pouvoir détecter quelle page il faut envoyer à l’utilisateur et quelles actions il faut faire. Les routes sont aussi bien </w:t>
      </w:r>
      <w:r w:rsidR="00616203">
        <w:t>utilisées</w:t>
      </w:r>
      <w:r>
        <w:t xml:space="preserve"> pour les requêtes de type POST que pour les requêtes de type GET.  </w:t>
      </w:r>
    </w:p>
    <w:p w14:paraId="6A972750" w14:textId="77777777" w:rsidR="00E17404" w:rsidRDefault="00E17404" w:rsidP="00C4250A">
      <w:pPr>
        <w:jc w:val="center"/>
      </w:pPr>
      <w:r>
        <w:rPr>
          <w:noProof/>
          <w:lang w:eastAsia="fr-CH"/>
        </w:rPr>
        <w:drawing>
          <wp:inline distT="0" distB="0" distL="0" distR="0" wp14:anchorId="6ED40CD9" wp14:editId="57FDE275">
            <wp:extent cx="2543530" cy="609685"/>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eSimple.png"/>
                    <pic:cNvPicPr/>
                  </pic:nvPicPr>
                  <pic:blipFill>
                    <a:blip r:embed="rId18">
                      <a:extLst>
                        <a:ext uri="{28A0092B-C50C-407E-A947-70E740481C1C}">
                          <a14:useLocalDpi xmlns:a14="http://schemas.microsoft.com/office/drawing/2010/main" val="0"/>
                        </a:ext>
                      </a:extLst>
                    </a:blip>
                    <a:stretch>
                      <a:fillRect/>
                    </a:stretch>
                  </pic:blipFill>
                  <pic:spPr>
                    <a:xfrm>
                      <a:off x="0" y="0"/>
                      <a:ext cx="2543530" cy="609685"/>
                    </a:xfrm>
                    <a:prstGeom prst="rect">
                      <a:avLst/>
                    </a:prstGeom>
                  </pic:spPr>
                </pic:pic>
              </a:graphicData>
            </a:graphic>
          </wp:inline>
        </w:drawing>
      </w:r>
    </w:p>
    <w:p w14:paraId="43CC1B87" w14:textId="77777777" w:rsidR="00E17404" w:rsidRDefault="00E17404" w:rsidP="00E17404">
      <w:pPr>
        <w:jc w:val="both"/>
      </w:pPr>
    </w:p>
    <w:p w14:paraId="0848E05D" w14:textId="77777777" w:rsidR="00E17404" w:rsidRDefault="00E17404" w:rsidP="00BA2551">
      <w:pPr>
        <w:jc w:val="both"/>
      </w:pPr>
      <w:r>
        <w:lastRenderedPageBreak/>
        <w:t xml:space="preserve">Dans la route, on peut aussi définir quand un contrôleur va être appelé et avec quelle méthode.  Il est aussi possible de renommer sa route. </w:t>
      </w:r>
      <w:r>
        <w:rPr>
          <w:noProof/>
          <w:lang w:eastAsia="fr-CH"/>
        </w:rPr>
        <w:drawing>
          <wp:inline distT="0" distB="0" distL="0" distR="0" wp14:anchorId="41E585A2" wp14:editId="1D447D9B">
            <wp:extent cx="5560695" cy="33210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uteComplexe.png"/>
                    <pic:cNvPicPr/>
                  </pic:nvPicPr>
                  <pic:blipFill>
                    <a:blip r:embed="rId19">
                      <a:extLst>
                        <a:ext uri="{28A0092B-C50C-407E-A947-70E740481C1C}">
                          <a14:useLocalDpi xmlns:a14="http://schemas.microsoft.com/office/drawing/2010/main" val="0"/>
                        </a:ext>
                      </a:extLst>
                    </a:blip>
                    <a:stretch>
                      <a:fillRect/>
                    </a:stretch>
                  </pic:blipFill>
                  <pic:spPr>
                    <a:xfrm>
                      <a:off x="0" y="0"/>
                      <a:ext cx="5560695" cy="332105"/>
                    </a:xfrm>
                    <a:prstGeom prst="rect">
                      <a:avLst/>
                    </a:prstGeom>
                  </pic:spPr>
                </pic:pic>
              </a:graphicData>
            </a:graphic>
          </wp:inline>
        </w:drawing>
      </w:r>
    </w:p>
    <w:p w14:paraId="3B766088" w14:textId="77777777" w:rsidR="00E17404" w:rsidRPr="00B7612F" w:rsidRDefault="00E17404" w:rsidP="00E17404">
      <w:pPr>
        <w:pStyle w:val="Titre2"/>
        <w:numPr>
          <w:ilvl w:val="2"/>
          <w:numId w:val="8"/>
        </w:numPr>
        <w:spacing w:line="276" w:lineRule="auto"/>
        <w:rPr>
          <w:rFonts w:ascii="Verdana" w:hAnsi="Verdana"/>
        </w:rPr>
      </w:pPr>
      <w:bookmarkStart w:id="25" w:name="_Toc103972405"/>
      <w:r>
        <w:rPr>
          <w:rFonts w:ascii="Verdana" w:hAnsi="Verdana"/>
        </w:rPr>
        <w:t>Jeton CSRF</w:t>
      </w:r>
      <w:bookmarkEnd w:id="25"/>
    </w:p>
    <w:p w14:paraId="56CB5CC6" w14:textId="77777777" w:rsidR="00E17404" w:rsidRPr="00701791" w:rsidRDefault="00E17404" w:rsidP="00E17404">
      <w:pPr>
        <w:jc w:val="both"/>
      </w:pPr>
      <w:r>
        <w:t xml:space="preserve">Le jeton CSRF est présent pour sécuriser l’application au niveau de la falsifications requêtes intersites. Ce qui ne permet pas à l’utilisateur de rentrer des commandes malveillantes. La protection CSRF est utile pour sécuriser les formulaires en particulier. </w:t>
      </w:r>
    </w:p>
    <w:p w14:paraId="78AD3D19" w14:textId="0DD5C9F6" w:rsidR="00E17404" w:rsidRPr="00E17404" w:rsidRDefault="00E17404" w:rsidP="00E17404"/>
    <w:p w14:paraId="44E1C0B0" w14:textId="782A79D8" w:rsidR="00783447" w:rsidRDefault="00783447" w:rsidP="00E17404">
      <w:pPr>
        <w:pStyle w:val="Titre2"/>
        <w:numPr>
          <w:ilvl w:val="2"/>
          <w:numId w:val="8"/>
        </w:numPr>
        <w:spacing w:line="276" w:lineRule="auto"/>
        <w:rPr>
          <w:rFonts w:ascii="Verdana" w:hAnsi="Verdana"/>
        </w:rPr>
      </w:pPr>
      <w:bookmarkStart w:id="26" w:name="_Toc103972406"/>
      <w:proofErr w:type="spellStart"/>
      <w:r w:rsidRPr="00B7612F">
        <w:rPr>
          <w:rFonts w:ascii="Verdana" w:hAnsi="Verdana"/>
        </w:rPr>
        <w:t>Controllers</w:t>
      </w:r>
      <w:bookmarkEnd w:id="26"/>
      <w:proofErr w:type="spellEnd"/>
    </w:p>
    <w:p w14:paraId="760839AA" w14:textId="77777777" w:rsidR="00E17404" w:rsidRDefault="00E17404" w:rsidP="00E17404">
      <w:pPr>
        <w:jc w:val="both"/>
      </w:pPr>
      <w:r>
        <w:t>Les contrôleurs, permettent de faire la jonction entre les vues et les modèles, qui eux interagissent avec la DB.</w:t>
      </w:r>
    </w:p>
    <w:p w14:paraId="34991316" w14:textId="77777777" w:rsidR="00E17404" w:rsidRDefault="00E17404" w:rsidP="00E17404">
      <w:pPr>
        <w:jc w:val="both"/>
      </w:pPr>
      <w:r>
        <w:t>Ici, nous pouvons l’interaction entre le contrôleur et un modèle, afin d’ajouter un jeu dans la DB.</w:t>
      </w:r>
    </w:p>
    <w:p w14:paraId="6F7E1538" w14:textId="77777777" w:rsidR="00E17404" w:rsidRDefault="00E17404" w:rsidP="00C4250A">
      <w:pPr>
        <w:jc w:val="center"/>
      </w:pPr>
      <w:r>
        <w:rPr>
          <w:noProof/>
          <w:lang w:eastAsia="fr-CH"/>
        </w:rPr>
        <w:drawing>
          <wp:inline distT="0" distB="0" distL="0" distR="0" wp14:anchorId="27962833" wp14:editId="4690F8F4">
            <wp:extent cx="4410691" cy="2181529"/>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rollerModel.png"/>
                    <pic:cNvPicPr/>
                  </pic:nvPicPr>
                  <pic:blipFill>
                    <a:blip r:embed="rId20">
                      <a:extLst>
                        <a:ext uri="{28A0092B-C50C-407E-A947-70E740481C1C}">
                          <a14:useLocalDpi xmlns:a14="http://schemas.microsoft.com/office/drawing/2010/main" val="0"/>
                        </a:ext>
                      </a:extLst>
                    </a:blip>
                    <a:stretch>
                      <a:fillRect/>
                    </a:stretch>
                  </pic:blipFill>
                  <pic:spPr>
                    <a:xfrm>
                      <a:off x="0" y="0"/>
                      <a:ext cx="4410691" cy="2181529"/>
                    </a:xfrm>
                    <a:prstGeom prst="rect">
                      <a:avLst/>
                    </a:prstGeom>
                  </pic:spPr>
                </pic:pic>
              </a:graphicData>
            </a:graphic>
          </wp:inline>
        </w:drawing>
      </w:r>
    </w:p>
    <w:p w14:paraId="53010A91" w14:textId="77777777" w:rsidR="00E17404" w:rsidRDefault="00E17404" w:rsidP="00E17404">
      <w:pPr>
        <w:jc w:val="both"/>
      </w:pPr>
      <w:r>
        <w:tab/>
      </w:r>
      <w:r>
        <w:tab/>
      </w:r>
      <w:r>
        <w:tab/>
      </w:r>
    </w:p>
    <w:p w14:paraId="69FF3504" w14:textId="77777777" w:rsidR="00E17404" w:rsidRDefault="00E17404" w:rsidP="00E17404">
      <w:pPr>
        <w:jc w:val="both"/>
      </w:pPr>
    </w:p>
    <w:p w14:paraId="7EA1BA35" w14:textId="77777777" w:rsidR="00E17404" w:rsidRDefault="00E17404" w:rsidP="00E17404">
      <w:pPr>
        <w:jc w:val="both"/>
      </w:pPr>
      <w:r>
        <w:t>Ici nous voyons clairement l’utilité et le fonctionnement du contrôleur. Il va commencer par récupérer tous les articles en DB puis va les envoyer à la vue spécifiée sous le nom de variable « </w:t>
      </w:r>
      <w:proofErr w:type="spellStart"/>
      <w:r>
        <w:t>games</w:t>
      </w:r>
      <w:proofErr w:type="spellEnd"/>
      <w:r>
        <w:t xml:space="preserve"> ». </w:t>
      </w:r>
    </w:p>
    <w:p w14:paraId="1D7188B4" w14:textId="77777777" w:rsidR="00E17404" w:rsidRPr="00D6775B" w:rsidRDefault="00E17404" w:rsidP="00C4250A">
      <w:pPr>
        <w:jc w:val="center"/>
      </w:pPr>
      <w:r>
        <w:rPr>
          <w:noProof/>
          <w:lang w:eastAsia="fr-CH"/>
        </w:rPr>
        <w:lastRenderedPageBreak/>
        <w:drawing>
          <wp:inline distT="0" distB="0" distL="0" distR="0" wp14:anchorId="42AB8CF8" wp14:editId="4A4BE840">
            <wp:extent cx="4267796" cy="121937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rollerView.png"/>
                    <pic:cNvPicPr/>
                  </pic:nvPicPr>
                  <pic:blipFill>
                    <a:blip r:embed="rId21">
                      <a:extLst>
                        <a:ext uri="{28A0092B-C50C-407E-A947-70E740481C1C}">
                          <a14:useLocalDpi xmlns:a14="http://schemas.microsoft.com/office/drawing/2010/main" val="0"/>
                        </a:ext>
                      </a:extLst>
                    </a:blip>
                    <a:stretch>
                      <a:fillRect/>
                    </a:stretch>
                  </pic:blipFill>
                  <pic:spPr>
                    <a:xfrm>
                      <a:off x="0" y="0"/>
                      <a:ext cx="4267796" cy="1219370"/>
                    </a:xfrm>
                    <a:prstGeom prst="rect">
                      <a:avLst/>
                    </a:prstGeom>
                  </pic:spPr>
                </pic:pic>
              </a:graphicData>
            </a:graphic>
          </wp:inline>
        </w:drawing>
      </w:r>
    </w:p>
    <w:p w14:paraId="1091515A" w14:textId="1A4EBAE4" w:rsidR="00E17404" w:rsidRPr="00E17404" w:rsidRDefault="00E17404" w:rsidP="00E17404"/>
    <w:p w14:paraId="44E1C0B1" w14:textId="13CD3717" w:rsidR="00783447" w:rsidRDefault="00783447" w:rsidP="00E17404">
      <w:pPr>
        <w:pStyle w:val="Titre2"/>
        <w:numPr>
          <w:ilvl w:val="2"/>
          <w:numId w:val="8"/>
        </w:numPr>
        <w:spacing w:line="276" w:lineRule="auto"/>
        <w:rPr>
          <w:rFonts w:ascii="Verdana" w:hAnsi="Verdana"/>
        </w:rPr>
      </w:pPr>
      <w:bookmarkStart w:id="27" w:name="_Toc103972407"/>
      <w:proofErr w:type="spellStart"/>
      <w:r w:rsidRPr="00B7612F">
        <w:rPr>
          <w:rFonts w:ascii="Verdana" w:hAnsi="Verdana"/>
        </w:rPr>
        <w:t>Views</w:t>
      </w:r>
      <w:bookmarkEnd w:id="27"/>
      <w:proofErr w:type="spellEnd"/>
    </w:p>
    <w:p w14:paraId="5DFAB520" w14:textId="4F8E8B8C" w:rsidR="00E17404" w:rsidRDefault="00E17404" w:rsidP="00061F6F">
      <w:pPr>
        <w:ind w:left="2124"/>
        <w:jc w:val="both"/>
      </w:pPr>
      <w:r>
        <w:t xml:space="preserve">Les vues sont l’interaction directes avec l’utilisateur. </w:t>
      </w:r>
      <w:proofErr w:type="spellStart"/>
      <w:r w:rsidR="00BA2551">
        <w:t>C’</w:t>
      </w:r>
      <w:proofErr w:type="spellEnd"/>
      <w:r w:rsidR="00BA2551">
        <w:t>est-elle</w:t>
      </w:r>
      <w:r>
        <w:t xml:space="preserve"> qui vont gérer l’affichages des éléments en les reprenant depuis le contrôleur.   Comme ci-dessous.</w:t>
      </w:r>
    </w:p>
    <w:p w14:paraId="76037333" w14:textId="77777777" w:rsidR="00E17404" w:rsidRPr="00783447" w:rsidRDefault="00E17404" w:rsidP="00061F6F">
      <w:pPr>
        <w:jc w:val="center"/>
      </w:pPr>
      <w:r>
        <w:rPr>
          <w:noProof/>
          <w:lang w:eastAsia="fr-CH"/>
        </w:rPr>
        <w:drawing>
          <wp:inline distT="0" distB="0" distL="0" distR="0" wp14:anchorId="7D675EEA" wp14:editId="01B12CB9">
            <wp:extent cx="2257740" cy="276264"/>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w.png"/>
                    <pic:cNvPicPr/>
                  </pic:nvPicPr>
                  <pic:blipFill>
                    <a:blip r:embed="rId22">
                      <a:extLst>
                        <a:ext uri="{28A0092B-C50C-407E-A947-70E740481C1C}">
                          <a14:useLocalDpi xmlns:a14="http://schemas.microsoft.com/office/drawing/2010/main" val="0"/>
                        </a:ext>
                      </a:extLst>
                    </a:blip>
                    <a:stretch>
                      <a:fillRect/>
                    </a:stretch>
                  </pic:blipFill>
                  <pic:spPr>
                    <a:xfrm>
                      <a:off x="0" y="0"/>
                      <a:ext cx="2257740" cy="276264"/>
                    </a:xfrm>
                    <a:prstGeom prst="rect">
                      <a:avLst/>
                    </a:prstGeom>
                  </pic:spPr>
                </pic:pic>
              </a:graphicData>
            </a:graphic>
          </wp:inline>
        </w:drawing>
      </w:r>
    </w:p>
    <w:p w14:paraId="42C72E9E" w14:textId="77777777" w:rsidR="00E17404" w:rsidRPr="00E17404" w:rsidRDefault="00E17404" w:rsidP="00E17404"/>
    <w:p w14:paraId="44E1C0B2" w14:textId="77777777" w:rsidR="00783447" w:rsidRPr="00B7612F" w:rsidRDefault="00783447" w:rsidP="00B7612F">
      <w:pPr>
        <w:pStyle w:val="Titre2"/>
        <w:spacing w:line="276" w:lineRule="auto"/>
        <w:ind w:left="1188"/>
        <w:rPr>
          <w:rFonts w:ascii="Verdana" w:hAnsi="Verdana"/>
        </w:rPr>
      </w:pPr>
    </w:p>
    <w:p w14:paraId="44E1C0B3" w14:textId="77777777" w:rsidR="004A4CF4" w:rsidRDefault="004A4CF4" w:rsidP="00E17404">
      <w:pPr>
        <w:pStyle w:val="Titre2"/>
        <w:numPr>
          <w:ilvl w:val="1"/>
          <w:numId w:val="8"/>
        </w:numPr>
        <w:spacing w:line="276" w:lineRule="auto"/>
        <w:rPr>
          <w:rFonts w:ascii="Verdana" w:hAnsi="Verdana"/>
        </w:rPr>
      </w:pPr>
      <w:bookmarkStart w:id="28" w:name="_Toc103972408"/>
      <w:proofErr w:type="spellStart"/>
      <w:r w:rsidRPr="00B7612F">
        <w:rPr>
          <w:rFonts w:ascii="Verdana" w:hAnsi="Verdana"/>
        </w:rPr>
        <w:t>Tailwind</w:t>
      </w:r>
      <w:bookmarkEnd w:id="28"/>
      <w:proofErr w:type="spellEnd"/>
    </w:p>
    <w:p w14:paraId="44E1C0B4" w14:textId="15FE5611" w:rsidR="006A2281" w:rsidRPr="006A2281" w:rsidRDefault="006A2281" w:rsidP="0082691F">
      <w:pPr>
        <w:spacing w:line="276" w:lineRule="auto"/>
        <w:ind w:left="2124"/>
        <w:jc w:val="both"/>
      </w:pPr>
      <w:r w:rsidRPr="006A2281">
        <w:t xml:space="preserve">Pour ce projet, il a fallu réapprendre le CSS. Grâce à la documentation, cela n’a pas été trop complexe. Alors une fois </w:t>
      </w:r>
      <w:proofErr w:type="spellStart"/>
      <w:r w:rsidRPr="006A2281">
        <w:t>Tailwind</w:t>
      </w:r>
      <w:proofErr w:type="spellEnd"/>
      <w:r w:rsidRPr="006A2281">
        <w:t xml:space="preserve"> appris, le CSS du site à facilement pu être mis en place.</w:t>
      </w:r>
      <w:r w:rsidR="00EC46A8">
        <w:t xml:space="preserve"> L’accès au fichier config.js a également eu lieu </w:t>
      </w:r>
      <w:r w:rsidR="00EC46A8" w:rsidRPr="00EC46A8">
        <w:t>Pour l’ajout de couleur</w:t>
      </w:r>
      <w:r w:rsidR="001604F0">
        <w:t>s</w:t>
      </w:r>
      <w:r w:rsidR="00EC46A8" w:rsidRPr="00EC46A8">
        <w:t xml:space="preserve"> personnalis</w:t>
      </w:r>
      <w:r w:rsidR="00985E86">
        <w:t>ées</w:t>
      </w:r>
      <w:r w:rsidR="00EC46A8" w:rsidRPr="00EC46A8">
        <w:t xml:space="preserve"> et d’images</w:t>
      </w:r>
      <w:r w:rsidR="00EC46A8">
        <w:t>.</w:t>
      </w:r>
    </w:p>
    <w:p w14:paraId="44E1C0B5" w14:textId="77777777" w:rsidR="004A4CF4" w:rsidRPr="00B7612F" w:rsidRDefault="004A4CF4" w:rsidP="00E17404">
      <w:pPr>
        <w:pStyle w:val="Titre2"/>
        <w:numPr>
          <w:ilvl w:val="1"/>
          <w:numId w:val="8"/>
        </w:numPr>
        <w:spacing w:line="276" w:lineRule="auto"/>
        <w:rPr>
          <w:rFonts w:ascii="Verdana" w:hAnsi="Verdana"/>
        </w:rPr>
      </w:pPr>
      <w:bookmarkStart w:id="29" w:name="_Toc103972409"/>
      <w:r w:rsidRPr="00B7612F">
        <w:rPr>
          <w:rFonts w:ascii="Verdana" w:hAnsi="Verdana"/>
        </w:rPr>
        <w:t>(</w:t>
      </w:r>
      <w:proofErr w:type="spellStart"/>
      <w:r w:rsidRPr="00B7612F">
        <w:rPr>
          <w:rFonts w:ascii="Verdana" w:hAnsi="Verdana"/>
        </w:rPr>
        <w:t>Heroku</w:t>
      </w:r>
      <w:proofErr w:type="spellEnd"/>
      <w:r w:rsidRPr="00B7612F">
        <w:rPr>
          <w:rFonts w:ascii="Verdana" w:hAnsi="Verdana"/>
        </w:rPr>
        <w:t>)</w:t>
      </w:r>
      <w:bookmarkEnd w:id="29"/>
    </w:p>
    <w:p w14:paraId="44E1C0B6" w14:textId="5B97EC0B" w:rsidR="00C574F7" w:rsidRPr="00B7612F" w:rsidRDefault="00332598" w:rsidP="00B7612F">
      <w:pPr>
        <w:spacing w:line="276" w:lineRule="auto"/>
      </w:pPr>
      <w:r>
        <w:t xml:space="preserve">Pour </w:t>
      </w:r>
      <w:proofErr w:type="spellStart"/>
      <w:r>
        <w:t>Heroku</w:t>
      </w:r>
      <w:proofErr w:type="spellEnd"/>
      <w:r>
        <w:t xml:space="preserve"> Mathis l’a mis en place et il fonctionnait mais sur la mauvaise branche. </w:t>
      </w:r>
      <w:r w:rsidR="00567BD0">
        <w:t>On n’a pas</w:t>
      </w:r>
      <w:r>
        <w:t xml:space="preserve"> eu le temps de le changer car on a eu trop peu de temps</w:t>
      </w:r>
      <w:r w:rsidR="00225C53">
        <w:t>.</w:t>
      </w:r>
    </w:p>
    <w:p w14:paraId="44E1C0B7" w14:textId="77777777" w:rsidR="008D4132" w:rsidRPr="00B7612F" w:rsidRDefault="008D4132" w:rsidP="00E17404">
      <w:pPr>
        <w:pStyle w:val="Titre1"/>
        <w:numPr>
          <w:ilvl w:val="0"/>
          <w:numId w:val="8"/>
        </w:numPr>
        <w:spacing w:line="276" w:lineRule="auto"/>
        <w:rPr>
          <w:rFonts w:ascii="Verdana" w:hAnsi="Verdana"/>
        </w:rPr>
      </w:pPr>
      <w:bookmarkStart w:id="30" w:name="_Toc103972410"/>
      <w:r w:rsidRPr="00B7612F">
        <w:rPr>
          <w:rFonts w:ascii="Verdana" w:hAnsi="Verdana"/>
        </w:rPr>
        <w:t>Conclusion</w:t>
      </w:r>
      <w:bookmarkEnd w:id="30"/>
    </w:p>
    <w:p w14:paraId="44E1C0B8" w14:textId="77777777" w:rsidR="00316B2A" w:rsidRPr="00B7612F" w:rsidRDefault="00316B2A" w:rsidP="00B7612F">
      <w:pPr>
        <w:pStyle w:val="Titre2"/>
        <w:numPr>
          <w:ilvl w:val="1"/>
          <w:numId w:val="3"/>
        </w:numPr>
        <w:spacing w:line="276" w:lineRule="auto"/>
        <w:rPr>
          <w:rFonts w:ascii="Verdana" w:hAnsi="Verdana"/>
        </w:rPr>
      </w:pPr>
      <w:bookmarkStart w:id="31" w:name="_Toc103972411"/>
      <w:r w:rsidRPr="00B7612F">
        <w:rPr>
          <w:rFonts w:ascii="Verdana" w:hAnsi="Verdana"/>
        </w:rPr>
        <w:t>Éléments atteints</w:t>
      </w:r>
      <w:bookmarkEnd w:id="31"/>
    </w:p>
    <w:p w14:paraId="77DD480E" w14:textId="27727C99" w:rsidR="006E6291" w:rsidRDefault="006E6291" w:rsidP="00A620E7">
      <w:pPr>
        <w:pStyle w:val="Paragraphedeliste"/>
        <w:numPr>
          <w:ilvl w:val="0"/>
          <w:numId w:val="2"/>
        </w:numPr>
        <w:jc w:val="both"/>
      </w:pPr>
      <w:r>
        <w:t xml:space="preserve">Une page d’ajout </w:t>
      </w:r>
      <w:r w:rsidR="00567BD0">
        <w:t>d’un jeu</w:t>
      </w:r>
      <w:r>
        <w:t xml:space="preserve"> (accès administrateur)</w:t>
      </w:r>
    </w:p>
    <w:p w14:paraId="4729D55E" w14:textId="29749CC8" w:rsidR="00532621" w:rsidRDefault="00532621" w:rsidP="00A620E7">
      <w:pPr>
        <w:pStyle w:val="Paragraphedeliste"/>
        <w:numPr>
          <w:ilvl w:val="0"/>
          <w:numId w:val="2"/>
        </w:numPr>
        <w:jc w:val="both"/>
      </w:pPr>
      <w:r>
        <w:t>Une page d’accueil affichant les jeux les plus vendus et dernières sorties (tout sera en fonction de ce qui se trouve en DB) (la page d’accueil est présente mais pas dynamique)</w:t>
      </w:r>
    </w:p>
    <w:p w14:paraId="2F1EF66D" w14:textId="0063037D" w:rsidR="005D77BD" w:rsidRDefault="005D77BD" w:rsidP="00A620E7">
      <w:pPr>
        <w:pStyle w:val="Paragraphedeliste"/>
        <w:numPr>
          <w:ilvl w:val="0"/>
          <w:numId w:val="2"/>
        </w:numPr>
        <w:jc w:val="both"/>
      </w:pPr>
      <w:r>
        <w:t>Création d’un compte client</w:t>
      </w:r>
    </w:p>
    <w:p w14:paraId="6ACAD028" w14:textId="77777777" w:rsidR="005D77BD" w:rsidRDefault="005D77BD" w:rsidP="000802E8">
      <w:pPr>
        <w:jc w:val="both"/>
      </w:pPr>
    </w:p>
    <w:p w14:paraId="6F42FEC5" w14:textId="0922FB83" w:rsidR="004B7132" w:rsidRPr="006E6291" w:rsidRDefault="004B7132" w:rsidP="00644234">
      <w:pPr>
        <w:rPr>
          <w:lang w:val="fr-FR"/>
        </w:rPr>
      </w:pPr>
    </w:p>
    <w:p w14:paraId="44E1C0B9" w14:textId="77777777" w:rsidR="00316B2A" w:rsidRPr="00B7612F" w:rsidRDefault="00316B2A" w:rsidP="00B7612F">
      <w:pPr>
        <w:pStyle w:val="Titre2"/>
        <w:numPr>
          <w:ilvl w:val="1"/>
          <w:numId w:val="3"/>
        </w:numPr>
        <w:spacing w:line="276" w:lineRule="auto"/>
        <w:rPr>
          <w:rFonts w:ascii="Verdana" w:hAnsi="Verdana"/>
        </w:rPr>
      </w:pPr>
      <w:bookmarkStart w:id="32" w:name="_Toc103972412"/>
      <w:r w:rsidRPr="00B7612F">
        <w:rPr>
          <w:rFonts w:ascii="Verdana" w:hAnsi="Verdana"/>
        </w:rPr>
        <w:t>Éléments non atteints</w:t>
      </w:r>
      <w:bookmarkEnd w:id="32"/>
    </w:p>
    <w:p w14:paraId="2D49A228" w14:textId="33C636EC" w:rsidR="000802E8" w:rsidRPr="00317D2C" w:rsidRDefault="000802E8" w:rsidP="00DE76FF">
      <w:pPr>
        <w:pStyle w:val="Paragraphedeliste"/>
        <w:numPr>
          <w:ilvl w:val="0"/>
          <w:numId w:val="2"/>
        </w:numPr>
        <w:jc w:val="both"/>
      </w:pPr>
      <w:r>
        <w:t>Une page comprenant la liste des jeux (accès tout public)</w:t>
      </w:r>
    </w:p>
    <w:p w14:paraId="35C6388D" w14:textId="449DECFF" w:rsidR="00B8536E" w:rsidRDefault="00B8536E" w:rsidP="00DE76FF">
      <w:pPr>
        <w:pStyle w:val="Paragraphedeliste"/>
        <w:numPr>
          <w:ilvl w:val="0"/>
          <w:numId w:val="2"/>
        </w:numPr>
        <w:jc w:val="both"/>
      </w:pPr>
      <w:r>
        <w:t>Une page d’information sur nous et un moyen de contact. (</w:t>
      </w:r>
      <w:proofErr w:type="gramStart"/>
      <w:r>
        <w:t>accès</w:t>
      </w:r>
      <w:proofErr w:type="gramEnd"/>
      <w:r>
        <w:t xml:space="preserve"> tout public)</w:t>
      </w:r>
    </w:p>
    <w:p w14:paraId="1DE84F0F" w14:textId="67F431DD" w:rsidR="005D77BD" w:rsidRDefault="005D77BD" w:rsidP="00DE76FF">
      <w:pPr>
        <w:pStyle w:val="Paragraphedeliste"/>
        <w:numPr>
          <w:ilvl w:val="0"/>
          <w:numId w:val="2"/>
        </w:numPr>
        <w:jc w:val="both"/>
      </w:pPr>
      <w:r>
        <w:t>Un panier avec les jeux ajoutés avant la confirmation de la commande.</w:t>
      </w:r>
    </w:p>
    <w:p w14:paraId="6D528943" w14:textId="7D3D176B" w:rsidR="005D77BD" w:rsidRDefault="005D77BD" w:rsidP="00DE76FF">
      <w:pPr>
        <w:pStyle w:val="Paragraphedeliste"/>
        <w:numPr>
          <w:ilvl w:val="0"/>
          <w:numId w:val="2"/>
        </w:numPr>
        <w:jc w:val="both"/>
      </w:pPr>
      <w:r>
        <w:t>Modification et suppression d’un jeu</w:t>
      </w:r>
    </w:p>
    <w:p w14:paraId="0F106636" w14:textId="77777777" w:rsidR="000802E8" w:rsidRPr="005D77BD" w:rsidRDefault="000802E8" w:rsidP="005D77BD">
      <w:pPr>
        <w:pStyle w:val="Corpsdetexte"/>
        <w:jc w:val="both"/>
        <w:rPr>
          <w:rFonts w:ascii="Century Gothic" w:hAnsi="Century Gothic"/>
        </w:rPr>
      </w:pPr>
    </w:p>
    <w:p w14:paraId="7AB75C93" w14:textId="53ABD1E7" w:rsidR="00B15DAA" w:rsidRDefault="00B15DAA" w:rsidP="00B15DAA">
      <w:pPr>
        <w:pStyle w:val="Titre2"/>
        <w:numPr>
          <w:ilvl w:val="1"/>
          <w:numId w:val="3"/>
        </w:numPr>
        <w:spacing w:line="276" w:lineRule="auto"/>
        <w:rPr>
          <w:rFonts w:ascii="Verdana" w:hAnsi="Verdana"/>
        </w:rPr>
      </w:pPr>
      <w:bookmarkStart w:id="33" w:name="_Toc103972413"/>
      <w:r>
        <w:rPr>
          <w:rFonts w:ascii="Verdana" w:hAnsi="Verdana"/>
        </w:rPr>
        <w:t>Eléments bloquants</w:t>
      </w:r>
      <w:bookmarkEnd w:id="33"/>
    </w:p>
    <w:p w14:paraId="01A078D8" w14:textId="65428541" w:rsidR="00483D00" w:rsidRDefault="001B13A4" w:rsidP="003B287F">
      <w:pPr>
        <w:pStyle w:val="Paragraphedeliste"/>
        <w:numPr>
          <w:ilvl w:val="0"/>
          <w:numId w:val="2"/>
        </w:numPr>
      </w:pPr>
      <w:r>
        <w:t>Pas</w:t>
      </w:r>
      <w:r w:rsidR="00483D00">
        <w:t xml:space="preserve"> de </w:t>
      </w:r>
      <w:r>
        <w:t>connaissance sur le Framework</w:t>
      </w:r>
      <w:r w:rsidR="00B6069E">
        <w:t xml:space="preserve"> </w:t>
      </w:r>
      <w:proofErr w:type="spellStart"/>
      <w:r w:rsidR="00B6069E">
        <w:t>Laravel</w:t>
      </w:r>
      <w:proofErr w:type="spellEnd"/>
    </w:p>
    <w:p w14:paraId="2E99A197" w14:textId="389890BE" w:rsidR="001B13A4" w:rsidRDefault="001B13A4" w:rsidP="003B287F">
      <w:pPr>
        <w:pStyle w:val="Paragraphedeliste"/>
        <w:numPr>
          <w:ilvl w:val="0"/>
          <w:numId w:val="2"/>
        </w:numPr>
      </w:pPr>
      <w:r>
        <w:t xml:space="preserve">Pas de connaissance de </w:t>
      </w:r>
      <w:proofErr w:type="spellStart"/>
      <w:r w:rsidR="000C7146">
        <w:t>Tailwind</w:t>
      </w:r>
      <w:proofErr w:type="spellEnd"/>
    </w:p>
    <w:p w14:paraId="41A3D8CD" w14:textId="481EE2D9" w:rsidR="00F812E8" w:rsidRDefault="003B287F" w:rsidP="003B287F">
      <w:pPr>
        <w:pStyle w:val="Paragraphedeliste"/>
        <w:numPr>
          <w:ilvl w:val="0"/>
          <w:numId w:val="2"/>
        </w:numPr>
      </w:pPr>
      <w:r>
        <w:t>Monsieur</w:t>
      </w:r>
      <w:r w:rsidR="005E39F2">
        <w:t xml:space="preserve"> </w:t>
      </w:r>
      <w:proofErr w:type="spellStart"/>
      <w:r w:rsidR="005E39F2">
        <w:t>Hörler</w:t>
      </w:r>
      <w:proofErr w:type="spellEnd"/>
      <w:r w:rsidR="005E39F2">
        <w:t xml:space="preserve"> n’était presque jamais présent durant le projet</w:t>
      </w:r>
    </w:p>
    <w:p w14:paraId="00C169FF" w14:textId="432B824B" w:rsidR="00647843" w:rsidRDefault="006C7134" w:rsidP="00155106">
      <w:pPr>
        <w:pStyle w:val="Paragraphedeliste"/>
        <w:numPr>
          <w:ilvl w:val="0"/>
          <w:numId w:val="2"/>
        </w:numPr>
      </w:pPr>
      <w:r>
        <w:t>Nous avons découvert le dernier jour que l</w:t>
      </w:r>
      <w:r w:rsidR="00814661">
        <w:t xml:space="preserve">a base de </w:t>
      </w:r>
      <w:r w:rsidR="002B129A">
        <w:t>données</w:t>
      </w:r>
      <w:r w:rsidR="00814661">
        <w:t xml:space="preserve"> n’a pas été implémentée correctement </w:t>
      </w:r>
      <w:r w:rsidR="00620E94">
        <w:t xml:space="preserve">au niveau des schéma. En effet, il y a une table </w:t>
      </w:r>
      <w:proofErr w:type="spellStart"/>
      <w:r w:rsidR="00620E94">
        <w:t>t_basket</w:t>
      </w:r>
      <w:proofErr w:type="spellEnd"/>
      <w:r w:rsidR="00620E94">
        <w:t xml:space="preserve"> </w:t>
      </w:r>
      <w:r w:rsidR="00044F81">
        <w:t>(représentant le panier d’achat)</w:t>
      </w:r>
      <w:r w:rsidR="00F26C0B">
        <w:t>, qui n’a pas trop de sens dans ce context</w:t>
      </w:r>
      <w:r w:rsidR="00C47E19">
        <w:t xml:space="preserve">e. En effet, un panier est temporaire. Il aurait donc </w:t>
      </w:r>
      <w:r w:rsidR="002B129A">
        <w:t>fallu</w:t>
      </w:r>
      <w:r w:rsidR="00086A52">
        <w:t xml:space="preserve"> stocker les informations du panier dans un cookie par exemple</w:t>
      </w:r>
      <w:r w:rsidR="002E7795">
        <w:t xml:space="preserve"> et ainsi garder que la table </w:t>
      </w:r>
      <w:proofErr w:type="spellStart"/>
      <w:r w:rsidR="002E7795">
        <w:t>t_order</w:t>
      </w:r>
      <w:proofErr w:type="spellEnd"/>
      <w:r w:rsidR="002E7795">
        <w:t xml:space="preserve"> en DB, pour l’historiques des commandes.</w:t>
      </w:r>
      <w:r w:rsidR="00C47E19">
        <w:t xml:space="preserve"> </w:t>
      </w:r>
      <w:r w:rsidR="00620E94">
        <w:t xml:space="preserve"> </w:t>
      </w:r>
    </w:p>
    <w:p w14:paraId="0058F2D6" w14:textId="2D3FDA61" w:rsidR="0078013D" w:rsidRDefault="00B91DC5" w:rsidP="00814661">
      <w:pPr>
        <w:pStyle w:val="Paragraphedeliste"/>
        <w:numPr>
          <w:ilvl w:val="0"/>
          <w:numId w:val="2"/>
        </w:numPr>
      </w:pPr>
      <w:r>
        <w:t xml:space="preserve">Problèmes avec git. En effet, </w:t>
      </w:r>
      <w:r w:rsidR="0071120C">
        <w:t>par manque de compréhension de git</w:t>
      </w:r>
      <w:r w:rsidR="009C3167">
        <w:t>, n</w:t>
      </w:r>
      <w:r w:rsidR="0071120C">
        <w:t>ous nous sommes mis à travailler à 3 sur la même branche</w:t>
      </w:r>
      <w:r w:rsidR="009C3167">
        <w:t xml:space="preserve"> donc nous avons eu plusieurs fois des problème</w:t>
      </w:r>
      <w:r w:rsidR="00732FEA">
        <w:t>s/conflit avec les fichiers</w:t>
      </w:r>
      <w:r w:rsidR="00366355">
        <w:t>. Ce qui nous a pris pas mal de temp à régler parfois.</w:t>
      </w:r>
    </w:p>
    <w:p w14:paraId="3030CF5E" w14:textId="2BF9B6B4" w:rsidR="00D87D7D" w:rsidRDefault="00D87D7D" w:rsidP="00814661">
      <w:pPr>
        <w:pStyle w:val="Paragraphedeliste"/>
        <w:numPr>
          <w:ilvl w:val="0"/>
          <w:numId w:val="2"/>
        </w:numPr>
      </w:pPr>
      <w:r>
        <w:t xml:space="preserve">Mauvaise </w:t>
      </w:r>
      <w:r w:rsidR="00C631B2">
        <w:t>g</w:t>
      </w:r>
      <w:r>
        <w:t>estion du temps</w:t>
      </w:r>
      <w:r w:rsidR="00C631B2">
        <w:t xml:space="preserve"> mis à disposition et trop d’ambition. </w:t>
      </w:r>
      <w:r w:rsidR="0058637F">
        <w:t>Donc manque de temps pour finir le projet.</w:t>
      </w:r>
      <w:r>
        <w:t xml:space="preserve"> </w:t>
      </w:r>
    </w:p>
    <w:p w14:paraId="53D92637" w14:textId="77777777" w:rsidR="009754D5" w:rsidRPr="00483D00" w:rsidRDefault="009754D5" w:rsidP="00DD3145">
      <w:pPr>
        <w:pStyle w:val="Paragraphedeliste"/>
      </w:pPr>
    </w:p>
    <w:p w14:paraId="44E1C0BA" w14:textId="77777777" w:rsidR="000075EC" w:rsidRDefault="000075EC" w:rsidP="00B7612F">
      <w:pPr>
        <w:pStyle w:val="Titre2"/>
        <w:numPr>
          <w:ilvl w:val="1"/>
          <w:numId w:val="3"/>
        </w:numPr>
        <w:spacing w:line="276" w:lineRule="auto"/>
        <w:rPr>
          <w:rFonts w:ascii="Verdana" w:hAnsi="Verdana"/>
        </w:rPr>
      </w:pPr>
      <w:bookmarkStart w:id="34" w:name="_Toc103972414"/>
      <w:r w:rsidRPr="00B7612F">
        <w:rPr>
          <w:rFonts w:ascii="Verdana" w:hAnsi="Verdana"/>
        </w:rPr>
        <w:t>Comment nous améliorer</w:t>
      </w:r>
      <w:bookmarkEnd w:id="34"/>
    </w:p>
    <w:p w14:paraId="2D5A5FB9" w14:textId="63B5E28E" w:rsidR="00F812E8" w:rsidRDefault="00F812E8" w:rsidP="00BE1295">
      <w:pPr>
        <w:pStyle w:val="Paragraphedeliste"/>
        <w:numPr>
          <w:ilvl w:val="0"/>
          <w:numId w:val="2"/>
        </w:numPr>
      </w:pPr>
      <w:r>
        <w:t>Prendre moins de temps pour faire les maquettes</w:t>
      </w:r>
    </w:p>
    <w:p w14:paraId="5B64C593" w14:textId="1B790914" w:rsidR="00F812E8" w:rsidRDefault="00F812E8" w:rsidP="00BE1295">
      <w:pPr>
        <w:pStyle w:val="Paragraphedeliste"/>
        <w:numPr>
          <w:ilvl w:val="0"/>
          <w:numId w:val="2"/>
        </w:numPr>
      </w:pPr>
      <w:r>
        <w:t>Découper le projet en plus de petites tâche (sur GitHub)</w:t>
      </w:r>
    </w:p>
    <w:p w14:paraId="36204CAC" w14:textId="0E0E540D" w:rsidR="00647843" w:rsidRDefault="00F812E8" w:rsidP="00BE1295">
      <w:pPr>
        <w:pStyle w:val="Paragraphedeliste"/>
        <w:numPr>
          <w:ilvl w:val="0"/>
          <w:numId w:val="2"/>
        </w:numPr>
      </w:pPr>
      <w:r>
        <w:t xml:space="preserve">Apprendre toutes les étapes pour afficher une page (connexion </w:t>
      </w:r>
      <w:proofErr w:type="spellStart"/>
      <w:r>
        <w:t>db</w:t>
      </w:r>
      <w:proofErr w:type="spellEnd"/>
      <w:r>
        <w:t xml:space="preserve">, </w:t>
      </w:r>
      <w:r w:rsidR="005C72B7">
        <w:t>récupération</w:t>
      </w:r>
      <w:r>
        <w:t xml:space="preserve">/gestion de </w:t>
      </w:r>
      <w:r w:rsidR="005C72B7">
        <w:t>l’</w:t>
      </w:r>
      <w:r>
        <w:t>infos, affichage, …)</w:t>
      </w:r>
    </w:p>
    <w:p w14:paraId="27D5E892" w14:textId="489EFF9D" w:rsidR="00A15D8C" w:rsidRPr="00F812E8" w:rsidRDefault="00A15D8C" w:rsidP="005C72B7">
      <w:pPr>
        <w:pStyle w:val="Paragraphedeliste"/>
        <w:numPr>
          <w:ilvl w:val="0"/>
          <w:numId w:val="2"/>
        </w:numPr>
      </w:pPr>
      <w:r>
        <w:t xml:space="preserve">Prendre plus de temps pour créer la </w:t>
      </w:r>
      <w:r w:rsidR="005D4D7F">
        <w:t xml:space="preserve">base de </w:t>
      </w:r>
      <w:r w:rsidR="00BE13E5">
        <w:t>données</w:t>
      </w:r>
      <w:r w:rsidR="005D4D7F">
        <w:t xml:space="preserve"> et réfléchir </w:t>
      </w:r>
      <w:r w:rsidR="00A15DCF">
        <w:t>correctement à sa modélisation</w:t>
      </w:r>
      <w:r>
        <w:t xml:space="preserve"> car</w:t>
      </w:r>
      <w:r w:rsidR="00A15DCF">
        <w:t xml:space="preserve"> c’était un élément</w:t>
      </w:r>
      <w:r>
        <w:t xml:space="preserve"> bloquant en fin de projet</w:t>
      </w:r>
    </w:p>
    <w:p w14:paraId="44E1C0BB" w14:textId="77777777" w:rsidR="00557E24" w:rsidRDefault="000075EC" w:rsidP="005B2090">
      <w:pPr>
        <w:pStyle w:val="Titre2"/>
        <w:numPr>
          <w:ilvl w:val="1"/>
          <w:numId w:val="3"/>
        </w:numPr>
        <w:spacing w:line="276" w:lineRule="auto"/>
        <w:rPr>
          <w:rFonts w:ascii="Verdana" w:hAnsi="Verdana"/>
        </w:rPr>
      </w:pPr>
      <w:bookmarkStart w:id="35" w:name="_Toc103972415"/>
      <w:r w:rsidRPr="000374FA">
        <w:rPr>
          <w:rFonts w:ascii="Verdana" w:hAnsi="Verdana"/>
        </w:rPr>
        <w:t>À refaire ?</w:t>
      </w:r>
      <w:r w:rsidR="00831AC1" w:rsidRPr="000374FA">
        <w:rPr>
          <w:rFonts w:ascii="Verdana" w:hAnsi="Verdana"/>
        </w:rPr>
        <w:t xml:space="preserve"> </w:t>
      </w:r>
      <w:r w:rsidR="00557E24" w:rsidRPr="000374FA">
        <w:rPr>
          <w:rFonts w:ascii="Verdana" w:hAnsi="Verdana"/>
        </w:rPr>
        <w:t>Avis personnel</w:t>
      </w:r>
      <w:bookmarkEnd w:id="35"/>
    </w:p>
    <w:p w14:paraId="06369A9B" w14:textId="55428B03" w:rsidR="00281455" w:rsidRDefault="004D1C59" w:rsidP="004D1C59">
      <w:r>
        <w:t>Mathis : Je pense que si je devais refaire le projet je passerais moins de temps sur la modélisation du site</w:t>
      </w:r>
      <w:r w:rsidR="004036C4">
        <w:t xml:space="preserve"> et je </w:t>
      </w:r>
      <w:r w:rsidR="00E5101E">
        <w:t>vérifierais</w:t>
      </w:r>
      <w:r w:rsidR="004036C4">
        <w:t xml:space="preserve"> plus la DB. Ensuite j’essayerai de tout implémenter une fois pour tout comprendre et que cela </w:t>
      </w:r>
      <w:r w:rsidR="007F2ED4">
        <w:t>aille</w:t>
      </w:r>
      <w:r w:rsidR="004036C4">
        <w:t xml:space="preserve"> plus vite pour les autres vues.</w:t>
      </w:r>
    </w:p>
    <w:p w14:paraId="62CBD5A1" w14:textId="21F62517" w:rsidR="00281455" w:rsidRPr="004D1C59" w:rsidRDefault="00281455" w:rsidP="004D1C59">
      <w:r>
        <w:lastRenderedPageBreak/>
        <w:t xml:space="preserve">Samuel : </w:t>
      </w:r>
      <w:r w:rsidR="00830927">
        <w:t xml:space="preserve">Si je devais refaire ce projet-là, je partirai </w:t>
      </w:r>
      <w:r w:rsidR="001525D8">
        <w:t>avec une base de données beaucoup plus simple à gérer</w:t>
      </w:r>
      <w:r w:rsidR="007D4CF8">
        <w:t xml:space="preserve"> afin de comprendre plus facilement tout le côté </w:t>
      </w:r>
      <w:proofErr w:type="spellStart"/>
      <w:r w:rsidR="00D46C33">
        <w:t>back-end</w:t>
      </w:r>
      <w:proofErr w:type="spellEnd"/>
      <w:r w:rsidR="00D46C33">
        <w:t xml:space="preserve"> de </w:t>
      </w:r>
      <w:proofErr w:type="spellStart"/>
      <w:r w:rsidR="00D46C33">
        <w:t>Laravel</w:t>
      </w:r>
      <w:proofErr w:type="spellEnd"/>
      <w:r w:rsidR="00D46C33">
        <w:t xml:space="preserve"> (</w:t>
      </w:r>
      <w:proofErr w:type="spellStart"/>
      <w:r w:rsidR="00D46C33">
        <w:t>models</w:t>
      </w:r>
      <w:proofErr w:type="spellEnd"/>
      <w:r w:rsidR="00D46C33">
        <w:t xml:space="preserve">, migrations, </w:t>
      </w:r>
      <w:proofErr w:type="spellStart"/>
      <w:r w:rsidR="00A2389F">
        <w:t>factories</w:t>
      </w:r>
      <w:proofErr w:type="spellEnd"/>
      <w:r w:rsidR="00A2389F">
        <w:t xml:space="preserve">, </w:t>
      </w:r>
      <w:r w:rsidR="00D46C33">
        <w:t>seeder)</w:t>
      </w:r>
      <w:r w:rsidR="00A2389F">
        <w:t xml:space="preserve">. </w:t>
      </w:r>
      <w:r w:rsidR="00CE1EB2">
        <w:t xml:space="preserve">Ensuite je pense qu’implémenter des petits ajouts </w:t>
      </w:r>
      <w:r w:rsidR="00DA1982">
        <w:t xml:space="preserve">complètement (du </w:t>
      </w:r>
      <w:proofErr w:type="spellStart"/>
      <w:r w:rsidR="00DA1982">
        <w:t>back-end</w:t>
      </w:r>
      <w:proofErr w:type="spellEnd"/>
      <w:r w:rsidR="00DA1982">
        <w:t xml:space="preserve"> </w:t>
      </w:r>
      <w:r w:rsidR="00DA1982">
        <w:sym w:font="Wingdings" w:char="F0E0"/>
      </w:r>
      <w:r w:rsidR="00DA1982">
        <w:t xml:space="preserve"> </w:t>
      </w:r>
      <w:proofErr w:type="spellStart"/>
      <w:r w:rsidR="00DA1982">
        <w:t>front-end</w:t>
      </w:r>
      <w:proofErr w:type="spellEnd"/>
      <w:r w:rsidR="00DA1982">
        <w:t>)</w:t>
      </w:r>
      <w:r w:rsidR="00830927">
        <w:t xml:space="preserve"> </w:t>
      </w:r>
      <w:r w:rsidR="00DA1982">
        <w:t xml:space="preserve">serai plus </w:t>
      </w:r>
      <w:r w:rsidR="009A0356">
        <w:t xml:space="preserve">utile pour mieux comprendre le fonctionnement de </w:t>
      </w:r>
      <w:proofErr w:type="spellStart"/>
      <w:r w:rsidR="009A0356">
        <w:t>Laravel</w:t>
      </w:r>
      <w:proofErr w:type="spellEnd"/>
      <w:r w:rsidR="009A0356">
        <w:t xml:space="preserve"> en général. </w:t>
      </w:r>
    </w:p>
    <w:p w14:paraId="44E1C0BC" w14:textId="77777777" w:rsidR="008D4132" w:rsidRPr="00B7612F" w:rsidRDefault="008D4132" w:rsidP="00E17404">
      <w:pPr>
        <w:pStyle w:val="Titre1"/>
        <w:numPr>
          <w:ilvl w:val="0"/>
          <w:numId w:val="8"/>
        </w:numPr>
        <w:spacing w:line="276" w:lineRule="auto"/>
        <w:rPr>
          <w:rFonts w:ascii="Verdana" w:hAnsi="Verdana"/>
        </w:rPr>
      </w:pPr>
      <w:bookmarkStart w:id="36" w:name="_Toc103972416"/>
      <w:r w:rsidRPr="00B7612F">
        <w:rPr>
          <w:rFonts w:ascii="Verdana" w:hAnsi="Verdana"/>
        </w:rPr>
        <w:t>Bibliographie / Webographie</w:t>
      </w:r>
      <w:bookmarkEnd w:id="36"/>
    </w:p>
    <w:p w14:paraId="44E1C0BD" w14:textId="77777777" w:rsidR="00626963" w:rsidRPr="00B7612F" w:rsidRDefault="007C28EB" w:rsidP="00B7612F">
      <w:pPr>
        <w:spacing w:line="276" w:lineRule="auto"/>
      </w:pPr>
      <w:hyperlink r:id="rId23" w:history="1">
        <w:r w:rsidR="000007FE" w:rsidRPr="00B7612F">
          <w:rPr>
            <w:rStyle w:val="Lienhypertexte"/>
          </w:rPr>
          <w:t xml:space="preserve">Documentation </w:t>
        </w:r>
        <w:proofErr w:type="spellStart"/>
        <w:r w:rsidR="000007FE" w:rsidRPr="00B7612F">
          <w:rPr>
            <w:rStyle w:val="Lienhypertexte"/>
          </w:rPr>
          <w:t>laravel</w:t>
        </w:r>
        <w:proofErr w:type="spellEnd"/>
      </w:hyperlink>
    </w:p>
    <w:p w14:paraId="44E1C0BE" w14:textId="77777777" w:rsidR="00626963" w:rsidRPr="00B7612F" w:rsidRDefault="007C28EB" w:rsidP="00B7612F">
      <w:pPr>
        <w:spacing w:line="276" w:lineRule="auto"/>
      </w:pPr>
      <w:hyperlink r:id="rId24" w:history="1">
        <w:r w:rsidR="000007FE" w:rsidRPr="00B7612F">
          <w:rPr>
            <w:rStyle w:val="Lienhypertexte"/>
          </w:rPr>
          <w:t xml:space="preserve">Documentation </w:t>
        </w:r>
        <w:proofErr w:type="spellStart"/>
        <w:r w:rsidR="000007FE" w:rsidRPr="00B7612F">
          <w:rPr>
            <w:rStyle w:val="Lienhypertexte"/>
          </w:rPr>
          <w:t>tailwind</w:t>
        </w:r>
        <w:proofErr w:type="spellEnd"/>
      </w:hyperlink>
    </w:p>
    <w:p w14:paraId="44E1C0BF" w14:textId="77777777" w:rsidR="00626963" w:rsidRPr="00B7612F" w:rsidRDefault="007C28EB" w:rsidP="00B7612F">
      <w:pPr>
        <w:spacing w:line="276" w:lineRule="auto"/>
      </w:pPr>
      <w:hyperlink r:id="rId25" w:history="1">
        <w:proofErr w:type="spellStart"/>
        <w:r w:rsidR="000007FE" w:rsidRPr="00B7612F">
          <w:rPr>
            <w:rStyle w:val="Lienhypertexte"/>
          </w:rPr>
          <w:t>NorthCoders</w:t>
        </w:r>
        <w:proofErr w:type="spellEnd"/>
      </w:hyperlink>
    </w:p>
    <w:p w14:paraId="44E1C0C0" w14:textId="77777777" w:rsidR="00626963" w:rsidRPr="00B7612F" w:rsidRDefault="007C28EB" w:rsidP="00B7612F">
      <w:pPr>
        <w:spacing w:line="276" w:lineRule="auto"/>
      </w:pPr>
      <w:hyperlink r:id="rId26" w:history="1">
        <w:proofErr w:type="spellStart"/>
        <w:r w:rsidR="000007FE" w:rsidRPr="00B7612F">
          <w:rPr>
            <w:rStyle w:val="Lienhypertexte"/>
          </w:rPr>
          <w:t>Laraguide</w:t>
        </w:r>
        <w:proofErr w:type="spellEnd"/>
      </w:hyperlink>
    </w:p>
    <w:p w14:paraId="44E1C0C1" w14:textId="77777777" w:rsidR="00626963" w:rsidRPr="00B7612F" w:rsidRDefault="007C28EB" w:rsidP="00B7612F">
      <w:pPr>
        <w:spacing w:line="276" w:lineRule="auto"/>
      </w:pPr>
      <w:hyperlink r:id="rId27" w:history="1">
        <w:proofErr w:type="spellStart"/>
        <w:r w:rsidR="000007FE" w:rsidRPr="00B7612F">
          <w:rPr>
            <w:rStyle w:val="Lienhypertexte"/>
          </w:rPr>
          <w:t>Stackoverflow</w:t>
        </w:r>
        <w:proofErr w:type="spellEnd"/>
      </w:hyperlink>
    </w:p>
    <w:p w14:paraId="44E1C0C2" w14:textId="77777777" w:rsidR="00626963" w:rsidRPr="00B7612F" w:rsidRDefault="007C28EB" w:rsidP="00B7612F">
      <w:pPr>
        <w:spacing w:line="276" w:lineRule="auto"/>
      </w:pPr>
      <w:hyperlink r:id="rId28" w:history="1">
        <w:proofErr w:type="spellStart"/>
        <w:r w:rsidR="00486E08" w:rsidRPr="00B7612F">
          <w:rPr>
            <w:rStyle w:val="Lienhypertexte"/>
          </w:rPr>
          <w:t>Figma</w:t>
        </w:r>
        <w:proofErr w:type="spellEnd"/>
      </w:hyperlink>
    </w:p>
    <w:p w14:paraId="44E1C0C4" w14:textId="77777777" w:rsidR="00F54547" w:rsidRPr="00B7612F" w:rsidRDefault="00F54547" w:rsidP="00B7612F">
      <w:pPr>
        <w:spacing w:line="276" w:lineRule="auto"/>
      </w:pPr>
    </w:p>
    <w:p w14:paraId="44E1C0C5" w14:textId="77777777" w:rsidR="00F54547" w:rsidRPr="00B7612F" w:rsidRDefault="00F54547" w:rsidP="00B7612F">
      <w:pPr>
        <w:spacing w:line="276" w:lineRule="auto"/>
      </w:pPr>
    </w:p>
    <w:sectPr w:rsidR="00F54547" w:rsidRPr="00B7612F" w:rsidSect="005837E8">
      <w:headerReference w:type="default" r:id="rId29"/>
      <w:footerReference w:type="default" r:id="rId30"/>
      <w:pgSz w:w="11906" w:h="16838"/>
      <w:pgMar w:top="1417" w:right="1417" w:bottom="1417" w:left="1417" w:header="708"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22E9" w14:textId="77777777" w:rsidR="007C28EB" w:rsidRDefault="007C28EB" w:rsidP="00F54547">
      <w:pPr>
        <w:spacing w:after="0" w:line="240" w:lineRule="auto"/>
      </w:pPr>
      <w:r>
        <w:separator/>
      </w:r>
    </w:p>
  </w:endnote>
  <w:endnote w:type="continuationSeparator" w:id="0">
    <w:p w14:paraId="0FB651E5" w14:textId="77777777" w:rsidR="007C28EB" w:rsidRDefault="007C28EB" w:rsidP="00F54547">
      <w:pPr>
        <w:spacing w:after="0" w:line="240" w:lineRule="auto"/>
      </w:pPr>
      <w:r>
        <w:continuationSeparator/>
      </w:r>
    </w:p>
  </w:endnote>
  <w:endnote w:type="continuationNotice" w:id="1">
    <w:p w14:paraId="56692BE9" w14:textId="77777777" w:rsidR="007C28EB" w:rsidRDefault="007C28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2"/>
      <w:gridCol w:w="3153"/>
      <w:gridCol w:w="3153"/>
    </w:tblGrid>
    <w:tr w:rsidR="00A15D8C" w14:paraId="44E1C0E3" w14:textId="77777777" w:rsidTr="007D5450">
      <w:trPr>
        <w:trHeight w:val="463"/>
      </w:trPr>
      <w:tc>
        <w:tcPr>
          <w:tcW w:w="3152" w:type="dxa"/>
          <w:tcBorders>
            <w:top w:val="single" w:sz="4" w:space="0" w:color="auto"/>
          </w:tcBorders>
          <w:vAlign w:val="center"/>
        </w:tcPr>
        <w:p w14:paraId="44E1C0E0" w14:textId="77777777" w:rsidR="00A15D8C" w:rsidRDefault="00A15D8C" w:rsidP="005837E8">
          <w:pPr>
            <w:pStyle w:val="Pieddepage"/>
          </w:pPr>
          <w:r>
            <w:t xml:space="preserve">Auteur : </w:t>
          </w:r>
          <w:r w:rsidR="007C28EB">
            <w:fldChar w:fldCharType="begin"/>
          </w:r>
          <w:r w:rsidR="007C28EB">
            <w:instrText xml:space="preserve"> AUTHOR   \* MERGEFORMAT </w:instrText>
          </w:r>
          <w:r w:rsidR="007C28EB">
            <w:fldChar w:fldCharType="separate"/>
          </w:r>
          <w:r>
            <w:rPr>
              <w:noProof/>
            </w:rPr>
            <w:t>Alexandresamuel King</w:t>
          </w:r>
          <w:r w:rsidR="007C28EB">
            <w:rPr>
              <w:noProof/>
            </w:rPr>
            <w:fldChar w:fldCharType="end"/>
          </w:r>
        </w:p>
      </w:tc>
      <w:tc>
        <w:tcPr>
          <w:tcW w:w="3153" w:type="dxa"/>
          <w:tcBorders>
            <w:top w:val="single" w:sz="4" w:space="0" w:color="auto"/>
          </w:tcBorders>
          <w:vAlign w:val="center"/>
        </w:tcPr>
        <w:p w14:paraId="44E1C0E1" w14:textId="77777777" w:rsidR="00A15D8C" w:rsidRDefault="00A15D8C" w:rsidP="005837E8">
          <w:pPr>
            <w:pStyle w:val="Pieddepage"/>
            <w:jc w:val="center"/>
          </w:pPr>
        </w:p>
      </w:tc>
      <w:tc>
        <w:tcPr>
          <w:tcW w:w="3153" w:type="dxa"/>
          <w:tcBorders>
            <w:top w:val="single" w:sz="4" w:space="0" w:color="auto"/>
          </w:tcBorders>
          <w:vAlign w:val="center"/>
        </w:tcPr>
        <w:p w14:paraId="44E1C0E2" w14:textId="77777777" w:rsidR="00A15D8C" w:rsidRDefault="00A15D8C" w:rsidP="005837E8">
          <w:pPr>
            <w:pStyle w:val="Pieddepage"/>
            <w:jc w:val="right"/>
          </w:pPr>
          <w:proofErr w:type="gramStart"/>
          <w:r>
            <w:t>Crée le</w:t>
          </w:r>
          <w:proofErr w:type="gramEnd"/>
          <w:r>
            <w:t xml:space="preserve"> : </w:t>
          </w:r>
          <w:r w:rsidR="007C28EB">
            <w:fldChar w:fldCharType="begin"/>
          </w:r>
          <w:r w:rsidR="007C28EB">
            <w:instrText xml:space="preserve"> CREATEDATE   \* MERGEFORMAT </w:instrText>
          </w:r>
          <w:r w:rsidR="007C28EB">
            <w:fldChar w:fldCharType="separate"/>
          </w:r>
          <w:r>
            <w:rPr>
              <w:noProof/>
            </w:rPr>
            <w:t>13.05.2022 13:14:00</w:t>
          </w:r>
          <w:r w:rsidR="007C28EB">
            <w:rPr>
              <w:noProof/>
            </w:rPr>
            <w:fldChar w:fldCharType="end"/>
          </w:r>
        </w:p>
      </w:tc>
    </w:tr>
    <w:tr w:rsidR="00A15D8C" w14:paraId="44E1C0E7" w14:textId="77777777" w:rsidTr="007D5450">
      <w:trPr>
        <w:trHeight w:val="463"/>
      </w:trPr>
      <w:tc>
        <w:tcPr>
          <w:tcW w:w="3152" w:type="dxa"/>
          <w:vAlign w:val="center"/>
        </w:tcPr>
        <w:p w14:paraId="44E1C0E4" w14:textId="77777777" w:rsidR="00A15D8C" w:rsidRDefault="00A15D8C" w:rsidP="005837E8">
          <w:pPr>
            <w:pStyle w:val="Pieddepage"/>
          </w:pPr>
          <w:r>
            <w:t xml:space="preserve">Modifié par : </w:t>
          </w:r>
          <w:r w:rsidR="007C28EB">
            <w:fldChar w:fldCharType="begin"/>
          </w:r>
          <w:r w:rsidR="007C28EB">
            <w:instrText xml:space="preserve"> LASTSAVEDBY  \* FirstCap  \* MERGEFORMAT </w:instrText>
          </w:r>
          <w:r w:rsidR="007C28EB">
            <w:fldChar w:fldCharType="separate"/>
          </w:r>
          <w:r>
            <w:rPr>
              <w:noProof/>
            </w:rPr>
            <w:t>Alexandresamuel King</w:t>
          </w:r>
          <w:r w:rsidR="007C28EB">
            <w:rPr>
              <w:noProof/>
            </w:rPr>
            <w:fldChar w:fldCharType="end"/>
          </w:r>
          <w:r>
            <w:fldChar w:fldCharType="begin"/>
          </w:r>
          <w:r>
            <w:instrText xml:space="preserve"> LASTSAVEDBY   \* MERGEFORMAT </w:instrText>
          </w:r>
          <w:r>
            <w:rPr>
              <w:noProof/>
            </w:rPr>
            <w:fldChar w:fldCharType="end"/>
          </w:r>
        </w:p>
      </w:tc>
      <w:tc>
        <w:tcPr>
          <w:tcW w:w="3153" w:type="dxa"/>
          <w:vAlign w:val="center"/>
        </w:tcPr>
        <w:p w14:paraId="44E1C0E5" w14:textId="3ADF44FC" w:rsidR="00A15D8C" w:rsidRDefault="00A15D8C" w:rsidP="005837E8">
          <w:pPr>
            <w:pStyle w:val="Pieddepage"/>
            <w:jc w:val="center"/>
          </w:pPr>
          <w:r>
            <w:t>P.</w:t>
          </w:r>
          <w:r>
            <w:fldChar w:fldCharType="begin"/>
          </w:r>
          <w:r>
            <w:instrText xml:space="preserve"> PAGE   \* MERGEFORMAT </w:instrText>
          </w:r>
          <w:r>
            <w:fldChar w:fldCharType="separate"/>
          </w:r>
          <w:r w:rsidR="00D1692D">
            <w:rPr>
              <w:noProof/>
            </w:rPr>
            <w:t>17</w:t>
          </w:r>
          <w:r>
            <w:fldChar w:fldCharType="end"/>
          </w:r>
          <w:r>
            <w:t>/</w:t>
          </w:r>
          <w:r w:rsidR="007C28EB">
            <w:fldChar w:fldCharType="begin"/>
          </w:r>
          <w:r w:rsidR="007C28EB">
            <w:instrText xml:space="preserve"> NUMPAGES   \* MERGEFORMAT </w:instrText>
          </w:r>
          <w:r w:rsidR="007C28EB">
            <w:fldChar w:fldCharType="separate"/>
          </w:r>
          <w:r w:rsidR="00D1692D">
            <w:rPr>
              <w:noProof/>
            </w:rPr>
            <w:t>17</w:t>
          </w:r>
          <w:r w:rsidR="007C28EB">
            <w:rPr>
              <w:noProof/>
            </w:rPr>
            <w:fldChar w:fldCharType="end"/>
          </w:r>
        </w:p>
      </w:tc>
      <w:tc>
        <w:tcPr>
          <w:tcW w:w="2608" w:type="dxa"/>
          <w:vAlign w:val="center"/>
        </w:tcPr>
        <w:p w14:paraId="44E1C0E6" w14:textId="77777777" w:rsidR="00A15D8C" w:rsidRDefault="00A15D8C" w:rsidP="005837E8">
          <w:pPr>
            <w:pStyle w:val="Pieddepage"/>
            <w:jc w:val="right"/>
          </w:pPr>
          <w:r>
            <w:t xml:space="preserve">Imprimer le : </w:t>
          </w:r>
          <w:r>
            <w:fldChar w:fldCharType="begin"/>
          </w:r>
          <w:r>
            <w:instrText xml:space="preserve"> PRINTDATE  \@ "dd.MM.yy"  \* MERGEFORMAT </w:instrText>
          </w:r>
          <w:r>
            <w:fldChar w:fldCharType="separate"/>
          </w:r>
          <w:r>
            <w:rPr>
              <w:noProof/>
            </w:rPr>
            <w:t>00.00.00</w:t>
          </w:r>
          <w:r>
            <w:fldChar w:fldCharType="end"/>
          </w:r>
        </w:p>
      </w:tc>
    </w:tr>
    <w:tr w:rsidR="00A15D8C" w14:paraId="44E1C0EB" w14:textId="77777777" w:rsidTr="007D5450">
      <w:trPr>
        <w:trHeight w:val="505"/>
      </w:trPr>
      <w:tc>
        <w:tcPr>
          <w:tcW w:w="3152" w:type="dxa"/>
          <w:vAlign w:val="center"/>
        </w:tcPr>
        <w:p w14:paraId="44E1C0E8" w14:textId="53DC2C7C" w:rsidR="00A15D8C" w:rsidRDefault="00A15D8C" w:rsidP="00B7612F">
          <w:pPr>
            <w:pStyle w:val="Pieddepage"/>
          </w:pPr>
          <w:r>
            <w:t xml:space="preserve">Version : </w:t>
          </w:r>
          <w:r>
            <w:rPr>
              <w:sz w:val="16"/>
              <w:szCs w:val="16"/>
            </w:rPr>
            <w:fldChar w:fldCharType="begin"/>
          </w:r>
          <w:r>
            <w:rPr>
              <w:sz w:val="16"/>
              <w:szCs w:val="16"/>
            </w:rPr>
            <w:instrText xml:space="preserve"> REVNUM   \* MERGEFORMAT </w:instrText>
          </w:r>
          <w:r>
            <w:rPr>
              <w:sz w:val="16"/>
              <w:szCs w:val="16"/>
            </w:rPr>
            <w:fldChar w:fldCharType="separate"/>
          </w:r>
          <w:r>
            <w:rPr>
              <w:noProof/>
              <w:sz w:val="16"/>
              <w:szCs w:val="16"/>
            </w:rPr>
            <w:t>188</w:t>
          </w:r>
          <w:r>
            <w:rPr>
              <w:sz w:val="16"/>
              <w:szCs w:val="16"/>
            </w:rPr>
            <w:fldChar w:fldCharType="end"/>
          </w:r>
          <w:r>
            <w:rPr>
              <w:sz w:val="16"/>
              <w:szCs w:val="16"/>
            </w:rPr>
            <w:t xml:space="preserve"> du </w:t>
          </w:r>
          <w:r>
            <w:rPr>
              <w:sz w:val="16"/>
              <w:szCs w:val="16"/>
            </w:rPr>
            <w:fldChar w:fldCharType="begin"/>
          </w:r>
          <w:r>
            <w:rPr>
              <w:sz w:val="16"/>
              <w:szCs w:val="16"/>
            </w:rPr>
            <w:instrText xml:space="preserve"> SAVEDATE   \* MERGEFORMAT </w:instrText>
          </w:r>
          <w:r>
            <w:rPr>
              <w:sz w:val="16"/>
              <w:szCs w:val="16"/>
            </w:rPr>
            <w:fldChar w:fldCharType="separate"/>
          </w:r>
          <w:r w:rsidR="001D0E5C">
            <w:rPr>
              <w:noProof/>
              <w:sz w:val="16"/>
              <w:szCs w:val="16"/>
            </w:rPr>
            <w:t>20.05.2022 16:32:00</w:t>
          </w:r>
          <w:r>
            <w:rPr>
              <w:sz w:val="16"/>
              <w:szCs w:val="16"/>
            </w:rPr>
            <w:fldChar w:fldCharType="end"/>
          </w:r>
        </w:p>
      </w:tc>
      <w:tc>
        <w:tcPr>
          <w:tcW w:w="3153" w:type="dxa"/>
          <w:vAlign w:val="center"/>
        </w:tcPr>
        <w:p w14:paraId="44E1C0E9" w14:textId="77777777" w:rsidR="00A15D8C" w:rsidRDefault="00A15D8C" w:rsidP="005837E8">
          <w:pPr>
            <w:pStyle w:val="Pieddepage"/>
            <w:jc w:val="center"/>
          </w:pPr>
        </w:p>
      </w:tc>
      <w:tc>
        <w:tcPr>
          <w:tcW w:w="3153" w:type="dxa"/>
          <w:vAlign w:val="center"/>
        </w:tcPr>
        <w:p w14:paraId="44E1C0EA" w14:textId="77777777" w:rsidR="00A15D8C" w:rsidRDefault="007C28EB" w:rsidP="005837E8">
          <w:pPr>
            <w:pStyle w:val="Pieddepage"/>
            <w:jc w:val="right"/>
          </w:pPr>
          <w:r>
            <w:fldChar w:fldCharType="begin"/>
          </w:r>
          <w:r>
            <w:instrText xml:space="preserve"> FILENAME   \* MERGEFORMAT </w:instrText>
          </w:r>
          <w:r>
            <w:fldChar w:fldCharType="separate"/>
          </w:r>
          <w:r w:rsidR="00A15D8C">
            <w:rPr>
              <w:noProof/>
            </w:rPr>
            <w:t>R-P-Web2-Alex Sam Mathis-Rapport Macrohard</w:t>
          </w:r>
          <w:r>
            <w:rPr>
              <w:noProof/>
            </w:rPr>
            <w:fldChar w:fldCharType="end"/>
          </w:r>
        </w:p>
      </w:tc>
    </w:tr>
  </w:tbl>
  <w:p w14:paraId="44E1C0EC" w14:textId="77777777" w:rsidR="00A15D8C" w:rsidRDefault="00A15D8C" w:rsidP="005837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2170" w14:textId="77777777" w:rsidR="007C28EB" w:rsidRDefault="007C28EB" w:rsidP="00F54547">
      <w:pPr>
        <w:spacing w:after="0" w:line="240" w:lineRule="auto"/>
      </w:pPr>
      <w:r>
        <w:separator/>
      </w:r>
    </w:p>
  </w:footnote>
  <w:footnote w:type="continuationSeparator" w:id="0">
    <w:p w14:paraId="12CEA32C" w14:textId="77777777" w:rsidR="007C28EB" w:rsidRDefault="007C28EB" w:rsidP="00F54547">
      <w:pPr>
        <w:spacing w:after="0" w:line="240" w:lineRule="auto"/>
      </w:pPr>
      <w:r>
        <w:continuationSeparator/>
      </w:r>
    </w:p>
  </w:footnote>
  <w:footnote w:type="continuationNotice" w:id="1">
    <w:p w14:paraId="411C34E8" w14:textId="77777777" w:rsidR="007C28EB" w:rsidRDefault="007C28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08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2211"/>
      <w:gridCol w:w="2211"/>
      <w:gridCol w:w="2211"/>
    </w:tblGrid>
    <w:tr w:rsidR="00A15D8C" w14:paraId="44E1C0DE" w14:textId="77777777" w:rsidTr="00F54547">
      <w:trPr>
        <w:trHeight w:val="502"/>
      </w:trPr>
      <w:tc>
        <w:tcPr>
          <w:tcW w:w="2454" w:type="dxa"/>
        </w:tcPr>
        <w:p w14:paraId="44E1C0DA" w14:textId="77777777" w:rsidR="00A15D8C" w:rsidRDefault="00A15D8C" w:rsidP="00F54547">
          <w:pPr>
            <w:pStyle w:val="En-tte"/>
          </w:pPr>
          <w:r>
            <w:rPr>
              <w:rFonts w:ascii="ETML L" w:hAnsi="ETML L"/>
              <w:sz w:val="36"/>
              <w:szCs w:val="36"/>
            </w:rPr>
            <w:t>ETML</w:t>
          </w:r>
        </w:p>
      </w:tc>
      <w:tc>
        <w:tcPr>
          <w:tcW w:w="2211" w:type="dxa"/>
        </w:tcPr>
        <w:p w14:paraId="44E1C0DB" w14:textId="77777777" w:rsidR="00A15D8C" w:rsidRDefault="00A15D8C" w:rsidP="00270BA6">
          <w:pPr>
            <w:jc w:val="center"/>
          </w:pPr>
          <w:r w:rsidRPr="00000635">
            <w:rPr>
              <w:noProof/>
              <w:lang w:eastAsia="fr-CH"/>
            </w:rPr>
            <w:drawing>
              <wp:anchor distT="0" distB="0" distL="114300" distR="114300" simplePos="0" relativeHeight="251658241" behindDoc="1" locked="0" layoutInCell="1" allowOverlap="1" wp14:anchorId="44E1C0ED" wp14:editId="44E1C0EE">
                <wp:simplePos x="0" y="0"/>
                <wp:positionH relativeFrom="column">
                  <wp:posOffset>1042547</wp:posOffset>
                </wp:positionH>
                <wp:positionV relativeFrom="paragraph">
                  <wp:posOffset>-8956</wp:posOffset>
                </wp:positionV>
                <wp:extent cx="302821" cy="276068"/>
                <wp:effectExtent l="0" t="0" r="2540" b="0"/>
                <wp:wrapNone/>
                <wp:docPr id="2" name="Image 2" descr="K:\INF\Maitres-Eleves\Enseignement\ModulesICT_NewOrdo\302-BureautiqueAvancee\b-UnitesEnseignement\01-Structurer-Documents\01-f-Entete-PP\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Maitres-Eleves\Enseignement\ModulesICT_NewOrdo\302-BureautiqueAvancee\b-UnitesEnseignement\01-Structurer-Documents\01-f-Entete-PP\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21" cy="27606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P-Web     </w:t>
          </w:r>
        </w:p>
      </w:tc>
      <w:tc>
        <w:tcPr>
          <w:tcW w:w="2211" w:type="dxa"/>
        </w:tcPr>
        <w:p w14:paraId="44E1C0DC" w14:textId="77777777" w:rsidR="00A15D8C" w:rsidRDefault="00A15D8C" w:rsidP="00F54547">
          <w:pPr>
            <w:pStyle w:val="En-tte"/>
          </w:pPr>
          <w:proofErr w:type="spellStart"/>
          <w:r>
            <w:t>MacroHard</w:t>
          </w:r>
          <w:proofErr w:type="spellEnd"/>
        </w:p>
      </w:tc>
      <w:tc>
        <w:tcPr>
          <w:tcW w:w="2211" w:type="dxa"/>
        </w:tcPr>
        <w:p w14:paraId="44E1C0DD" w14:textId="77777777" w:rsidR="00A15D8C" w:rsidRDefault="00A15D8C" w:rsidP="00F54547">
          <w:pPr>
            <w:pStyle w:val="En-tte"/>
          </w:pPr>
          <w:r w:rsidRPr="00000635">
            <w:rPr>
              <w:noProof/>
              <w:lang w:eastAsia="fr-CH"/>
            </w:rPr>
            <w:drawing>
              <wp:anchor distT="0" distB="0" distL="114300" distR="114300" simplePos="0" relativeHeight="251658240" behindDoc="1" locked="0" layoutInCell="1" allowOverlap="1" wp14:anchorId="44E1C0EF" wp14:editId="44E1C0F0">
                <wp:simplePos x="0" y="0"/>
                <wp:positionH relativeFrom="column">
                  <wp:posOffset>-2540</wp:posOffset>
                </wp:positionH>
                <wp:positionV relativeFrom="paragraph">
                  <wp:posOffset>2540</wp:posOffset>
                </wp:positionV>
                <wp:extent cx="1321905" cy="321170"/>
                <wp:effectExtent l="0" t="0" r="0" b="3175"/>
                <wp:wrapNone/>
                <wp:docPr id="1" name="Image 1" descr="K:\INF\Maitres-Eleves\Enseignement\ModulesICT_NewOrdo\302-BureautiqueAvancee\b-UnitesEnseignement\01-Structurer-Documents\01-f-Entete-PP\logo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Maitres-Eleves\Enseignement\ModulesICT_NewOrdo\302-BureautiqueAvancee\b-UnitesEnseignement\01-Structurer-Documents\01-f-Entete-PP\logoINF.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1905" cy="321170"/>
                        </a:xfrm>
                        <a:prstGeom prst="rect">
                          <a:avLst/>
                        </a:prstGeom>
                        <a:noFill/>
                        <a:ln>
                          <a:noFill/>
                        </a:ln>
                      </pic:spPr>
                    </pic:pic>
                  </a:graphicData>
                </a:graphic>
              </wp:anchor>
            </w:drawing>
          </w:r>
        </w:p>
      </w:tc>
    </w:tr>
  </w:tbl>
  <w:p w14:paraId="44E1C0DF" w14:textId="77777777" w:rsidR="00A15D8C" w:rsidRDefault="00A15D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72B"/>
    <w:multiLevelType w:val="multilevel"/>
    <w:tmpl w:val="1CEC1386"/>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C6B0B8B"/>
    <w:multiLevelType w:val="multilevel"/>
    <w:tmpl w:val="1CEC1386"/>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B407C55"/>
    <w:multiLevelType w:val="hybridMultilevel"/>
    <w:tmpl w:val="1BF614D6"/>
    <w:lvl w:ilvl="0" w:tplc="100C0001">
      <w:start w:val="1"/>
      <w:numFmt w:val="bullet"/>
      <w:lvlText w:val=""/>
      <w:lvlJc w:val="left"/>
      <w:pPr>
        <w:ind w:left="1548" w:hanging="360"/>
      </w:pPr>
      <w:rPr>
        <w:rFonts w:ascii="Symbol" w:hAnsi="Symbol" w:hint="default"/>
      </w:rPr>
    </w:lvl>
    <w:lvl w:ilvl="1" w:tplc="100C0003" w:tentative="1">
      <w:start w:val="1"/>
      <w:numFmt w:val="bullet"/>
      <w:lvlText w:val="o"/>
      <w:lvlJc w:val="left"/>
      <w:pPr>
        <w:ind w:left="2268" w:hanging="360"/>
      </w:pPr>
      <w:rPr>
        <w:rFonts w:ascii="Courier New" w:hAnsi="Courier New" w:cs="Courier New" w:hint="default"/>
      </w:rPr>
    </w:lvl>
    <w:lvl w:ilvl="2" w:tplc="100C0005" w:tentative="1">
      <w:start w:val="1"/>
      <w:numFmt w:val="bullet"/>
      <w:lvlText w:val=""/>
      <w:lvlJc w:val="left"/>
      <w:pPr>
        <w:ind w:left="2988" w:hanging="360"/>
      </w:pPr>
      <w:rPr>
        <w:rFonts w:ascii="Wingdings" w:hAnsi="Wingdings" w:hint="default"/>
      </w:rPr>
    </w:lvl>
    <w:lvl w:ilvl="3" w:tplc="100C0001" w:tentative="1">
      <w:start w:val="1"/>
      <w:numFmt w:val="bullet"/>
      <w:lvlText w:val=""/>
      <w:lvlJc w:val="left"/>
      <w:pPr>
        <w:ind w:left="3708" w:hanging="360"/>
      </w:pPr>
      <w:rPr>
        <w:rFonts w:ascii="Symbol" w:hAnsi="Symbol" w:hint="default"/>
      </w:rPr>
    </w:lvl>
    <w:lvl w:ilvl="4" w:tplc="100C0003" w:tentative="1">
      <w:start w:val="1"/>
      <w:numFmt w:val="bullet"/>
      <w:lvlText w:val="o"/>
      <w:lvlJc w:val="left"/>
      <w:pPr>
        <w:ind w:left="4428" w:hanging="360"/>
      </w:pPr>
      <w:rPr>
        <w:rFonts w:ascii="Courier New" w:hAnsi="Courier New" w:cs="Courier New" w:hint="default"/>
      </w:rPr>
    </w:lvl>
    <w:lvl w:ilvl="5" w:tplc="100C0005" w:tentative="1">
      <w:start w:val="1"/>
      <w:numFmt w:val="bullet"/>
      <w:lvlText w:val=""/>
      <w:lvlJc w:val="left"/>
      <w:pPr>
        <w:ind w:left="5148" w:hanging="360"/>
      </w:pPr>
      <w:rPr>
        <w:rFonts w:ascii="Wingdings" w:hAnsi="Wingdings" w:hint="default"/>
      </w:rPr>
    </w:lvl>
    <w:lvl w:ilvl="6" w:tplc="100C0001" w:tentative="1">
      <w:start w:val="1"/>
      <w:numFmt w:val="bullet"/>
      <w:lvlText w:val=""/>
      <w:lvlJc w:val="left"/>
      <w:pPr>
        <w:ind w:left="5868" w:hanging="360"/>
      </w:pPr>
      <w:rPr>
        <w:rFonts w:ascii="Symbol" w:hAnsi="Symbol" w:hint="default"/>
      </w:rPr>
    </w:lvl>
    <w:lvl w:ilvl="7" w:tplc="100C0003" w:tentative="1">
      <w:start w:val="1"/>
      <w:numFmt w:val="bullet"/>
      <w:lvlText w:val="o"/>
      <w:lvlJc w:val="left"/>
      <w:pPr>
        <w:ind w:left="6588" w:hanging="360"/>
      </w:pPr>
      <w:rPr>
        <w:rFonts w:ascii="Courier New" w:hAnsi="Courier New" w:cs="Courier New" w:hint="default"/>
      </w:rPr>
    </w:lvl>
    <w:lvl w:ilvl="8" w:tplc="100C0005" w:tentative="1">
      <w:start w:val="1"/>
      <w:numFmt w:val="bullet"/>
      <w:lvlText w:val=""/>
      <w:lvlJc w:val="left"/>
      <w:pPr>
        <w:ind w:left="7308" w:hanging="360"/>
      </w:pPr>
      <w:rPr>
        <w:rFonts w:ascii="Wingdings" w:hAnsi="Wingdings" w:hint="default"/>
      </w:rPr>
    </w:lvl>
  </w:abstractNum>
  <w:abstractNum w:abstractNumId="3"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0093BCD"/>
    <w:multiLevelType w:val="hybridMultilevel"/>
    <w:tmpl w:val="DEC00DE6"/>
    <w:lvl w:ilvl="0" w:tplc="100C0001">
      <w:start w:val="1"/>
      <w:numFmt w:val="bullet"/>
      <w:lvlText w:val=""/>
      <w:lvlJc w:val="left"/>
      <w:pPr>
        <w:ind w:left="1548" w:hanging="360"/>
      </w:pPr>
      <w:rPr>
        <w:rFonts w:ascii="Symbol" w:hAnsi="Symbol" w:hint="default"/>
      </w:rPr>
    </w:lvl>
    <w:lvl w:ilvl="1" w:tplc="100C0003" w:tentative="1">
      <w:start w:val="1"/>
      <w:numFmt w:val="bullet"/>
      <w:lvlText w:val="o"/>
      <w:lvlJc w:val="left"/>
      <w:pPr>
        <w:ind w:left="2268" w:hanging="360"/>
      </w:pPr>
      <w:rPr>
        <w:rFonts w:ascii="Courier New" w:hAnsi="Courier New" w:cs="Courier New" w:hint="default"/>
      </w:rPr>
    </w:lvl>
    <w:lvl w:ilvl="2" w:tplc="100C0005" w:tentative="1">
      <w:start w:val="1"/>
      <w:numFmt w:val="bullet"/>
      <w:lvlText w:val=""/>
      <w:lvlJc w:val="left"/>
      <w:pPr>
        <w:ind w:left="2988" w:hanging="360"/>
      </w:pPr>
      <w:rPr>
        <w:rFonts w:ascii="Wingdings" w:hAnsi="Wingdings" w:hint="default"/>
      </w:rPr>
    </w:lvl>
    <w:lvl w:ilvl="3" w:tplc="100C0001" w:tentative="1">
      <w:start w:val="1"/>
      <w:numFmt w:val="bullet"/>
      <w:lvlText w:val=""/>
      <w:lvlJc w:val="left"/>
      <w:pPr>
        <w:ind w:left="3708" w:hanging="360"/>
      </w:pPr>
      <w:rPr>
        <w:rFonts w:ascii="Symbol" w:hAnsi="Symbol" w:hint="default"/>
      </w:rPr>
    </w:lvl>
    <w:lvl w:ilvl="4" w:tplc="100C0003" w:tentative="1">
      <w:start w:val="1"/>
      <w:numFmt w:val="bullet"/>
      <w:lvlText w:val="o"/>
      <w:lvlJc w:val="left"/>
      <w:pPr>
        <w:ind w:left="4428" w:hanging="360"/>
      </w:pPr>
      <w:rPr>
        <w:rFonts w:ascii="Courier New" w:hAnsi="Courier New" w:cs="Courier New" w:hint="default"/>
      </w:rPr>
    </w:lvl>
    <w:lvl w:ilvl="5" w:tplc="100C0005" w:tentative="1">
      <w:start w:val="1"/>
      <w:numFmt w:val="bullet"/>
      <w:lvlText w:val=""/>
      <w:lvlJc w:val="left"/>
      <w:pPr>
        <w:ind w:left="5148" w:hanging="360"/>
      </w:pPr>
      <w:rPr>
        <w:rFonts w:ascii="Wingdings" w:hAnsi="Wingdings" w:hint="default"/>
      </w:rPr>
    </w:lvl>
    <w:lvl w:ilvl="6" w:tplc="100C0001" w:tentative="1">
      <w:start w:val="1"/>
      <w:numFmt w:val="bullet"/>
      <w:lvlText w:val=""/>
      <w:lvlJc w:val="left"/>
      <w:pPr>
        <w:ind w:left="5868" w:hanging="360"/>
      </w:pPr>
      <w:rPr>
        <w:rFonts w:ascii="Symbol" w:hAnsi="Symbol" w:hint="default"/>
      </w:rPr>
    </w:lvl>
    <w:lvl w:ilvl="7" w:tplc="100C0003" w:tentative="1">
      <w:start w:val="1"/>
      <w:numFmt w:val="bullet"/>
      <w:lvlText w:val="o"/>
      <w:lvlJc w:val="left"/>
      <w:pPr>
        <w:ind w:left="6588" w:hanging="360"/>
      </w:pPr>
      <w:rPr>
        <w:rFonts w:ascii="Courier New" w:hAnsi="Courier New" w:cs="Courier New" w:hint="default"/>
      </w:rPr>
    </w:lvl>
    <w:lvl w:ilvl="8" w:tplc="100C0005" w:tentative="1">
      <w:start w:val="1"/>
      <w:numFmt w:val="bullet"/>
      <w:lvlText w:val=""/>
      <w:lvlJc w:val="left"/>
      <w:pPr>
        <w:ind w:left="7308" w:hanging="360"/>
      </w:pPr>
      <w:rPr>
        <w:rFonts w:ascii="Wingdings" w:hAnsi="Wingdings" w:hint="default"/>
      </w:rPr>
    </w:lvl>
  </w:abstractNum>
  <w:abstractNum w:abstractNumId="5" w15:restartNumberingAfterBreak="0">
    <w:nsid w:val="53856B6B"/>
    <w:multiLevelType w:val="hybridMultilevel"/>
    <w:tmpl w:val="7BCE2E04"/>
    <w:lvl w:ilvl="0" w:tplc="65BEC2F6">
      <w:start w:val="1"/>
      <w:numFmt w:val="upperLetter"/>
      <w:lvlText w:val="%1)"/>
      <w:lvlJc w:val="left"/>
      <w:pPr>
        <w:ind w:left="1908" w:hanging="360"/>
      </w:pPr>
      <w:rPr>
        <w:rFonts w:hint="default"/>
      </w:rPr>
    </w:lvl>
    <w:lvl w:ilvl="1" w:tplc="100C0019" w:tentative="1">
      <w:start w:val="1"/>
      <w:numFmt w:val="lowerLetter"/>
      <w:lvlText w:val="%2."/>
      <w:lvlJc w:val="left"/>
      <w:pPr>
        <w:ind w:left="2628" w:hanging="360"/>
      </w:pPr>
    </w:lvl>
    <w:lvl w:ilvl="2" w:tplc="100C001B" w:tentative="1">
      <w:start w:val="1"/>
      <w:numFmt w:val="lowerRoman"/>
      <w:lvlText w:val="%3."/>
      <w:lvlJc w:val="right"/>
      <w:pPr>
        <w:ind w:left="3348" w:hanging="180"/>
      </w:pPr>
    </w:lvl>
    <w:lvl w:ilvl="3" w:tplc="100C000F" w:tentative="1">
      <w:start w:val="1"/>
      <w:numFmt w:val="decimal"/>
      <w:lvlText w:val="%4."/>
      <w:lvlJc w:val="left"/>
      <w:pPr>
        <w:ind w:left="4068" w:hanging="360"/>
      </w:pPr>
    </w:lvl>
    <w:lvl w:ilvl="4" w:tplc="100C0019" w:tentative="1">
      <w:start w:val="1"/>
      <w:numFmt w:val="lowerLetter"/>
      <w:lvlText w:val="%5."/>
      <w:lvlJc w:val="left"/>
      <w:pPr>
        <w:ind w:left="4788" w:hanging="360"/>
      </w:pPr>
    </w:lvl>
    <w:lvl w:ilvl="5" w:tplc="100C001B" w:tentative="1">
      <w:start w:val="1"/>
      <w:numFmt w:val="lowerRoman"/>
      <w:lvlText w:val="%6."/>
      <w:lvlJc w:val="right"/>
      <w:pPr>
        <w:ind w:left="5508" w:hanging="180"/>
      </w:pPr>
    </w:lvl>
    <w:lvl w:ilvl="6" w:tplc="100C000F" w:tentative="1">
      <w:start w:val="1"/>
      <w:numFmt w:val="decimal"/>
      <w:lvlText w:val="%7."/>
      <w:lvlJc w:val="left"/>
      <w:pPr>
        <w:ind w:left="6228" w:hanging="360"/>
      </w:pPr>
    </w:lvl>
    <w:lvl w:ilvl="7" w:tplc="100C0019" w:tentative="1">
      <w:start w:val="1"/>
      <w:numFmt w:val="lowerLetter"/>
      <w:lvlText w:val="%8."/>
      <w:lvlJc w:val="left"/>
      <w:pPr>
        <w:ind w:left="6948" w:hanging="360"/>
      </w:pPr>
    </w:lvl>
    <w:lvl w:ilvl="8" w:tplc="100C001B" w:tentative="1">
      <w:start w:val="1"/>
      <w:numFmt w:val="lowerRoman"/>
      <w:lvlText w:val="%9."/>
      <w:lvlJc w:val="right"/>
      <w:pPr>
        <w:ind w:left="7668" w:hanging="180"/>
      </w:pPr>
    </w:lvl>
  </w:abstractNum>
  <w:abstractNum w:abstractNumId="6" w15:restartNumberingAfterBreak="0">
    <w:nsid w:val="655B2107"/>
    <w:multiLevelType w:val="hybridMultilevel"/>
    <w:tmpl w:val="F5627506"/>
    <w:lvl w:ilvl="0" w:tplc="4F06EA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78A294A"/>
    <w:multiLevelType w:val="hybridMultilevel"/>
    <w:tmpl w:val="1C8CB078"/>
    <w:lvl w:ilvl="0" w:tplc="27240B7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7A3F03D2"/>
    <w:multiLevelType w:val="multilevel"/>
    <w:tmpl w:val="1CEC1386"/>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2079815407">
    <w:abstractNumId w:val="1"/>
  </w:num>
  <w:num w:numId="2" w16cid:durableId="588805677">
    <w:abstractNumId w:val="6"/>
  </w:num>
  <w:num w:numId="3" w16cid:durableId="128985250">
    <w:abstractNumId w:val="8"/>
  </w:num>
  <w:num w:numId="4" w16cid:durableId="1131898781">
    <w:abstractNumId w:val="7"/>
  </w:num>
  <w:num w:numId="5" w16cid:durableId="114251070">
    <w:abstractNumId w:val="4"/>
  </w:num>
  <w:num w:numId="6" w16cid:durableId="16346197">
    <w:abstractNumId w:val="5"/>
  </w:num>
  <w:num w:numId="7" w16cid:durableId="1868982060">
    <w:abstractNumId w:val="2"/>
  </w:num>
  <w:num w:numId="8" w16cid:durableId="623734657">
    <w:abstractNumId w:val="0"/>
  </w:num>
  <w:num w:numId="9" w16cid:durableId="1094277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BAB"/>
    <w:rsid w:val="000007FE"/>
    <w:rsid w:val="0000230A"/>
    <w:rsid w:val="000075EC"/>
    <w:rsid w:val="00017DD2"/>
    <w:rsid w:val="00021C3C"/>
    <w:rsid w:val="000252A5"/>
    <w:rsid w:val="000308EA"/>
    <w:rsid w:val="000332B1"/>
    <w:rsid w:val="000374FA"/>
    <w:rsid w:val="00041095"/>
    <w:rsid w:val="00044854"/>
    <w:rsid w:val="00044DC6"/>
    <w:rsid w:val="00044F81"/>
    <w:rsid w:val="000477BB"/>
    <w:rsid w:val="00061F6F"/>
    <w:rsid w:val="00067184"/>
    <w:rsid w:val="000738C7"/>
    <w:rsid w:val="000802E8"/>
    <w:rsid w:val="00086A52"/>
    <w:rsid w:val="000B6A98"/>
    <w:rsid w:val="000B79B3"/>
    <w:rsid w:val="000C4EB3"/>
    <w:rsid w:val="000C7146"/>
    <w:rsid w:val="000E132A"/>
    <w:rsid w:val="0011493A"/>
    <w:rsid w:val="00115262"/>
    <w:rsid w:val="00120AAA"/>
    <w:rsid w:val="001219EB"/>
    <w:rsid w:val="001255A6"/>
    <w:rsid w:val="00131861"/>
    <w:rsid w:val="00140A5A"/>
    <w:rsid w:val="00144D5C"/>
    <w:rsid w:val="001525D8"/>
    <w:rsid w:val="00155106"/>
    <w:rsid w:val="00155F60"/>
    <w:rsid w:val="00157075"/>
    <w:rsid w:val="001604F0"/>
    <w:rsid w:val="00176D06"/>
    <w:rsid w:val="00196B31"/>
    <w:rsid w:val="001A16C2"/>
    <w:rsid w:val="001A2990"/>
    <w:rsid w:val="001A3B53"/>
    <w:rsid w:val="001B13A4"/>
    <w:rsid w:val="001B3EC9"/>
    <w:rsid w:val="001C1DD0"/>
    <w:rsid w:val="001C36E7"/>
    <w:rsid w:val="001D0E5C"/>
    <w:rsid w:val="001D38A7"/>
    <w:rsid w:val="001D5612"/>
    <w:rsid w:val="001D5FC0"/>
    <w:rsid w:val="001E0710"/>
    <w:rsid w:val="001F71D1"/>
    <w:rsid w:val="002137DE"/>
    <w:rsid w:val="002218D7"/>
    <w:rsid w:val="00225C53"/>
    <w:rsid w:val="00230F0E"/>
    <w:rsid w:val="0023415B"/>
    <w:rsid w:val="00247932"/>
    <w:rsid w:val="002501EB"/>
    <w:rsid w:val="00256E16"/>
    <w:rsid w:val="00270BA6"/>
    <w:rsid w:val="00274442"/>
    <w:rsid w:val="002744DA"/>
    <w:rsid w:val="00281455"/>
    <w:rsid w:val="002A2912"/>
    <w:rsid w:val="002A39D8"/>
    <w:rsid w:val="002A441F"/>
    <w:rsid w:val="002B129A"/>
    <w:rsid w:val="002B3ABF"/>
    <w:rsid w:val="002B6CA8"/>
    <w:rsid w:val="002C6FA6"/>
    <w:rsid w:val="002D219F"/>
    <w:rsid w:val="002E20FD"/>
    <w:rsid w:val="002E7795"/>
    <w:rsid w:val="00302DF5"/>
    <w:rsid w:val="00316B2A"/>
    <w:rsid w:val="00324747"/>
    <w:rsid w:val="00332598"/>
    <w:rsid w:val="003351CF"/>
    <w:rsid w:val="00336EC4"/>
    <w:rsid w:val="00337218"/>
    <w:rsid w:val="00342033"/>
    <w:rsid w:val="003478BF"/>
    <w:rsid w:val="00366355"/>
    <w:rsid w:val="003666F2"/>
    <w:rsid w:val="00367B61"/>
    <w:rsid w:val="0037263E"/>
    <w:rsid w:val="003A1D25"/>
    <w:rsid w:val="003A5915"/>
    <w:rsid w:val="003A5ED2"/>
    <w:rsid w:val="003A6EC2"/>
    <w:rsid w:val="003B287F"/>
    <w:rsid w:val="003B47E0"/>
    <w:rsid w:val="003B5AA8"/>
    <w:rsid w:val="003D300D"/>
    <w:rsid w:val="003E54B6"/>
    <w:rsid w:val="003F6A75"/>
    <w:rsid w:val="003F7BC9"/>
    <w:rsid w:val="004035A5"/>
    <w:rsid w:val="004036C4"/>
    <w:rsid w:val="00414ABE"/>
    <w:rsid w:val="00416C0F"/>
    <w:rsid w:val="0045594B"/>
    <w:rsid w:val="00475AA7"/>
    <w:rsid w:val="00480734"/>
    <w:rsid w:val="004839EB"/>
    <w:rsid w:val="00483D00"/>
    <w:rsid w:val="00486E08"/>
    <w:rsid w:val="004948AA"/>
    <w:rsid w:val="004A4CF4"/>
    <w:rsid w:val="004B7132"/>
    <w:rsid w:val="004C0F02"/>
    <w:rsid w:val="004C3E6E"/>
    <w:rsid w:val="004D1C59"/>
    <w:rsid w:val="004F387C"/>
    <w:rsid w:val="00500E16"/>
    <w:rsid w:val="00516A2E"/>
    <w:rsid w:val="005234C2"/>
    <w:rsid w:val="0052517B"/>
    <w:rsid w:val="00526ADC"/>
    <w:rsid w:val="00532621"/>
    <w:rsid w:val="005338A8"/>
    <w:rsid w:val="0054172B"/>
    <w:rsid w:val="00543A36"/>
    <w:rsid w:val="00557E24"/>
    <w:rsid w:val="00567BD0"/>
    <w:rsid w:val="00567DD2"/>
    <w:rsid w:val="005837E8"/>
    <w:rsid w:val="005856BD"/>
    <w:rsid w:val="0058637F"/>
    <w:rsid w:val="005873BF"/>
    <w:rsid w:val="00594491"/>
    <w:rsid w:val="005A3091"/>
    <w:rsid w:val="005A5FF6"/>
    <w:rsid w:val="005B2090"/>
    <w:rsid w:val="005C4B89"/>
    <w:rsid w:val="005C6DEC"/>
    <w:rsid w:val="005C72B7"/>
    <w:rsid w:val="005D17ED"/>
    <w:rsid w:val="005D3376"/>
    <w:rsid w:val="005D4D7F"/>
    <w:rsid w:val="005D5914"/>
    <w:rsid w:val="005D77BD"/>
    <w:rsid w:val="005E39F2"/>
    <w:rsid w:val="005E4B9C"/>
    <w:rsid w:val="005E5361"/>
    <w:rsid w:val="005E7C63"/>
    <w:rsid w:val="005F63C7"/>
    <w:rsid w:val="005F6FCB"/>
    <w:rsid w:val="00616203"/>
    <w:rsid w:val="0062088D"/>
    <w:rsid w:val="00620E94"/>
    <w:rsid w:val="00626963"/>
    <w:rsid w:val="00626DC3"/>
    <w:rsid w:val="0062768A"/>
    <w:rsid w:val="00644234"/>
    <w:rsid w:val="00647843"/>
    <w:rsid w:val="00657E44"/>
    <w:rsid w:val="006605A5"/>
    <w:rsid w:val="00692E5E"/>
    <w:rsid w:val="006A0094"/>
    <w:rsid w:val="006A1AFB"/>
    <w:rsid w:val="006A1D6B"/>
    <w:rsid w:val="006A2281"/>
    <w:rsid w:val="006B2069"/>
    <w:rsid w:val="006C30B7"/>
    <w:rsid w:val="006C7134"/>
    <w:rsid w:val="006D14F1"/>
    <w:rsid w:val="006E6291"/>
    <w:rsid w:val="006F4644"/>
    <w:rsid w:val="006F498B"/>
    <w:rsid w:val="00701ED1"/>
    <w:rsid w:val="00703410"/>
    <w:rsid w:val="0071120C"/>
    <w:rsid w:val="007138ED"/>
    <w:rsid w:val="00724CB7"/>
    <w:rsid w:val="00725D73"/>
    <w:rsid w:val="00732FEA"/>
    <w:rsid w:val="007454BB"/>
    <w:rsid w:val="00745641"/>
    <w:rsid w:val="00746622"/>
    <w:rsid w:val="0075502B"/>
    <w:rsid w:val="0077237D"/>
    <w:rsid w:val="00777B3B"/>
    <w:rsid w:val="0078013D"/>
    <w:rsid w:val="00783447"/>
    <w:rsid w:val="00786D31"/>
    <w:rsid w:val="007A654D"/>
    <w:rsid w:val="007A6B47"/>
    <w:rsid w:val="007C0E25"/>
    <w:rsid w:val="007C28EB"/>
    <w:rsid w:val="007D4A81"/>
    <w:rsid w:val="007D4CF8"/>
    <w:rsid w:val="007D5450"/>
    <w:rsid w:val="007E36AD"/>
    <w:rsid w:val="007F2ED4"/>
    <w:rsid w:val="007F41EE"/>
    <w:rsid w:val="007F7115"/>
    <w:rsid w:val="008020CB"/>
    <w:rsid w:val="00803DC8"/>
    <w:rsid w:val="008110BD"/>
    <w:rsid w:val="008119A3"/>
    <w:rsid w:val="00814453"/>
    <w:rsid w:val="00814661"/>
    <w:rsid w:val="0082691F"/>
    <w:rsid w:val="00830927"/>
    <w:rsid w:val="00831AC1"/>
    <w:rsid w:val="00833255"/>
    <w:rsid w:val="00835A05"/>
    <w:rsid w:val="00837EF0"/>
    <w:rsid w:val="008415FB"/>
    <w:rsid w:val="00842952"/>
    <w:rsid w:val="0085053E"/>
    <w:rsid w:val="00853D16"/>
    <w:rsid w:val="00861879"/>
    <w:rsid w:val="00895A7B"/>
    <w:rsid w:val="008A3B97"/>
    <w:rsid w:val="008A3F2B"/>
    <w:rsid w:val="008B1AEC"/>
    <w:rsid w:val="008C6401"/>
    <w:rsid w:val="008C7E5F"/>
    <w:rsid w:val="008D4132"/>
    <w:rsid w:val="008E0846"/>
    <w:rsid w:val="008F4AAF"/>
    <w:rsid w:val="00915185"/>
    <w:rsid w:val="00916FBC"/>
    <w:rsid w:val="00944FC2"/>
    <w:rsid w:val="009452EC"/>
    <w:rsid w:val="0094709D"/>
    <w:rsid w:val="0095165B"/>
    <w:rsid w:val="00954553"/>
    <w:rsid w:val="00961932"/>
    <w:rsid w:val="0097219D"/>
    <w:rsid w:val="009754D5"/>
    <w:rsid w:val="0097761A"/>
    <w:rsid w:val="00980EC1"/>
    <w:rsid w:val="00984E7E"/>
    <w:rsid w:val="00985E86"/>
    <w:rsid w:val="009A0356"/>
    <w:rsid w:val="009A6692"/>
    <w:rsid w:val="009C1B77"/>
    <w:rsid w:val="009C3167"/>
    <w:rsid w:val="009D0032"/>
    <w:rsid w:val="009D6007"/>
    <w:rsid w:val="009E0945"/>
    <w:rsid w:val="009E34FA"/>
    <w:rsid w:val="009E3E1A"/>
    <w:rsid w:val="009E40A2"/>
    <w:rsid w:val="00A14D3D"/>
    <w:rsid w:val="00A15D8C"/>
    <w:rsid w:val="00A15DCF"/>
    <w:rsid w:val="00A23317"/>
    <w:rsid w:val="00A2389F"/>
    <w:rsid w:val="00A34BB7"/>
    <w:rsid w:val="00A36341"/>
    <w:rsid w:val="00A3B0FD"/>
    <w:rsid w:val="00A620E7"/>
    <w:rsid w:val="00A724F7"/>
    <w:rsid w:val="00AA1293"/>
    <w:rsid w:val="00AA5A28"/>
    <w:rsid w:val="00AC0B0F"/>
    <w:rsid w:val="00AC1EDD"/>
    <w:rsid w:val="00AD439E"/>
    <w:rsid w:val="00AD4B2D"/>
    <w:rsid w:val="00AD5170"/>
    <w:rsid w:val="00B1183D"/>
    <w:rsid w:val="00B15DAA"/>
    <w:rsid w:val="00B44C84"/>
    <w:rsid w:val="00B51360"/>
    <w:rsid w:val="00B6069E"/>
    <w:rsid w:val="00B757B9"/>
    <w:rsid w:val="00B7612F"/>
    <w:rsid w:val="00B81373"/>
    <w:rsid w:val="00B8319D"/>
    <w:rsid w:val="00B8536E"/>
    <w:rsid w:val="00B901BF"/>
    <w:rsid w:val="00B91DC5"/>
    <w:rsid w:val="00B92E57"/>
    <w:rsid w:val="00BA01B7"/>
    <w:rsid w:val="00BA2551"/>
    <w:rsid w:val="00BA2C9E"/>
    <w:rsid w:val="00BA597F"/>
    <w:rsid w:val="00BB2BF8"/>
    <w:rsid w:val="00BD2A98"/>
    <w:rsid w:val="00BD2F78"/>
    <w:rsid w:val="00BD3E6C"/>
    <w:rsid w:val="00BE1295"/>
    <w:rsid w:val="00BE13E5"/>
    <w:rsid w:val="00BF2A85"/>
    <w:rsid w:val="00BF4259"/>
    <w:rsid w:val="00C03F8D"/>
    <w:rsid w:val="00C06858"/>
    <w:rsid w:val="00C17860"/>
    <w:rsid w:val="00C20B13"/>
    <w:rsid w:val="00C263BC"/>
    <w:rsid w:val="00C26FD1"/>
    <w:rsid w:val="00C358C0"/>
    <w:rsid w:val="00C4064F"/>
    <w:rsid w:val="00C4250A"/>
    <w:rsid w:val="00C47E19"/>
    <w:rsid w:val="00C50F23"/>
    <w:rsid w:val="00C574F7"/>
    <w:rsid w:val="00C631B2"/>
    <w:rsid w:val="00C75AAF"/>
    <w:rsid w:val="00C9193F"/>
    <w:rsid w:val="00CA045F"/>
    <w:rsid w:val="00CD4C31"/>
    <w:rsid w:val="00CE1EB2"/>
    <w:rsid w:val="00CF1726"/>
    <w:rsid w:val="00D15B7A"/>
    <w:rsid w:val="00D1692D"/>
    <w:rsid w:val="00D20813"/>
    <w:rsid w:val="00D23B07"/>
    <w:rsid w:val="00D300C3"/>
    <w:rsid w:val="00D31BAB"/>
    <w:rsid w:val="00D46C33"/>
    <w:rsid w:val="00D81AD8"/>
    <w:rsid w:val="00D82771"/>
    <w:rsid w:val="00D87D7D"/>
    <w:rsid w:val="00D97BCC"/>
    <w:rsid w:val="00DA1982"/>
    <w:rsid w:val="00DA4B96"/>
    <w:rsid w:val="00DA6FEB"/>
    <w:rsid w:val="00DB344B"/>
    <w:rsid w:val="00DC501A"/>
    <w:rsid w:val="00DD3145"/>
    <w:rsid w:val="00DD79FE"/>
    <w:rsid w:val="00DE76FF"/>
    <w:rsid w:val="00DE77C3"/>
    <w:rsid w:val="00E02442"/>
    <w:rsid w:val="00E17404"/>
    <w:rsid w:val="00E208E1"/>
    <w:rsid w:val="00E2438E"/>
    <w:rsid w:val="00E25E2C"/>
    <w:rsid w:val="00E310DE"/>
    <w:rsid w:val="00E43516"/>
    <w:rsid w:val="00E4617C"/>
    <w:rsid w:val="00E50457"/>
    <w:rsid w:val="00E5101E"/>
    <w:rsid w:val="00E63E36"/>
    <w:rsid w:val="00E766E1"/>
    <w:rsid w:val="00E864DB"/>
    <w:rsid w:val="00E963B7"/>
    <w:rsid w:val="00EA59DE"/>
    <w:rsid w:val="00EA7874"/>
    <w:rsid w:val="00EC3D81"/>
    <w:rsid w:val="00EC46A8"/>
    <w:rsid w:val="00EC5183"/>
    <w:rsid w:val="00ED4F1C"/>
    <w:rsid w:val="00EE235A"/>
    <w:rsid w:val="00F038DA"/>
    <w:rsid w:val="00F214FB"/>
    <w:rsid w:val="00F23201"/>
    <w:rsid w:val="00F25942"/>
    <w:rsid w:val="00F26C0B"/>
    <w:rsid w:val="00F3518E"/>
    <w:rsid w:val="00F4476A"/>
    <w:rsid w:val="00F455BF"/>
    <w:rsid w:val="00F54547"/>
    <w:rsid w:val="00F573F5"/>
    <w:rsid w:val="00F65264"/>
    <w:rsid w:val="00F812E8"/>
    <w:rsid w:val="00FB5D49"/>
    <w:rsid w:val="00FC184A"/>
    <w:rsid w:val="00FD4144"/>
    <w:rsid w:val="00FD4E23"/>
    <w:rsid w:val="00FE758C"/>
    <w:rsid w:val="0E75B4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1C01E"/>
  <w15:chartTrackingRefBased/>
  <w15:docId w15:val="{E8371D38-2E52-40DE-BFD5-DC4EF571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404"/>
    <w:rPr>
      <w:rFonts w:ascii="Verdana" w:hAnsi="Verdana"/>
    </w:rPr>
  </w:style>
  <w:style w:type="paragraph" w:styleId="Titre1">
    <w:name w:val="heading 1"/>
    <w:basedOn w:val="Normal"/>
    <w:next w:val="Normal"/>
    <w:link w:val="Titre1Car"/>
    <w:uiPriority w:val="9"/>
    <w:qFormat/>
    <w:rsid w:val="00B7612F"/>
    <w:pPr>
      <w:keepNext/>
      <w:keepLines/>
      <w:spacing w:before="240" w:after="0"/>
      <w:outlineLvl w:val="0"/>
    </w:pPr>
    <w:rPr>
      <w:rFonts w:asciiTheme="majorHAnsi" w:eastAsiaTheme="majorEastAsia" w:hAnsiTheme="majorHAnsi" w:cstheme="majorBidi"/>
      <w:sz w:val="32"/>
      <w:szCs w:val="32"/>
      <w:u w:val="single"/>
    </w:rPr>
  </w:style>
  <w:style w:type="paragraph" w:styleId="Titre2">
    <w:name w:val="heading 2"/>
    <w:basedOn w:val="Normal"/>
    <w:next w:val="Normal"/>
    <w:link w:val="Titre2Car"/>
    <w:uiPriority w:val="9"/>
    <w:unhideWhenUsed/>
    <w:qFormat/>
    <w:rsid w:val="00B7612F"/>
    <w:pPr>
      <w:keepNext/>
      <w:keepLines/>
      <w:spacing w:before="280" w:after="240"/>
      <w:outlineLvl w:val="1"/>
    </w:pPr>
    <w:rPr>
      <w:rFonts w:asciiTheme="majorHAnsi" w:eastAsiaTheme="majorEastAsia" w:hAnsiTheme="majorHAnsi" w:cstheme="majorBidi"/>
      <w:sz w:val="26"/>
      <w:szCs w:val="26"/>
    </w:rPr>
  </w:style>
  <w:style w:type="paragraph" w:styleId="Titre3">
    <w:name w:val="heading 3"/>
    <w:basedOn w:val="Normal"/>
    <w:next w:val="Normal"/>
    <w:link w:val="Titre3Car"/>
    <w:uiPriority w:val="9"/>
    <w:semiHidden/>
    <w:unhideWhenUsed/>
    <w:qFormat/>
    <w:rsid w:val="00B7612F"/>
    <w:pPr>
      <w:keepNext/>
      <w:keepLines/>
      <w:spacing w:before="40" w:after="0"/>
      <w:outlineLvl w:val="2"/>
    </w:pPr>
    <w:rPr>
      <w:rFonts w:asciiTheme="majorHAnsi" w:eastAsiaTheme="majorEastAsia" w:hAnsiTheme="majorHAnsi"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47"/>
    <w:pPr>
      <w:tabs>
        <w:tab w:val="center" w:pos="4536"/>
        <w:tab w:val="right" w:pos="9072"/>
      </w:tabs>
      <w:spacing w:after="0" w:line="240" w:lineRule="auto"/>
    </w:pPr>
  </w:style>
  <w:style w:type="character" w:customStyle="1" w:styleId="En-tteCar">
    <w:name w:val="En-tête Car"/>
    <w:basedOn w:val="Policepardfaut"/>
    <w:link w:val="En-tte"/>
    <w:uiPriority w:val="99"/>
    <w:rsid w:val="00F54547"/>
  </w:style>
  <w:style w:type="paragraph" w:styleId="Pieddepage">
    <w:name w:val="footer"/>
    <w:basedOn w:val="Normal"/>
    <w:link w:val="PieddepageCar"/>
    <w:uiPriority w:val="99"/>
    <w:unhideWhenUsed/>
    <w:rsid w:val="00F545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47"/>
  </w:style>
  <w:style w:type="table" w:styleId="Grilledutableau">
    <w:name w:val="Table Grid"/>
    <w:basedOn w:val="TableauNormal"/>
    <w:uiPriority w:val="39"/>
    <w:rsid w:val="00F54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612F"/>
    <w:rPr>
      <w:rFonts w:asciiTheme="majorHAnsi" w:eastAsiaTheme="majorEastAsia" w:hAnsiTheme="majorHAnsi" w:cstheme="majorBidi"/>
      <w:sz w:val="32"/>
      <w:szCs w:val="32"/>
      <w:u w:val="single"/>
    </w:rPr>
  </w:style>
  <w:style w:type="paragraph" w:styleId="En-ttedetabledesmatires">
    <w:name w:val="TOC Heading"/>
    <w:basedOn w:val="Titre1"/>
    <w:next w:val="Normal"/>
    <w:uiPriority w:val="39"/>
    <w:unhideWhenUsed/>
    <w:qFormat/>
    <w:rsid w:val="00F54547"/>
    <w:pPr>
      <w:outlineLvl w:val="9"/>
    </w:pPr>
    <w:rPr>
      <w:lang w:eastAsia="fr-CH"/>
    </w:rPr>
  </w:style>
  <w:style w:type="paragraph" w:styleId="Titre">
    <w:name w:val="Title"/>
    <w:basedOn w:val="Normal"/>
    <w:next w:val="Normal"/>
    <w:link w:val="TitreCar"/>
    <w:uiPriority w:val="10"/>
    <w:qFormat/>
    <w:rsid w:val="00F54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454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D4132"/>
    <w:pPr>
      <w:ind w:left="720"/>
      <w:contextualSpacing/>
    </w:pPr>
  </w:style>
  <w:style w:type="character" w:customStyle="1" w:styleId="Titre2Car">
    <w:name w:val="Titre 2 Car"/>
    <w:basedOn w:val="Policepardfaut"/>
    <w:link w:val="Titre2"/>
    <w:uiPriority w:val="9"/>
    <w:rsid w:val="00B7612F"/>
    <w:rPr>
      <w:rFonts w:asciiTheme="majorHAnsi" w:eastAsiaTheme="majorEastAsia" w:hAnsiTheme="majorHAnsi" w:cstheme="majorBidi"/>
      <w:sz w:val="26"/>
      <w:szCs w:val="26"/>
    </w:rPr>
  </w:style>
  <w:style w:type="paragraph" w:styleId="TM1">
    <w:name w:val="toc 1"/>
    <w:basedOn w:val="Normal"/>
    <w:next w:val="Normal"/>
    <w:autoRedefine/>
    <w:uiPriority w:val="39"/>
    <w:unhideWhenUsed/>
    <w:rsid w:val="008D4132"/>
    <w:pPr>
      <w:spacing w:after="100"/>
    </w:pPr>
  </w:style>
  <w:style w:type="character" w:styleId="Lienhypertexte">
    <w:name w:val="Hyperlink"/>
    <w:basedOn w:val="Policepardfaut"/>
    <w:uiPriority w:val="99"/>
    <w:unhideWhenUsed/>
    <w:rsid w:val="008D4132"/>
    <w:rPr>
      <w:color w:val="0563C1" w:themeColor="hyperlink"/>
      <w:u w:val="single"/>
    </w:rPr>
  </w:style>
  <w:style w:type="character" w:styleId="Lienhypertextesuivivisit">
    <w:name w:val="FollowedHyperlink"/>
    <w:basedOn w:val="Policepardfaut"/>
    <w:uiPriority w:val="99"/>
    <w:semiHidden/>
    <w:unhideWhenUsed/>
    <w:rsid w:val="000007FE"/>
    <w:rPr>
      <w:color w:val="954F72" w:themeColor="followedHyperlink"/>
      <w:u w:val="single"/>
    </w:rPr>
  </w:style>
  <w:style w:type="paragraph" w:styleId="TM2">
    <w:name w:val="toc 2"/>
    <w:basedOn w:val="Normal"/>
    <w:next w:val="Normal"/>
    <w:autoRedefine/>
    <w:uiPriority w:val="39"/>
    <w:unhideWhenUsed/>
    <w:rsid w:val="00256E16"/>
    <w:pPr>
      <w:spacing w:after="100"/>
      <w:ind w:left="220"/>
    </w:pPr>
  </w:style>
  <w:style w:type="character" w:customStyle="1" w:styleId="Titre3Car">
    <w:name w:val="Titre 3 Car"/>
    <w:basedOn w:val="Policepardfaut"/>
    <w:link w:val="Titre3"/>
    <w:uiPriority w:val="9"/>
    <w:semiHidden/>
    <w:rsid w:val="00B7612F"/>
    <w:rPr>
      <w:rFonts w:asciiTheme="majorHAnsi" w:eastAsiaTheme="majorEastAsia" w:hAnsiTheme="majorHAnsi" w:cstheme="majorBidi"/>
      <w:sz w:val="24"/>
      <w:szCs w:val="24"/>
    </w:rPr>
  </w:style>
  <w:style w:type="paragraph" w:styleId="Corpsdetexte">
    <w:name w:val="Body Text"/>
    <w:basedOn w:val="Normal"/>
    <w:link w:val="CorpsdetexteCar"/>
    <w:rsid w:val="000B6A98"/>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B6A98"/>
    <w:rPr>
      <w:rFonts w:ascii="Arial" w:eastAsia="Times New Roman" w:hAnsi="Arial"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BQo-3ohwL5Y&amp;list=PLMWEEzYqZ0em1vnBx8F5GZd94Ejph4TjO"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c/Northcode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ilwindcs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aravel.com/" TargetMode="External"/><Relationship Id="rId28" Type="http://schemas.openxmlformats.org/officeDocument/2006/relationships/hyperlink" Target="https://www.figma.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F:\03-Mod&#232;les\M-Rapport-Alexandre%20King.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2B2F2-D5C4-4700-9B75-14C4A2E7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M-Rapport-Alexandre King.dotx</Template>
  <TotalTime>0</TotalTime>
  <Pages>18</Pages>
  <Words>2776</Words>
  <Characters>15270</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Alexandresamuel King</dc:creator>
  <cp:keywords/>
  <dc:description/>
  <cp:lastModifiedBy>Samuel Develey</cp:lastModifiedBy>
  <cp:revision>117</cp:revision>
  <dcterms:created xsi:type="dcterms:W3CDTF">2022-05-20T13:48:00Z</dcterms:created>
  <dcterms:modified xsi:type="dcterms:W3CDTF">2022-05-20T19:51:00Z</dcterms:modified>
</cp:coreProperties>
</file>